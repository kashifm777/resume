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12F" w:rsidRPr="0078172D" w:rsidRDefault="0062012F" w:rsidP="008E5902">
      <w:pPr>
        <w:pStyle w:val="Caption"/>
        <w:jc w:val="center"/>
        <w:rPr>
          <w:sz w:val="32"/>
          <w:szCs w:val="32"/>
          <w:u w:val="single"/>
        </w:rPr>
      </w:pPr>
      <w:r w:rsidRPr="0078172D">
        <w:rPr>
          <w:sz w:val="32"/>
          <w:szCs w:val="32"/>
          <w:u w:val="single"/>
        </w:rPr>
        <w:t>INDEX</w:t>
      </w:r>
    </w:p>
    <w:p w:rsidR="0062012F" w:rsidRPr="0078172D" w:rsidRDefault="0062012F" w:rsidP="0011060E"/>
    <w:p w:rsidR="0062012F" w:rsidRPr="0078172D" w:rsidRDefault="0062012F" w:rsidP="0011060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88"/>
        <w:gridCol w:w="7110"/>
      </w:tblGrid>
      <w:tr w:rsidR="0062012F" w:rsidRPr="0078172D">
        <w:trPr>
          <w:trHeight w:val="395"/>
          <w:jc w:val="center"/>
        </w:trPr>
        <w:tc>
          <w:tcPr>
            <w:tcW w:w="1188" w:type="dxa"/>
          </w:tcPr>
          <w:p w:rsidR="0062012F" w:rsidRPr="0078172D" w:rsidRDefault="0062012F" w:rsidP="00E529F7">
            <w:pPr>
              <w:rPr>
                <w:b/>
                <w:bCs/>
              </w:rPr>
            </w:pPr>
            <w:r w:rsidRPr="0078172D">
              <w:rPr>
                <w:b/>
                <w:bCs/>
              </w:rPr>
              <w:t>Sr. No.</w:t>
            </w:r>
          </w:p>
        </w:tc>
        <w:tc>
          <w:tcPr>
            <w:tcW w:w="7110" w:type="dxa"/>
            <w:vAlign w:val="center"/>
          </w:tcPr>
          <w:p w:rsidR="0062012F" w:rsidRPr="0078172D" w:rsidRDefault="0062012F" w:rsidP="00E529F7">
            <w:pPr>
              <w:rPr>
                <w:b/>
                <w:bCs/>
              </w:rPr>
            </w:pPr>
            <w:r w:rsidRPr="0078172D">
              <w:rPr>
                <w:b/>
                <w:bCs/>
              </w:rPr>
              <w:t>Title</w:t>
            </w:r>
          </w:p>
        </w:tc>
      </w:tr>
      <w:tr w:rsidR="0062012F" w:rsidRPr="0078172D">
        <w:trPr>
          <w:trHeight w:val="377"/>
          <w:jc w:val="center"/>
        </w:trPr>
        <w:tc>
          <w:tcPr>
            <w:tcW w:w="1188" w:type="dxa"/>
          </w:tcPr>
          <w:p w:rsidR="0062012F" w:rsidRPr="0078172D" w:rsidRDefault="0062012F" w:rsidP="00E529F7">
            <w:pPr>
              <w:rPr>
                <w:b/>
                <w:bCs/>
              </w:rPr>
            </w:pPr>
            <w:r w:rsidRPr="0078172D">
              <w:rPr>
                <w:b/>
                <w:bCs/>
              </w:rPr>
              <w:t>1.</w:t>
            </w:r>
          </w:p>
        </w:tc>
        <w:tc>
          <w:tcPr>
            <w:tcW w:w="7110" w:type="dxa"/>
            <w:vAlign w:val="center"/>
          </w:tcPr>
          <w:p w:rsidR="0062012F" w:rsidRPr="0078172D" w:rsidRDefault="0062012F" w:rsidP="00E529F7">
            <w:pPr>
              <w:rPr>
                <w:b/>
                <w:bCs/>
              </w:rPr>
            </w:pPr>
            <w:r w:rsidRPr="0078172D">
              <w:rPr>
                <w:b/>
                <w:bCs/>
              </w:rPr>
              <w:t>Introduction</w:t>
            </w:r>
          </w:p>
        </w:tc>
      </w:tr>
      <w:tr w:rsidR="0062012F" w:rsidRPr="0078172D">
        <w:trPr>
          <w:trHeight w:val="413"/>
          <w:jc w:val="center"/>
        </w:trPr>
        <w:tc>
          <w:tcPr>
            <w:tcW w:w="1188" w:type="dxa"/>
          </w:tcPr>
          <w:p w:rsidR="0062012F" w:rsidRPr="0078172D" w:rsidRDefault="0062012F" w:rsidP="00E529F7">
            <w:pPr>
              <w:rPr>
                <w:b/>
                <w:bCs/>
              </w:rPr>
            </w:pPr>
            <w:r w:rsidRPr="0078172D">
              <w:rPr>
                <w:b/>
                <w:bCs/>
              </w:rPr>
              <w:t>2.</w:t>
            </w:r>
          </w:p>
        </w:tc>
        <w:tc>
          <w:tcPr>
            <w:tcW w:w="7110" w:type="dxa"/>
            <w:vAlign w:val="center"/>
          </w:tcPr>
          <w:p w:rsidR="0062012F" w:rsidRPr="0078172D" w:rsidRDefault="0062012F" w:rsidP="00E529F7">
            <w:pPr>
              <w:rPr>
                <w:b/>
                <w:bCs/>
              </w:rPr>
            </w:pPr>
            <w:r w:rsidRPr="0078172D">
              <w:rPr>
                <w:b/>
                <w:bCs/>
              </w:rPr>
              <w:t>Gantt Chart</w:t>
            </w:r>
          </w:p>
        </w:tc>
      </w:tr>
      <w:tr w:rsidR="0062012F" w:rsidRPr="0078172D">
        <w:trPr>
          <w:jc w:val="center"/>
        </w:trPr>
        <w:tc>
          <w:tcPr>
            <w:tcW w:w="1188" w:type="dxa"/>
          </w:tcPr>
          <w:p w:rsidR="0062012F" w:rsidRPr="0078172D" w:rsidRDefault="0062012F" w:rsidP="00E529F7">
            <w:pPr>
              <w:rPr>
                <w:b/>
                <w:bCs/>
              </w:rPr>
            </w:pPr>
            <w:r w:rsidRPr="0078172D">
              <w:rPr>
                <w:b/>
                <w:bCs/>
              </w:rPr>
              <w:t>3.</w:t>
            </w:r>
          </w:p>
        </w:tc>
        <w:tc>
          <w:tcPr>
            <w:tcW w:w="7110" w:type="dxa"/>
            <w:vAlign w:val="center"/>
          </w:tcPr>
          <w:p w:rsidR="0062012F" w:rsidRPr="0078172D" w:rsidRDefault="0062012F" w:rsidP="00E529F7">
            <w:pPr>
              <w:rPr>
                <w:b/>
                <w:bCs/>
              </w:rPr>
            </w:pPr>
            <w:r w:rsidRPr="0078172D">
              <w:rPr>
                <w:b/>
                <w:bCs/>
              </w:rPr>
              <w:t>Organization Overview :</w:t>
            </w:r>
          </w:p>
          <w:p w:rsidR="0062012F" w:rsidRPr="0078172D" w:rsidRDefault="0062012F" w:rsidP="00E529F7">
            <w:r w:rsidRPr="0078172D">
              <w:t xml:space="preserve">                                  a. History</w:t>
            </w:r>
          </w:p>
          <w:p w:rsidR="0062012F" w:rsidRPr="0078172D" w:rsidRDefault="0062012F" w:rsidP="00E529F7">
            <w:r w:rsidRPr="0078172D">
              <w:t xml:space="preserve">                                  b. Organizational Chart</w:t>
            </w:r>
          </w:p>
          <w:p w:rsidR="0062012F" w:rsidRPr="0078172D" w:rsidRDefault="0062012F" w:rsidP="00E529F7">
            <w:r w:rsidRPr="0078172D">
              <w:t xml:space="preserve">                                  c. Present System</w:t>
            </w:r>
          </w:p>
          <w:p w:rsidR="0062012F" w:rsidRPr="0078172D" w:rsidRDefault="0062012F" w:rsidP="00E529F7">
            <w:pPr>
              <w:rPr>
                <w:b/>
                <w:bCs/>
              </w:rPr>
            </w:pPr>
            <w:r w:rsidRPr="0078172D">
              <w:t xml:space="preserve">                                  d. Limitations of Present System</w:t>
            </w:r>
          </w:p>
        </w:tc>
      </w:tr>
      <w:tr w:rsidR="0062012F" w:rsidRPr="0078172D">
        <w:trPr>
          <w:jc w:val="center"/>
        </w:trPr>
        <w:tc>
          <w:tcPr>
            <w:tcW w:w="1188" w:type="dxa"/>
          </w:tcPr>
          <w:p w:rsidR="0062012F" w:rsidRPr="0078172D" w:rsidRDefault="0062012F" w:rsidP="00E529F7">
            <w:pPr>
              <w:rPr>
                <w:b/>
                <w:bCs/>
              </w:rPr>
            </w:pPr>
            <w:r w:rsidRPr="0078172D">
              <w:rPr>
                <w:b/>
                <w:bCs/>
              </w:rPr>
              <w:t>4</w:t>
            </w:r>
          </w:p>
        </w:tc>
        <w:tc>
          <w:tcPr>
            <w:tcW w:w="7110" w:type="dxa"/>
            <w:vAlign w:val="center"/>
          </w:tcPr>
          <w:p w:rsidR="0062012F" w:rsidRPr="0078172D" w:rsidRDefault="0062012F" w:rsidP="00E529F7">
            <w:pPr>
              <w:rPr>
                <w:b/>
                <w:bCs/>
              </w:rPr>
            </w:pPr>
            <w:r w:rsidRPr="0078172D">
              <w:rPr>
                <w:b/>
                <w:bCs/>
              </w:rPr>
              <w:t>Proposed System:</w:t>
            </w:r>
          </w:p>
          <w:p w:rsidR="0062012F" w:rsidRPr="0078172D" w:rsidRDefault="0062012F" w:rsidP="00E529F7">
            <w:r w:rsidRPr="0078172D">
              <w:t xml:space="preserve">                                  a. Proposed System</w:t>
            </w:r>
          </w:p>
          <w:p w:rsidR="0062012F" w:rsidRPr="0078172D" w:rsidRDefault="0062012F" w:rsidP="00E529F7">
            <w:r w:rsidRPr="0078172D">
              <w:t xml:space="preserve">                                  b. Benefits of proposed system </w:t>
            </w:r>
          </w:p>
          <w:p w:rsidR="0062012F" w:rsidRPr="0078172D" w:rsidRDefault="0062012F" w:rsidP="00E529F7">
            <w:r w:rsidRPr="0078172D">
              <w:t xml:space="preserve">                                  c. Feasibility Study</w:t>
            </w:r>
          </w:p>
          <w:p w:rsidR="0062012F" w:rsidRPr="0078172D" w:rsidRDefault="0062012F" w:rsidP="00E529F7">
            <w:pPr>
              <w:rPr>
                <w:b/>
                <w:bCs/>
              </w:rPr>
            </w:pPr>
            <w:r w:rsidRPr="0078172D">
              <w:t xml:space="preserve">                                  d. Prototype Model</w:t>
            </w:r>
          </w:p>
        </w:tc>
      </w:tr>
      <w:tr w:rsidR="0062012F" w:rsidRPr="0078172D">
        <w:trPr>
          <w:jc w:val="center"/>
        </w:trPr>
        <w:tc>
          <w:tcPr>
            <w:tcW w:w="1188" w:type="dxa"/>
          </w:tcPr>
          <w:p w:rsidR="0062012F" w:rsidRPr="0078172D" w:rsidRDefault="0062012F" w:rsidP="00E529F7">
            <w:pPr>
              <w:rPr>
                <w:b/>
                <w:bCs/>
              </w:rPr>
            </w:pPr>
            <w:r w:rsidRPr="0078172D">
              <w:rPr>
                <w:b/>
                <w:bCs/>
              </w:rPr>
              <w:t>5.</w:t>
            </w:r>
          </w:p>
        </w:tc>
        <w:tc>
          <w:tcPr>
            <w:tcW w:w="7110" w:type="dxa"/>
            <w:vAlign w:val="center"/>
          </w:tcPr>
          <w:p w:rsidR="0062012F" w:rsidRPr="0078172D" w:rsidRDefault="0062012F" w:rsidP="00E529F7">
            <w:pPr>
              <w:rPr>
                <w:b/>
                <w:bCs/>
              </w:rPr>
            </w:pPr>
            <w:r w:rsidRPr="0078172D">
              <w:rPr>
                <w:b/>
                <w:bCs/>
              </w:rPr>
              <w:t>System Documentation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a. Context Level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b. Entity Relationship Diagram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c. Event Table</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d. DFD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e. System Flow Chart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f. Structure Chart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g. Map</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h. Use case Diagram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i. Component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j. Sequence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k. ERD conversion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l. Form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m. Table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n. Report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o. Naming Conventions</w:t>
            </w:r>
          </w:p>
        </w:tc>
      </w:tr>
      <w:tr w:rsidR="0062012F" w:rsidRPr="0078172D">
        <w:trPr>
          <w:jc w:val="center"/>
        </w:trPr>
        <w:tc>
          <w:tcPr>
            <w:tcW w:w="1188" w:type="dxa"/>
          </w:tcPr>
          <w:p w:rsidR="0062012F" w:rsidRPr="0078172D" w:rsidRDefault="0062012F" w:rsidP="00E529F7">
            <w:pPr>
              <w:rPr>
                <w:b/>
                <w:bCs/>
              </w:rPr>
            </w:pPr>
            <w:r w:rsidRPr="0078172D">
              <w:rPr>
                <w:b/>
                <w:bCs/>
              </w:rPr>
              <w:t>6.</w:t>
            </w:r>
          </w:p>
        </w:tc>
        <w:tc>
          <w:tcPr>
            <w:tcW w:w="7110" w:type="dxa"/>
            <w:vAlign w:val="center"/>
          </w:tcPr>
          <w:p w:rsidR="0062012F" w:rsidRPr="0078172D" w:rsidRDefault="0062012F" w:rsidP="00E529F7">
            <w:pPr>
              <w:rPr>
                <w:b/>
                <w:bCs/>
              </w:rPr>
            </w:pPr>
            <w:r w:rsidRPr="0078172D">
              <w:rPr>
                <w:b/>
                <w:bCs/>
              </w:rPr>
              <w:t>System Screen</w:t>
            </w:r>
          </w:p>
        </w:tc>
      </w:tr>
      <w:tr w:rsidR="0062012F" w:rsidRPr="0078172D">
        <w:trPr>
          <w:jc w:val="center"/>
        </w:trPr>
        <w:tc>
          <w:tcPr>
            <w:tcW w:w="1188" w:type="dxa"/>
          </w:tcPr>
          <w:p w:rsidR="0062012F" w:rsidRPr="0078172D" w:rsidRDefault="0062012F" w:rsidP="00E529F7">
            <w:pPr>
              <w:rPr>
                <w:b/>
                <w:bCs/>
              </w:rPr>
            </w:pPr>
            <w:r w:rsidRPr="0078172D">
              <w:rPr>
                <w:b/>
                <w:bCs/>
              </w:rPr>
              <w:t>7.</w:t>
            </w:r>
          </w:p>
        </w:tc>
        <w:tc>
          <w:tcPr>
            <w:tcW w:w="7110" w:type="dxa"/>
            <w:vAlign w:val="center"/>
          </w:tcPr>
          <w:p w:rsidR="0062012F" w:rsidRPr="0078172D" w:rsidRDefault="0062012F" w:rsidP="00E529F7">
            <w:pPr>
              <w:rPr>
                <w:b/>
                <w:bCs/>
              </w:rPr>
            </w:pPr>
            <w:r w:rsidRPr="0078172D">
              <w:rPr>
                <w:b/>
                <w:bCs/>
              </w:rPr>
              <w:t>System Control And Standard</w:t>
            </w:r>
          </w:p>
        </w:tc>
      </w:tr>
      <w:tr w:rsidR="0062012F" w:rsidRPr="0078172D">
        <w:trPr>
          <w:jc w:val="center"/>
        </w:trPr>
        <w:tc>
          <w:tcPr>
            <w:tcW w:w="1188" w:type="dxa"/>
          </w:tcPr>
          <w:p w:rsidR="0062012F" w:rsidRPr="0078172D" w:rsidRDefault="0062012F" w:rsidP="00E529F7">
            <w:pPr>
              <w:rPr>
                <w:b/>
                <w:bCs/>
              </w:rPr>
            </w:pPr>
            <w:r w:rsidRPr="0078172D">
              <w:rPr>
                <w:b/>
                <w:bCs/>
              </w:rPr>
              <w:t>8.</w:t>
            </w:r>
          </w:p>
        </w:tc>
        <w:tc>
          <w:tcPr>
            <w:tcW w:w="7110" w:type="dxa"/>
            <w:vAlign w:val="center"/>
          </w:tcPr>
          <w:p w:rsidR="0062012F" w:rsidRPr="0078172D" w:rsidRDefault="0062012F" w:rsidP="00E529F7">
            <w:pPr>
              <w:rPr>
                <w:b/>
                <w:bCs/>
              </w:rPr>
            </w:pPr>
            <w:r w:rsidRPr="0078172D">
              <w:rPr>
                <w:b/>
                <w:bCs/>
              </w:rPr>
              <w:t>Program Documentation</w:t>
            </w:r>
          </w:p>
        </w:tc>
      </w:tr>
      <w:tr w:rsidR="0062012F" w:rsidRPr="0078172D">
        <w:trPr>
          <w:jc w:val="center"/>
        </w:trPr>
        <w:tc>
          <w:tcPr>
            <w:tcW w:w="1188" w:type="dxa"/>
          </w:tcPr>
          <w:p w:rsidR="0062012F" w:rsidRPr="0078172D" w:rsidRDefault="0062012F" w:rsidP="00E529F7">
            <w:pPr>
              <w:rPr>
                <w:b/>
                <w:bCs/>
              </w:rPr>
            </w:pPr>
            <w:r w:rsidRPr="0078172D">
              <w:rPr>
                <w:b/>
                <w:bCs/>
              </w:rPr>
              <w:t>9.</w:t>
            </w:r>
          </w:p>
        </w:tc>
        <w:tc>
          <w:tcPr>
            <w:tcW w:w="7110" w:type="dxa"/>
            <w:vAlign w:val="center"/>
          </w:tcPr>
          <w:p w:rsidR="0062012F" w:rsidRPr="0078172D" w:rsidRDefault="0062012F" w:rsidP="00E529F7">
            <w:pPr>
              <w:rPr>
                <w:b/>
                <w:bCs/>
              </w:rPr>
            </w:pPr>
            <w:r w:rsidRPr="0078172D">
              <w:rPr>
                <w:b/>
                <w:bCs/>
              </w:rPr>
              <w:t>Testing</w:t>
            </w:r>
          </w:p>
        </w:tc>
      </w:tr>
      <w:tr w:rsidR="0062012F" w:rsidRPr="0078172D">
        <w:trPr>
          <w:jc w:val="center"/>
        </w:trPr>
        <w:tc>
          <w:tcPr>
            <w:tcW w:w="1188" w:type="dxa"/>
          </w:tcPr>
          <w:p w:rsidR="0062012F" w:rsidRPr="0078172D" w:rsidRDefault="0062012F" w:rsidP="00E529F7">
            <w:pPr>
              <w:rPr>
                <w:b/>
                <w:bCs/>
              </w:rPr>
            </w:pPr>
            <w:r w:rsidRPr="0078172D">
              <w:rPr>
                <w:b/>
                <w:bCs/>
              </w:rPr>
              <w:t>10.</w:t>
            </w:r>
          </w:p>
        </w:tc>
        <w:tc>
          <w:tcPr>
            <w:tcW w:w="7110" w:type="dxa"/>
            <w:vAlign w:val="center"/>
          </w:tcPr>
          <w:p w:rsidR="0062012F" w:rsidRPr="0078172D" w:rsidRDefault="0062012F" w:rsidP="00E529F7">
            <w:pPr>
              <w:rPr>
                <w:b/>
                <w:bCs/>
              </w:rPr>
            </w:pPr>
            <w:r w:rsidRPr="0078172D">
              <w:rPr>
                <w:b/>
                <w:bCs/>
              </w:rPr>
              <w:t>Software and Hardware Specification</w:t>
            </w:r>
          </w:p>
        </w:tc>
      </w:tr>
      <w:tr w:rsidR="0062012F" w:rsidRPr="0078172D">
        <w:trPr>
          <w:jc w:val="center"/>
        </w:trPr>
        <w:tc>
          <w:tcPr>
            <w:tcW w:w="1188" w:type="dxa"/>
          </w:tcPr>
          <w:p w:rsidR="0062012F" w:rsidRPr="0078172D" w:rsidRDefault="0062012F" w:rsidP="00E529F7">
            <w:pPr>
              <w:rPr>
                <w:b/>
                <w:bCs/>
              </w:rPr>
            </w:pPr>
            <w:r w:rsidRPr="0078172D">
              <w:rPr>
                <w:b/>
                <w:bCs/>
              </w:rPr>
              <w:t>11.</w:t>
            </w:r>
          </w:p>
        </w:tc>
        <w:tc>
          <w:tcPr>
            <w:tcW w:w="7110" w:type="dxa"/>
            <w:vAlign w:val="center"/>
          </w:tcPr>
          <w:p w:rsidR="0062012F" w:rsidRPr="0078172D" w:rsidRDefault="0062012F" w:rsidP="00E529F7">
            <w:pPr>
              <w:rPr>
                <w:b/>
                <w:bCs/>
              </w:rPr>
            </w:pPr>
            <w:r w:rsidRPr="0078172D">
              <w:rPr>
                <w:b/>
                <w:bCs/>
              </w:rPr>
              <w:t>Conclusion</w:t>
            </w:r>
          </w:p>
        </w:tc>
      </w:tr>
      <w:tr w:rsidR="0062012F" w:rsidRPr="0078172D">
        <w:trPr>
          <w:jc w:val="center"/>
        </w:trPr>
        <w:tc>
          <w:tcPr>
            <w:tcW w:w="1188" w:type="dxa"/>
          </w:tcPr>
          <w:p w:rsidR="0062012F" w:rsidRPr="0078172D" w:rsidRDefault="0062012F" w:rsidP="00E529F7">
            <w:pPr>
              <w:rPr>
                <w:b/>
                <w:bCs/>
              </w:rPr>
            </w:pPr>
            <w:r w:rsidRPr="0078172D">
              <w:rPr>
                <w:b/>
                <w:bCs/>
              </w:rPr>
              <w:t>12.</w:t>
            </w:r>
          </w:p>
        </w:tc>
        <w:tc>
          <w:tcPr>
            <w:tcW w:w="7110" w:type="dxa"/>
            <w:vAlign w:val="center"/>
          </w:tcPr>
          <w:p w:rsidR="0062012F" w:rsidRPr="0078172D" w:rsidRDefault="0062012F" w:rsidP="00E529F7">
            <w:pPr>
              <w:rPr>
                <w:b/>
                <w:bCs/>
              </w:rPr>
            </w:pPr>
            <w:r w:rsidRPr="0078172D">
              <w:rPr>
                <w:b/>
                <w:bCs/>
              </w:rPr>
              <w:t>Bibliography</w:t>
            </w:r>
          </w:p>
        </w:tc>
      </w:tr>
    </w:tbl>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jc w:val="center"/>
        <w:rPr>
          <w:b/>
          <w:bCs/>
          <w:sz w:val="44"/>
          <w:szCs w:val="44"/>
          <w:u w:val="single"/>
        </w:rPr>
      </w:pPr>
      <w:r>
        <w:rPr>
          <w:b/>
          <w:bCs/>
          <w:sz w:val="44"/>
          <w:szCs w:val="44"/>
          <w:u w:val="single"/>
        </w:rPr>
        <w:t>Introduction</w:t>
      </w:r>
    </w:p>
    <w:p w:rsidR="0062012F" w:rsidRPr="0078172D" w:rsidRDefault="0062012F" w:rsidP="0011060E">
      <w:pPr>
        <w:jc w:val="both"/>
        <w:rPr>
          <w:b/>
          <w:b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center"/>
        <w:rPr>
          <w:b/>
          <w:bCs/>
          <w:sz w:val="36"/>
          <w:szCs w:val="36"/>
          <w:u w:val="single"/>
        </w:rPr>
      </w:pPr>
    </w:p>
    <w:p w:rsidR="0062012F" w:rsidRPr="0078172D"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Pr="0078172D" w:rsidRDefault="0062012F" w:rsidP="0011060E">
      <w:pPr>
        <w:jc w:val="center"/>
        <w:rPr>
          <w:b/>
          <w:bCs/>
          <w:sz w:val="36"/>
          <w:szCs w:val="36"/>
          <w:u w:val="single"/>
        </w:rPr>
      </w:pPr>
    </w:p>
    <w:p w:rsidR="0062012F" w:rsidRPr="0078172D" w:rsidRDefault="0062012F" w:rsidP="0011060E">
      <w:pPr>
        <w:jc w:val="center"/>
        <w:rPr>
          <w:b/>
          <w:bCs/>
          <w:sz w:val="36"/>
          <w:szCs w:val="36"/>
          <w:u w:val="single"/>
        </w:rPr>
      </w:pPr>
      <w:r w:rsidRPr="0078172D">
        <w:rPr>
          <w:b/>
          <w:bCs/>
          <w:sz w:val="36"/>
          <w:szCs w:val="36"/>
          <w:u w:val="single"/>
        </w:rPr>
        <w:t>Introduction to Project</w:t>
      </w:r>
    </w:p>
    <w:p w:rsidR="0062012F" w:rsidRPr="0078172D" w:rsidRDefault="0062012F" w:rsidP="0011060E">
      <w:pPr>
        <w:jc w:val="both"/>
        <w:rPr>
          <w:sz w:val="26"/>
          <w:szCs w:val="26"/>
        </w:rPr>
      </w:pPr>
    </w:p>
    <w:p w:rsidR="0062012F" w:rsidRPr="0078172D" w:rsidRDefault="0062012F" w:rsidP="0011060E">
      <w:pPr>
        <w:jc w:val="both"/>
        <w:rPr>
          <w:sz w:val="26"/>
          <w:szCs w:val="26"/>
        </w:rPr>
      </w:pPr>
    </w:p>
    <w:p w:rsidR="0062012F" w:rsidRPr="0078172D" w:rsidRDefault="0062012F" w:rsidP="0011060E">
      <w:pPr>
        <w:jc w:val="both"/>
        <w:rPr>
          <w:sz w:val="26"/>
          <w:szCs w:val="26"/>
        </w:rPr>
      </w:pPr>
    </w:p>
    <w:p w:rsidR="0062012F" w:rsidRPr="0078172D" w:rsidRDefault="0062012F" w:rsidP="0011060E">
      <w:pPr>
        <w:ind w:firstLine="720"/>
        <w:jc w:val="both"/>
      </w:pPr>
      <w:r w:rsidRPr="0078172D">
        <w:t>With tremendous increase in technology, information technology is a fast developing field. Technology which is in vogue today might become redundant tomorrow. This ever changing scenario makes it possible to provide the latest and most modern IT solutions to various business and institutions.</w:t>
      </w:r>
    </w:p>
    <w:p w:rsidR="0062012F" w:rsidRPr="0078172D" w:rsidRDefault="0062012F" w:rsidP="0011060E">
      <w:pPr>
        <w:jc w:val="both"/>
      </w:pPr>
    </w:p>
    <w:p w:rsidR="0062012F" w:rsidRPr="0078172D" w:rsidRDefault="0062012F" w:rsidP="0011060E">
      <w:pPr>
        <w:jc w:val="both"/>
      </w:pPr>
      <w:r w:rsidRPr="0078172D">
        <w:tab/>
        <w:t xml:space="preserve">I am doing my project on </w:t>
      </w:r>
      <w:r>
        <w:rPr>
          <w:b/>
          <w:bCs/>
        </w:rPr>
        <w:t xml:space="preserve">Cosmetic Shop </w:t>
      </w:r>
      <w:r w:rsidRPr="0078172D">
        <w:rPr>
          <w:b/>
          <w:bCs/>
        </w:rPr>
        <w:t>Management.</w:t>
      </w:r>
      <w:r w:rsidRPr="0078172D">
        <w:t xml:space="preserve"> There is the need for efficient management of a network based system for handling customer orders.</w:t>
      </w:r>
    </w:p>
    <w:p w:rsidR="0062012F" w:rsidRPr="0078172D" w:rsidRDefault="0062012F" w:rsidP="0011060E">
      <w:pPr>
        <w:jc w:val="both"/>
      </w:pPr>
    </w:p>
    <w:p w:rsidR="0062012F" w:rsidRPr="0078172D" w:rsidRDefault="0062012F" w:rsidP="0011060E">
      <w:pPr>
        <w:jc w:val="both"/>
      </w:pPr>
      <w:r w:rsidRPr="0078172D">
        <w:tab/>
        <w:t>This project is an endeavor to provide a solution to this. The proposed system enables an administrator to keep track of customer orders and maintaining records of the customers. He can view the submitted requirements made by the customer. He can also view the reports generated by him and can also sent approvals or rejections instantly.</w:t>
      </w:r>
    </w:p>
    <w:p w:rsidR="0062012F" w:rsidRPr="0078172D" w:rsidRDefault="0062012F" w:rsidP="0011060E">
      <w:pPr>
        <w:jc w:val="both"/>
      </w:pPr>
    </w:p>
    <w:p w:rsidR="0062012F" w:rsidRPr="0078172D" w:rsidRDefault="0062012F" w:rsidP="0011060E">
      <w:pPr>
        <w:jc w:val="both"/>
      </w:pPr>
      <w:r w:rsidRPr="0078172D">
        <w:tab/>
      </w:r>
      <w:r w:rsidRPr="0078172D">
        <w:tab/>
        <w:t>Thus the project is a sincere effort in simplifying the task of administrators in an easily usable format.</w:t>
      </w:r>
    </w:p>
    <w:p w:rsidR="0062012F" w:rsidRPr="0078172D" w:rsidRDefault="0062012F" w:rsidP="0011060E">
      <w:pPr>
        <w:jc w:val="both"/>
      </w:pPr>
    </w:p>
    <w:p w:rsidR="0062012F" w:rsidRPr="0078172D" w:rsidRDefault="0062012F" w:rsidP="0011060E">
      <w:pPr>
        <w:jc w:val="both"/>
      </w:pPr>
      <w:r w:rsidRPr="0078172D">
        <w:tab/>
        <w:t>I finalized to make this project and hence planned to develop this system using Visual Studio 2008 for front end and SQL as the Back End.</w:t>
      </w: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jc w:val="both"/>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Default="0062012F" w:rsidP="0011060E">
      <w:pPr>
        <w:tabs>
          <w:tab w:val="center" w:pos="4320"/>
          <w:tab w:val="right" w:pos="8640"/>
        </w:tabs>
        <w:jc w:val="center"/>
        <w:rPr>
          <w:b/>
          <w:bCs/>
          <w:sz w:val="36"/>
          <w:szCs w:val="36"/>
          <w:u w:val="single"/>
        </w:rPr>
      </w:pPr>
    </w:p>
    <w:p w:rsidR="0062012F" w:rsidRDefault="0062012F" w:rsidP="0011060E">
      <w:pPr>
        <w:tabs>
          <w:tab w:val="center" w:pos="4320"/>
          <w:tab w:val="right" w:pos="8640"/>
        </w:tabs>
        <w:jc w:val="center"/>
        <w:rPr>
          <w:b/>
          <w:bCs/>
          <w:sz w:val="36"/>
          <w:szCs w:val="36"/>
          <w:u w:val="single"/>
        </w:rPr>
      </w:pPr>
      <w:r>
        <w:rPr>
          <w:b/>
          <w:bCs/>
          <w:sz w:val="36"/>
          <w:szCs w:val="36"/>
          <w:u w:val="single"/>
        </w:rPr>
        <w:t xml:space="preserve"> </w:t>
      </w:r>
    </w:p>
    <w:p w:rsidR="0062012F" w:rsidRDefault="0062012F" w:rsidP="0011060E">
      <w:pPr>
        <w:tabs>
          <w:tab w:val="center" w:pos="4320"/>
          <w:tab w:val="right" w:pos="8640"/>
        </w:tabs>
        <w:jc w:val="center"/>
        <w:rPr>
          <w:b/>
          <w:bCs/>
          <w:sz w:val="36"/>
          <w:szCs w:val="36"/>
          <w:u w:val="single"/>
        </w:rPr>
      </w:pPr>
      <w:r w:rsidRPr="00E85ACC">
        <w:rPr>
          <w:b/>
          <w:bCs/>
          <w:sz w:val="36"/>
          <w:szCs w:val="36"/>
          <w:u w:val="single"/>
        </w:rPr>
        <w:t>GANTT CHART</w:t>
      </w:r>
    </w:p>
    <w:p w:rsidR="0062012F" w:rsidRDefault="0062012F" w:rsidP="0011060E">
      <w:pPr>
        <w:tabs>
          <w:tab w:val="center" w:pos="4320"/>
          <w:tab w:val="right" w:pos="8640"/>
        </w:tabs>
        <w:jc w:val="center"/>
        <w:rPr>
          <w:b/>
          <w:bCs/>
          <w:sz w:val="36"/>
          <w:szCs w:val="36"/>
          <w:u w:val="single"/>
        </w:rPr>
      </w:pPr>
    </w:p>
    <w:p w:rsidR="0062012F" w:rsidRPr="00E85ACC" w:rsidRDefault="0062012F" w:rsidP="0011060E">
      <w:pPr>
        <w:tabs>
          <w:tab w:val="center" w:pos="4320"/>
          <w:tab w:val="right" w:pos="8640"/>
        </w:tabs>
        <w:jc w:val="center"/>
        <w:rPr>
          <w:b/>
          <w:bCs/>
          <w:sz w:val="36"/>
          <w:szCs w:val="36"/>
        </w:rPr>
      </w:pPr>
    </w:p>
    <w:p w:rsidR="0062012F" w:rsidRPr="00E85ACC" w:rsidRDefault="0062012F" w:rsidP="0011060E">
      <w:pPr>
        <w:jc w:val="center"/>
        <w:rPr>
          <w:sz w:val="28"/>
          <w:szCs w:val="28"/>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66"/>
        <w:gridCol w:w="2209"/>
        <w:gridCol w:w="383"/>
        <w:gridCol w:w="385"/>
        <w:gridCol w:w="385"/>
        <w:gridCol w:w="429"/>
        <w:gridCol w:w="481"/>
        <w:gridCol w:w="481"/>
        <w:gridCol w:w="292"/>
        <w:gridCol w:w="388"/>
        <w:gridCol w:w="460"/>
        <w:gridCol w:w="460"/>
        <w:gridCol w:w="278"/>
        <w:gridCol w:w="517"/>
        <w:gridCol w:w="517"/>
        <w:gridCol w:w="517"/>
      </w:tblGrid>
      <w:tr w:rsidR="0062012F" w:rsidRPr="00E85ACC">
        <w:tc>
          <w:tcPr>
            <w:tcW w:w="566" w:type="dxa"/>
            <w:tcBorders>
              <w:top w:val="nil"/>
              <w:left w:val="nil"/>
              <w:bottom w:val="nil"/>
              <w:right w:val="nil"/>
            </w:tcBorders>
            <w:vAlign w:val="bottom"/>
          </w:tcPr>
          <w:p w:rsidR="0062012F" w:rsidRPr="00E85ACC" w:rsidRDefault="0062012F" w:rsidP="00E529F7">
            <w:r w:rsidRPr="00E85ACC">
              <w:t>1.</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Project Search</w:t>
            </w:r>
          </w:p>
        </w:tc>
        <w:tc>
          <w:tcPr>
            <w:tcW w:w="383" w:type="dxa"/>
            <w:tcBorders>
              <w:top w:val="nil"/>
              <w:bottom w:val="double" w:sz="2" w:space="0" w:color="auto"/>
              <w:right w:val="nil"/>
            </w:tcBorders>
            <w:vAlign w:val="bottom"/>
          </w:tcPr>
          <w:p w:rsidR="0062012F" w:rsidRPr="00E85ACC" w:rsidRDefault="0062012F" w:rsidP="00E529F7">
            <w:pPr>
              <w:jc w:val="center"/>
            </w:pPr>
            <w:r w:rsidRPr="00E85ACC">
              <w:t>1</w:t>
            </w:r>
          </w:p>
        </w:tc>
        <w:tc>
          <w:tcPr>
            <w:tcW w:w="385" w:type="dxa"/>
            <w:tcBorders>
              <w:top w:val="nil"/>
              <w:left w:val="nil"/>
              <w:bottom w:val="nil"/>
              <w:right w:val="nil"/>
            </w:tcBorders>
          </w:tcPr>
          <w:p w:rsidR="0062012F" w:rsidRPr="00E85ACC" w:rsidRDefault="0062012F" w:rsidP="00E529F7"/>
        </w:tc>
        <w:tc>
          <w:tcPr>
            <w:tcW w:w="385" w:type="dxa"/>
            <w:tcBorders>
              <w:top w:val="nil"/>
              <w:left w:val="nil"/>
              <w:bottom w:val="nil"/>
              <w:right w:val="nil"/>
            </w:tcBorders>
          </w:tcPr>
          <w:p w:rsidR="0062012F" w:rsidRPr="00E85ACC" w:rsidRDefault="0062012F" w:rsidP="00E529F7"/>
        </w:tc>
        <w:tc>
          <w:tcPr>
            <w:tcW w:w="429" w:type="dxa"/>
            <w:tcBorders>
              <w:top w:val="nil"/>
              <w:left w:val="nil"/>
              <w:bottom w:val="nil"/>
              <w:right w:val="nil"/>
            </w:tcBorders>
          </w:tcPr>
          <w:p w:rsidR="0062012F" w:rsidRPr="00E85ACC" w:rsidRDefault="0062012F" w:rsidP="00E529F7"/>
        </w:tc>
        <w:tc>
          <w:tcPr>
            <w:tcW w:w="481" w:type="dxa"/>
            <w:tcBorders>
              <w:top w:val="nil"/>
              <w:left w:val="nil"/>
              <w:bottom w:val="nil"/>
              <w:right w:val="nil"/>
            </w:tcBorders>
          </w:tcPr>
          <w:p w:rsidR="0062012F" w:rsidRPr="00E85ACC" w:rsidRDefault="0062012F" w:rsidP="00E529F7"/>
        </w:tc>
        <w:tc>
          <w:tcPr>
            <w:tcW w:w="481" w:type="dxa"/>
            <w:tcBorders>
              <w:top w:val="nil"/>
              <w:left w:val="nil"/>
              <w:bottom w:val="nil"/>
              <w:right w:val="nil"/>
            </w:tcBorders>
          </w:tcPr>
          <w:p w:rsidR="0062012F" w:rsidRPr="00E85ACC" w:rsidRDefault="0062012F" w:rsidP="00E529F7"/>
        </w:tc>
        <w:tc>
          <w:tcPr>
            <w:tcW w:w="292" w:type="dxa"/>
            <w:tcBorders>
              <w:top w:val="nil"/>
              <w:left w:val="nil"/>
              <w:bottom w:val="nil"/>
              <w:right w:val="nil"/>
            </w:tcBorders>
          </w:tcPr>
          <w:p w:rsidR="0062012F" w:rsidRPr="00E85ACC" w:rsidRDefault="0062012F" w:rsidP="00E529F7"/>
        </w:tc>
        <w:tc>
          <w:tcPr>
            <w:tcW w:w="388" w:type="dxa"/>
            <w:tcBorders>
              <w:top w:val="nil"/>
              <w:left w:val="nil"/>
              <w:bottom w:val="nil"/>
              <w:right w:val="nil"/>
            </w:tcBorders>
          </w:tcPr>
          <w:p w:rsidR="0062012F" w:rsidRPr="00E85ACC" w:rsidRDefault="0062012F" w:rsidP="00E529F7"/>
        </w:tc>
        <w:tc>
          <w:tcPr>
            <w:tcW w:w="460" w:type="dxa"/>
            <w:tcBorders>
              <w:top w:val="nil"/>
              <w:left w:val="nil"/>
              <w:bottom w:val="nil"/>
              <w:right w:val="nil"/>
            </w:tcBorders>
          </w:tcPr>
          <w:p w:rsidR="0062012F" w:rsidRPr="00E85ACC" w:rsidRDefault="0062012F" w:rsidP="00E529F7"/>
        </w:tc>
        <w:tc>
          <w:tcPr>
            <w:tcW w:w="460" w:type="dxa"/>
            <w:tcBorders>
              <w:top w:val="nil"/>
              <w:left w:val="nil"/>
              <w:bottom w:val="nil"/>
              <w:right w:val="nil"/>
            </w:tcBorders>
          </w:tcPr>
          <w:p w:rsidR="0062012F" w:rsidRPr="00E85ACC" w:rsidRDefault="0062012F" w:rsidP="00E529F7"/>
        </w:tc>
        <w:tc>
          <w:tcPr>
            <w:tcW w:w="278"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r>
      <w:tr w:rsidR="0062012F" w:rsidRPr="00E85ACC">
        <w:tc>
          <w:tcPr>
            <w:tcW w:w="566" w:type="dxa"/>
            <w:tcBorders>
              <w:top w:val="nil"/>
              <w:left w:val="nil"/>
              <w:bottom w:val="nil"/>
              <w:right w:val="nil"/>
            </w:tcBorders>
            <w:vAlign w:val="bottom"/>
          </w:tcPr>
          <w:p w:rsidR="0062012F" w:rsidRPr="00E85ACC" w:rsidRDefault="0062012F" w:rsidP="00E529F7">
            <w:r w:rsidRPr="00E85ACC">
              <w:t>2.</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Finalization</w:t>
            </w:r>
          </w:p>
        </w:tc>
        <w:tc>
          <w:tcPr>
            <w:tcW w:w="383" w:type="dxa"/>
            <w:tcBorders>
              <w:top w:val="double" w:sz="2"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2</w:t>
            </w:r>
          </w:p>
        </w:tc>
        <w:tc>
          <w:tcPr>
            <w:tcW w:w="385" w:type="dxa"/>
            <w:tcBorders>
              <w:top w:val="nil"/>
              <w:left w:val="nil"/>
              <w:bottom w:val="nil"/>
              <w:right w:val="nil"/>
            </w:tcBorders>
            <w:vAlign w:val="bottom"/>
          </w:tcPr>
          <w:p w:rsidR="0062012F" w:rsidRPr="00E85ACC" w:rsidRDefault="0062012F" w:rsidP="00E529F7">
            <w:pPr>
              <w:jc w:val="center"/>
            </w:pPr>
          </w:p>
        </w:tc>
        <w:tc>
          <w:tcPr>
            <w:tcW w:w="429"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3.</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Allocation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3</w:t>
            </w:r>
          </w:p>
        </w:tc>
        <w:tc>
          <w:tcPr>
            <w:tcW w:w="429"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4.</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Investigation of System Requirements</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4</w:t>
            </w: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5.</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Data &amp; Process Modeling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5</w:t>
            </w: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6.</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Design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6</w:t>
            </w:r>
          </w:p>
        </w:tc>
        <w:tc>
          <w:tcPr>
            <w:tcW w:w="292" w:type="dxa"/>
            <w:tcBorders>
              <w:top w:val="nil"/>
              <w:left w:val="nil"/>
              <w:bottom w:val="double" w:sz="2" w:space="0" w:color="auto"/>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7.</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Program Design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double" w:sz="2" w:space="0" w:color="auto"/>
              <w:left w:val="dashed" w:sz="4" w:space="0" w:color="auto"/>
              <w:bottom w:val="nil"/>
              <w:right w:val="nil"/>
            </w:tcBorders>
            <w:vAlign w:val="bottom"/>
          </w:tcPr>
          <w:p w:rsidR="0062012F" w:rsidRPr="00E85ACC" w:rsidRDefault="0062012F" w:rsidP="00E529F7">
            <w:pPr>
              <w:jc w:val="center"/>
            </w:pPr>
          </w:p>
        </w:tc>
        <w:tc>
          <w:tcPr>
            <w:tcW w:w="292" w:type="dxa"/>
            <w:tcBorders>
              <w:top w:val="double" w:sz="2" w:space="0" w:color="auto"/>
              <w:left w:val="nil"/>
              <w:bottom w:val="double" w:sz="2" w:space="0" w:color="auto"/>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double" w:sz="2" w:space="0" w:color="auto"/>
              <w:right w:val="nil"/>
            </w:tcBorders>
            <w:vAlign w:val="bottom"/>
          </w:tcPr>
          <w:p w:rsidR="0062012F" w:rsidRPr="00E85ACC" w:rsidRDefault="0062012F" w:rsidP="00E529F7">
            <w:r w:rsidRPr="00E85ACC">
              <w:t>7</w:t>
            </w: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8.</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Program Coding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double" w:sz="2" w:space="0" w:color="auto"/>
              <w:right w:val="nil"/>
            </w:tcBorders>
            <w:vAlign w:val="center"/>
          </w:tcPr>
          <w:p w:rsidR="0062012F" w:rsidRPr="00E85ACC" w:rsidRDefault="0062012F" w:rsidP="00E529F7">
            <w:pPr>
              <w:jc w:val="right"/>
            </w:pPr>
            <w:r w:rsidRPr="00E85ACC">
              <w:t xml:space="preserve">                      8</w:t>
            </w:r>
          </w:p>
        </w:tc>
        <w:tc>
          <w:tcPr>
            <w:tcW w:w="460" w:type="dxa"/>
            <w:tcBorders>
              <w:top w:val="nil"/>
              <w:left w:val="nil"/>
              <w:bottom w:val="double" w:sz="2" w:space="0" w:color="auto"/>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9.</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Unit Testing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double" w:sz="2" w:space="0" w:color="auto"/>
              <w:left w:val="dashed" w:sz="4" w:space="0" w:color="auto"/>
              <w:bottom w:val="nil"/>
              <w:right w:val="nil"/>
            </w:tcBorders>
            <w:vAlign w:val="bottom"/>
          </w:tcPr>
          <w:p w:rsidR="0062012F" w:rsidRPr="00E85ACC" w:rsidRDefault="0062012F" w:rsidP="00E529F7">
            <w:pPr>
              <w:jc w:val="center"/>
            </w:pPr>
          </w:p>
        </w:tc>
        <w:tc>
          <w:tcPr>
            <w:tcW w:w="460" w:type="dxa"/>
            <w:tcBorders>
              <w:top w:val="double" w:sz="2" w:space="0" w:color="auto"/>
              <w:left w:val="nil"/>
              <w:bottom w:val="double" w:sz="2" w:space="0" w:color="auto"/>
              <w:right w:val="dashed" w:sz="4" w:space="0" w:color="auto"/>
            </w:tcBorders>
            <w:vAlign w:val="bottom"/>
          </w:tcPr>
          <w:p w:rsidR="0062012F" w:rsidRPr="00E85ACC" w:rsidRDefault="0062012F" w:rsidP="00E529F7">
            <w:pPr>
              <w:jc w:val="center"/>
            </w:pPr>
            <w:r w:rsidRPr="00E85ACC">
              <w:t xml:space="preserve">      9</w:t>
            </w:r>
          </w:p>
        </w:tc>
        <w:tc>
          <w:tcPr>
            <w:tcW w:w="278" w:type="dxa"/>
            <w:tcBorders>
              <w:top w:val="nil"/>
              <w:left w:val="dashed" w:sz="4" w:space="0" w:color="auto"/>
              <w:bottom w:val="double" w:sz="2" w:space="0" w:color="auto"/>
              <w:right w:val="nil"/>
            </w:tcBorders>
            <w:vAlign w:val="bottom"/>
          </w:tcPr>
          <w:p w:rsidR="0062012F" w:rsidRPr="00E85ACC" w:rsidRDefault="0062012F" w:rsidP="00E529F7"/>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10.</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Integration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10</w:t>
            </w: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11.</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Implementation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11</w:t>
            </w: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12.</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Acceptance Testing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12</w:t>
            </w:r>
          </w:p>
        </w:tc>
      </w:tr>
      <w:tr w:rsidR="0062012F" w:rsidRPr="00E85ACC">
        <w:trPr>
          <w:trHeight w:hRule="exact" w:val="378"/>
        </w:trPr>
        <w:tc>
          <w:tcPr>
            <w:tcW w:w="566" w:type="dxa"/>
            <w:tcBorders>
              <w:top w:val="nil"/>
              <w:left w:val="nil"/>
              <w:bottom w:val="nil"/>
              <w:right w:val="nil"/>
            </w:tcBorders>
          </w:tcPr>
          <w:p w:rsidR="0062012F" w:rsidRPr="00E85ACC" w:rsidRDefault="0062012F" w:rsidP="00E529F7"/>
          <w:p w:rsidR="0062012F" w:rsidRPr="00E85ACC" w:rsidRDefault="0062012F" w:rsidP="00E529F7"/>
          <w:p w:rsidR="0062012F" w:rsidRPr="00E85ACC" w:rsidRDefault="0062012F" w:rsidP="00E529F7"/>
        </w:tc>
        <w:tc>
          <w:tcPr>
            <w:tcW w:w="2209" w:type="dxa"/>
            <w:tcBorders>
              <w:top w:val="nil"/>
              <w:left w:val="nil"/>
              <w:bottom w:val="nil"/>
            </w:tcBorders>
          </w:tcPr>
          <w:p w:rsidR="0062012F" w:rsidRPr="00E85ACC" w:rsidRDefault="0062012F" w:rsidP="00E529F7"/>
        </w:tc>
        <w:tc>
          <w:tcPr>
            <w:tcW w:w="383" w:type="dxa"/>
            <w:tcBorders>
              <w:top w:val="nil"/>
              <w:right w:val="dashed" w:sz="4" w:space="0" w:color="auto"/>
            </w:tcBorders>
            <w:vAlign w:val="bottom"/>
          </w:tcPr>
          <w:p w:rsidR="0062012F" w:rsidRPr="00E85ACC" w:rsidRDefault="0062012F" w:rsidP="00E529F7">
            <w:pPr>
              <w:jc w:val="center"/>
            </w:pPr>
          </w:p>
          <w:p w:rsidR="0062012F" w:rsidRPr="00E85ACC" w:rsidRDefault="0062012F" w:rsidP="00E529F7">
            <w:pPr>
              <w:jc w:val="center"/>
            </w:pPr>
          </w:p>
          <w:p w:rsidR="0062012F" w:rsidRPr="00E85ACC" w:rsidRDefault="0062012F" w:rsidP="00E529F7">
            <w:pPr>
              <w:jc w:val="center"/>
            </w:pPr>
          </w:p>
        </w:tc>
        <w:tc>
          <w:tcPr>
            <w:tcW w:w="385" w:type="dxa"/>
            <w:tcBorders>
              <w:top w:val="nil"/>
              <w:left w:val="dashed" w:sz="4" w:space="0" w:color="auto"/>
              <w:right w:val="dashed" w:sz="4" w:space="0" w:color="auto"/>
            </w:tcBorders>
            <w:vAlign w:val="bottom"/>
          </w:tcPr>
          <w:p w:rsidR="0062012F" w:rsidRPr="00E85ACC" w:rsidRDefault="0062012F" w:rsidP="00E529F7">
            <w:pPr>
              <w:jc w:val="center"/>
            </w:pPr>
          </w:p>
        </w:tc>
        <w:tc>
          <w:tcPr>
            <w:tcW w:w="385" w:type="dxa"/>
            <w:tcBorders>
              <w:top w:val="nil"/>
              <w:left w:val="dashed" w:sz="4" w:space="0" w:color="auto"/>
              <w:right w:val="dashed" w:sz="4" w:space="0" w:color="auto"/>
            </w:tcBorders>
            <w:vAlign w:val="bottom"/>
          </w:tcPr>
          <w:p w:rsidR="0062012F" w:rsidRPr="00E85ACC" w:rsidRDefault="0062012F" w:rsidP="00E529F7">
            <w:pPr>
              <w:jc w:val="center"/>
            </w:pPr>
          </w:p>
        </w:tc>
        <w:tc>
          <w:tcPr>
            <w:tcW w:w="429" w:type="dxa"/>
            <w:tcBorders>
              <w:top w:val="nil"/>
              <w:left w:val="dashed" w:sz="4" w:space="0" w:color="auto"/>
              <w:right w:val="dashed" w:sz="4" w:space="0" w:color="auto"/>
            </w:tcBorders>
            <w:vAlign w:val="bottom"/>
          </w:tcPr>
          <w:p w:rsidR="0062012F" w:rsidRPr="00E85ACC" w:rsidRDefault="0062012F" w:rsidP="00E529F7">
            <w:pPr>
              <w:jc w:val="center"/>
            </w:pPr>
          </w:p>
        </w:tc>
        <w:tc>
          <w:tcPr>
            <w:tcW w:w="481" w:type="dxa"/>
            <w:tcBorders>
              <w:top w:val="nil"/>
              <w:left w:val="dashed" w:sz="4" w:space="0" w:color="auto"/>
              <w:right w:val="dashed" w:sz="4" w:space="0" w:color="auto"/>
            </w:tcBorders>
            <w:vAlign w:val="bottom"/>
          </w:tcPr>
          <w:p w:rsidR="0062012F" w:rsidRPr="00E85ACC" w:rsidRDefault="0062012F" w:rsidP="00E529F7">
            <w:pPr>
              <w:jc w:val="center"/>
            </w:pPr>
          </w:p>
        </w:tc>
        <w:tc>
          <w:tcPr>
            <w:tcW w:w="481" w:type="dxa"/>
            <w:tcBorders>
              <w:top w:val="nil"/>
              <w:left w:val="dashed" w:sz="4" w:space="0" w:color="auto"/>
              <w:right w:val="dashed" w:sz="4" w:space="0" w:color="auto"/>
            </w:tcBorders>
            <w:vAlign w:val="bottom"/>
          </w:tcPr>
          <w:p w:rsidR="0062012F" w:rsidRPr="00E85ACC" w:rsidRDefault="0062012F" w:rsidP="00E529F7">
            <w:pPr>
              <w:jc w:val="center"/>
            </w:pPr>
          </w:p>
        </w:tc>
        <w:tc>
          <w:tcPr>
            <w:tcW w:w="292" w:type="dxa"/>
            <w:tcBorders>
              <w:top w:val="nil"/>
              <w:left w:val="dashed" w:sz="4" w:space="0" w:color="auto"/>
              <w:right w:val="dashed" w:sz="4" w:space="0" w:color="auto"/>
            </w:tcBorders>
            <w:vAlign w:val="bottom"/>
          </w:tcPr>
          <w:p w:rsidR="0062012F" w:rsidRPr="00E85ACC" w:rsidRDefault="0062012F" w:rsidP="00E529F7">
            <w:pPr>
              <w:jc w:val="center"/>
            </w:pPr>
          </w:p>
        </w:tc>
        <w:tc>
          <w:tcPr>
            <w:tcW w:w="388" w:type="dxa"/>
            <w:tcBorders>
              <w:top w:val="nil"/>
              <w:left w:val="dashed" w:sz="4" w:space="0" w:color="auto"/>
              <w:right w:val="dashed" w:sz="4" w:space="0" w:color="auto"/>
            </w:tcBorders>
            <w:vAlign w:val="bottom"/>
          </w:tcPr>
          <w:p w:rsidR="0062012F" w:rsidRPr="00E85ACC" w:rsidRDefault="0062012F" w:rsidP="00E529F7">
            <w:pPr>
              <w:jc w:val="center"/>
            </w:pPr>
          </w:p>
        </w:tc>
        <w:tc>
          <w:tcPr>
            <w:tcW w:w="460" w:type="dxa"/>
            <w:tcBorders>
              <w:top w:val="nil"/>
              <w:left w:val="dashed" w:sz="4" w:space="0" w:color="auto"/>
              <w:right w:val="dashed" w:sz="4" w:space="0" w:color="auto"/>
            </w:tcBorders>
            <w:vAlign w:val="bottom"/>
          </w:tcPr>
          <w:p w:rsidR="0062012F" w:rsidRPr="00E85ACC" w:rsidRDefault="0062012F" w:rsidP="00E529F7">
            <w:pPr>
              <w:jc w:val="center"/>
            </w:pPr>
          </w:p>
        </w:tc>
        <w:tc>
          <w:tcPr>
            <w:tcW w:w="460" w:type="dxa"/>
            <w:tcBorders>
              <w:top w:val="nil"/>
              <w:left w:val="dashed" w:sz="4" w:space="0" w:color="auto"/>
              <w:right w:val="dashed" w:sz="4" w:space="0" w:color="auto"/>
            </w:tcBorders>
            <w:vAlign w:val="bottom"/>
          </w:tcPr>
          <w:p w:rsidR="0062012F" w:rsidRPr="00E85ACC" w:rsidRDefault="0062012F" w:rsidP="00E529F7">
            <w:pPr>
              <w:jc w:val="center"/>
            </w:pPr>
          </w:p>
        </w:tc>
        <w:tc>
          <w:tcPr>
            <w:tcW w:w="278"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right w:val="dashed" w:sz="4" w:space="0" w:color="auto"/>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tcPr>
          <w:p w:rsidR="0062012F" w:rsidRPr="00E85ACC" w:rsidRDefault="0062012F" w:rsidP="00E529F7"/>
        </w:tc>
        <w:tc>
          <w:tcPr>
            <w:tcW w:w="2209" w:type="dxa"/>
            <w:tcBorders>
              <w:top w:val="nil"/>
              <w:left w:val="nil"/>
              <w:bottom w:val="nil"/>
              <w:right w:val="nil"/>
            </w:tcBorders>
          </w:tcPr>
          <w:p w:rsidR="0062012F" w:rsidRPr="00E85ACC" w:rsidRDefault="0062012F" w:rsidP="00E529F7"/>
        </w:tc>
        <w:tc>
          <w:tcPr>
            <w:tcW w:w="5973" w:type="dxa"/>
            <w:gridSpan w:val="14"/>
            <w:tcBorders>
              <w:left w:val="nil"/>
              <w:bottom w:val="nil"/>
              <w:right w:val="nil"/>
            </w:tcBorders>
            <w:vAlign w:val="bottom"/>
          </w:tcPr>
          <w:p w:rsidR="0062012F" w:rsidRPr="00E85ACC" w:rsidRDefault="0062012F" w:rsidP="00E529F7">
            <w:r w:rsidRPr="00E85ACC">
              <w:t xml:space="preserve"> W1     W2     W3     W4  W5  W6  W7   W8  W9  W10 W11 W12   W13  W14   W15  W16   W17  W18  W19    W20     W21</w:t>
            </w:r>
          </w:p>
        </w:tc>
      </w:tr>
      <w:tr w:rsidR="0062012F" w:rsidRPr="00E85ACC">
        <w:trPr>
          <w:trHeight w:val="422"/>
        </w:trPr>
        <w:tc>
          <w:tcPr>
            <w:tcW w:w="566" w:type="dxa"/>
            <w:tcBorders>
              <w:top w:val="nil"/>
              <w:left w:val="nil"/>
              <w:bottom w:val="nil"/>
              <w:right w:val="nil"/>
            </w:tcBorders>
          </w:tcPr>
          <w:p w:rsidR="0062012F" w:rsidRPr="00E85ACC" w:rsidRDefault="0062012F" w:rsidP="00E529F7">
            <w:pPr>
              <w:rPr>
                <w:b/>
                <w:bCs/>
                <w:sz w:val="28"/>
                <w:szCs w:val="28"/>
              </w:rPr>
            </w:pPr>
          </w:p>
        </w:tc>
        <w:tc>
          <w:tcPr>
            <w:tcW w:w="8182" w:type="dxa"/>
            <w:gridSpan w:val="15"/>
            <w:tcBorders>
              <w:top w:val="nil"/>
              <w:left w:val="nil"/>
              <w:bottom w:val="nil"/>
              <w:right w:val="nil"/>
            </w:tcBorders>
          </w:tcPr>
          <w:p w:rsidR="0062012F" w:rsidRPr="00E85ACC" w:rsidRDefault="0062012F" w:rsidP="00E529F7">
            <w:pPr>
              <w:jc w:val="center"/>
              <w:rPr>
                <w:sz w:val="28"/>
                <w:szCs w:val="28"/>
              </w:rPr>
            </w:pPr>
          </w:p>
        </w:tc>
      </w:tr>
    </w:tbl>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Default="0062012F" w:rsidP="0011060E">
      <w:pPr>
        <w:rPr>
          <w:b/>
          <w:bCs/>
          <w:sz w:val="32"/>
          <w:szCs w:val="32"/>
          <w:u w:val="single"/>
        </w:rPr>
      </w:pPr>
      <w:r w:rsidRPr="004E0EB7">
        <w:rPr>
          <w:b/>
          <w:bCs/>
          <w:sz w:val="32"/>
          <w:szCs w:val="32"/>
          <w:u w:val="single"/>
        </w:rPr>
        <w:t>LIMITATION OF THE PRESENT SYSTEM:</w:t>
      </w:r>
    </w:p>
    <w:p w:rsidR="0062012F" w:rsidRPr="004E0EB7" w:rsidRDefault="0062012F" w:rsidP="0011060E">
      <w:pPr>
        <w:jc w:val="center"/>
        <w:rPr>
          <w:b/>
          <w:bCs/>
          <w:sz w:val="32"/>
          <w:szCs w:val="32"/>
          <w:u w:val="single"/>
        </w:rPr>
      </w:pPr>
    </w:p>
    <w:p w:rsidR="0062012F" w:rsidRPr="00E85ACC" w:rsidRDefault="0062012F" w:rsidP="0011060E">
      <w:pPr>
        <w:ind w:left="360" w:firstLine="45"/>
      </w:pPr>
      <w:r w:rsidRPr="00E85ACC">
        <w:t xml:space="preserve">Before starting the project we have to study its limitations and objective some of </w:t>
      </w:r>
      <w:r>
        <w:t xml:space="preserve">   </w:t>
      </w:r>
      <w:r w:rsidRPr="00E85ACC">
        <w:t>them are:-</w:t>
      </w:r>
    </w:p>
    <w:p w:rsidR="0062012F" w:rsidRPr="00E85ACC" w:rsidRDefault="0062012F" w:rsidP="0011060E">
      <w:pPr>
        <w:numPr>
          <w:ilvl w:val="0"/>
          <w:numId w:val="23"/>
        </w:numPr>
        <w:jc w:val="both"/>
      </w:pPr>
      <w:r w:rsidRPr="00E85ACC">
        <w:t>All the processes of this management are done manually in the form of paper work and the records are stored in the registers. In such cases there are frequent chances of data redundancy and data is ease to lose.</w:t>
      </w:r>
    </w:p>
    <w:p w:rsidR="0062012F" w:rsidRPr="00E85ACC" w:rsidRDefault="0062012F" w:rsidP="0011060E">
      <w:pPr>
        <w:numPr>
          <w:ilvl w:val="0"/>
          <w:numId w:val="23"/>
        </w:numPr>
        <w:jc w:val="both"/>
      </w:pPr>
      <w:r w:rsidRPr="00E85ACC">
        <w:t>All the introductions related to the patients and others printed on the papers, this activity generates the chances of data lost.</w:t>
      </w:r>
    </w:p>
    <w:p w:rsidR="0062012F" w:rsidRPr="00E85ACC" w:rsidRDefault="0062012F" w:rsidP="0011060E">
      <w:pPr>
        <w:numPr>
          <w:ilvl w:val="0"/>
          <w:numId w:val="23"/>
        </w:numPr>
        <w:jc w:val="both"/>
      </w:pPr>
      <w:r w:rsidRPr="00E85ACC">
        <w:t>All the bills structures are done by hand written; sometimes it produces mistakes in calculation.</w:t>
      </w:r>
    </w:p>
    <w:p w:rsidR="0062012F" w:rsidRDefault="0062012F" w:rsidP="0011060E">
      <w:pPr>
        <w:numPr>
          <w:ilvl w:val="0"/>
          <w:numId w:val="23"/>
        </w:numPr>
        <w:jc w:val="both"/>
      </w:pPr>
      <w:r w:rsidRPr="00E85ACC">
        <w:t>This system is very time consuming and require lost of manpower</w:t>
      </w:r>
    </w:p>
    <w:p w:rsidR="0062012F" w:rsidRPr="00E85ACC" w:rsidRDefault="0062012F" w:rsidP="0011060E">
      <w:pPr>
        <w:ind w:left="720"/>
        <w:jc w:val="both"/>
      </w:pPr>
    </w:p>
    <w:p w:rsidR="0062012F" w:rsidRDefault="0062012F" w:rsidP="0011060E">
      <w:pPr>
        <w:rPr>
          <w:b/>
          <w:bCs/>
          <w:sz w:val="32"/>
          <w:szCs w:val="32"/>
          <w:u w:val="single"/>
        </w:rPr>
      </w:pPr>
      <w:r w:rsidRPr="004E0EB7">
        <w:rPr>
          <w:b/>
          <w:bCs/>
          <w:sz w:val="32"/>
          <w:szCs w:val="32"/>
          <w:u w:val="single"/>
        </w:rPr>
        <w:t>PROPOSED SYSTEM:</w:t>
      </w:r>
    </w:p>
    <w:p w:rsidR="0062012F" w:rsidRPr="000C6587" w:rsidRDefault="0062012F" w:rsidP="0011060E">
      <w:pPr>
        <w:jc w:val="center"/>
        <w:rPr>
          <w:b/>
          <w:bCs/>
          <w:sz w:val="32"/>
          <w:szCs w:val="32"/>
          <w:u w:val="single"/>
        </w:rPr>
      </w:pPr>
    </w:p>
    <w:p w:rsidR="0062012F" w:rsidRPr="0078172D" w:rsidRDefault="0062012F" w:rsidP="0011060E">
      <w:pPr>
        <w:jc w:val="both"/>
        <w:rPr>
          <w:sz w:val="26"/>
          <w:szCs w:val="26"/>
        </w:rPr>
      </w:pPr>
      <w:r w:rsidRPr="0078172D">
        <w:rPr>
          <w:sz w:val="26"/>
          <w:szCs w:val="26"/>
        </w:rPr>
        <w:t>Objective is to overcome the major limitation of the existing enabling effective management of the customer details thereby improving the performance.</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With improved computerization being involved in the maintenance of customer details, error and inconsistencies can be kept at par.</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Easy retrieval of data will be made possible by finding techniques.</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Validation of data will ensure only accurate, valid and complete data is stored in the database.</w:t>
      </w:r>
    </w:p>
    <w:p w:rsidR="0062012F" w:rsidRPr="000C6587" w:rsidRDefault="0062012F" w:rsidP="0011060E">
      <w:pPr>
        <w:pStyle w:val="ListParagraph"/>
        <w:numPr>
          <w:ilvl w:val="0"/>
          <w:numId w:val="36"/>
        </w:numPr>
        <w:spacing w:line="240" w:lineRule="auto"/>
        <w:jc w:val="both"/>
        <w:rPr>
          <w:sz w:val="26"/>
          <w:szCs w:val="26"/>
        </w:rPr>
      </w:pPr>
      <w:r w:rsidRPr="004E0EB7">
        <w:rPr>
          <w:sz w:val="26"/>
          <w:szCs w:val="26"/>
        </w:rPr>
        <w:t>Proper monitoring of the processes from customer registration to activation.</w:t>
      </w:r>
      <w:r>
        <w:rPr>
          <w:sz w:val="26"/>
          <w:szCs w:val="26"/>
        </w:rPr>
        <w:t xml:space="preserve"> </w:t>
      </w:r>
      <w:r w:rsidRPr="000C6587">
        <w:rPr>
          <w:sz w:val="26"/>
          <w:szCs w:val="26"/>
        </w:rPr>
        <w:t>Report generation will help make it easy to analyze the performance at the Bank.</w:t>
      </w:r>
    </w:p>
    <w:p w:rsidR="0062012F" w:rsidRPr="004E0EB7" w:rsidRDefault="0062012F" w:rsidP="0011060E">
      <w:pPr>
        <w:pStyle w:val="ListParagraph"/>
        <w:numPr>
          <w:ilvl w:val="0"/>
          <w:numId w:val="36"/>
        </w:numPr>
        <w:spacing w:line="240" w:lineRule="auto"/>
        <w:jc w:val="both"/>
        <w:rPr>
          <w:color w:val="000000"/>
          <w:sz w:val="26"/>
          <w:szCs w:val="26"/>
        </w:rPr>
      </w:pPr>
      <w:r w:rsidRPr="004E0EB7">
        <w:rPr>
          <w:color w:val="000000"/>
          <w:sz w:val="26"/>
          <w:szCs w:val="26"/>
        </w:rPr>
        <w:t>This will be much less time consuming comparing to existing system.</w:t>
      </w:r>
    </w:p>
    <w:p w:rsidR="0062012F" w:rsidRPr="004E0EB7" w:rsidRDefault="0062012F" w:rsidP="0011060E">
      <w:pPr>
        <w:rPr>
          <w:b/>
          <w:bCs/>
          <w:sz w:val="32"/>
          <w:szCs w:val="32"/>
          <w:u w:val="single"/>
        </w:rPr>
      </w:pPr>
      <w:r w:rsidRPr="004E0EB7">
        <w:rPr>
          <w:b/>
          <w:bCs/>
          <w:sz w:val="32"/>
          <w:szCs w:val="32"/>
          <w:u w:val="single"/>
        </w:rPr>
        <w:t>ADVANTAGES OF PROPOSED SYSTEM :-</w:t>
      </w:r>
    </w:p>
    <w:p w:rsidR="0062012F" w:rsidRPr="00E85ACC" w:rsidRDefault="0062012F" w:rsidP="0011060E">
      <w:pPr>
        <w:rPr>
          <w:b/>
          <w:bCs/>
          <w:sz w:val="36"/>
          <w:szCs w:val="36"/>
          <w:u w:val="single"/>
        </w:rPr>
      </w:pPr>
    </w:p>
    <w:p w:rsidR="0062012F" w:rsidRPr="00E85ACC" w:rsidRDefault="0062012F" w:rsidP="0011060E">
      <w:pPr>
        <w:numPr>
          <w:ilvl w:val="0"/>
          <w:numId w:val="25"/>
        </w:numPr>
      </w:pPr>
      <w:r w:rsidRPr="00E85ACC">
        <w:t>With improved computerization being involved in the maintenance of Patient, Doctors, and Staff details. Error and inconsistencies can be kept at per.</w:t>
      </w:r>
    </w:p>
    <w:p w:rsidR="0062012F" w:rsidRPr="00E85ACC" w:rsidRDefault="0062012F" w:rsidP="0011060E">
      <w:pPr>
        <w:numPr>
          <w:ilvl w:val="0"/>
          <w:numId w:val="25"/>
        </w:numPr>
      </w:pPr>
      <w:r w:rsidRPr="00E85ACC">
        <w:t>Validation of data will be ensure only accurate valid and complete data stored in the database.</w:t>
      </w:r>
    </w:p>
    <w:p w:rsidR="0062012F" w:rsidRPr="00E85ACC" w:rsidRDefault="0062012F" w:rsidP="0011060E">
      <w:pPr>
        <w:numPr>
          <w:ilvl w:val="0"/>
          <w:numId w:val="25"/>
        </w:numPr>
      </w:pPr>
      <w:r w:rsidRPr="00E85ACC">
        <w:t>Easy retrieval or data will be made possible by finding techniques.</w:t>
      </w:r>
    </w:p>
    <w:p w:rsidR="0062012F" w:rsidRDefault="0062012F" w:rsidP="0011060E">
      <w:pPr>
        <w:numPr>
          <w:ilvl w:val="0"/>
          <w:numId w:val="25"/>
        </w:numPr>
      </w:pPr>
      <w:r w:rsidRPr="00E85ACC">
        <w:t>Report generation will help made its easy to analyze the performance or clinic Administration.</w:t>
      </w:r>
    </w:p>
    <w:p w:rsidR="0062012F" w:rsidRPr="0078172D" w:rsidRDefault="0062012F" w:rsidP="0011060E">
      <w:pPr>
        <w:ind w:left="720"/>
      </w:pPr>
    </w:p>
    <w:p w:rsidR="0062012F" w:rsidRPr="004E0EB7" w:rsidRDefault="0062012F" w:rsidP="0011060E">
      <w:pPr>
        <w:rPr>
          <w:b/>
          <w:bCs/>
          <w:sz w:val="32"/>
          <w:szCs w:val="32"/>
          <w:u w:val="single"/>
        </w:rPr>
      </w:pPr>
      <w:r w:rsidRPr="004E0EB7">
        <w:rPr>
          <w:b/>
          <w:bCs/>
          <w:sz w:val="32"/>
          <w:szCs w:val="32"/>
          <w:u w:val="single"/>
        </w:rPr>
        <w:t>OBJECTIVE AND SCOP OF  PROPOSED SYSTEM:</w:t>
      </w:r>
    </w:p>
    <w:p w:rsidR="0062012F" w:rsidRPr="00E85ACC" w:rsidRDefault="0062012F" w:rsidP="0011060E">
      <w:pPr>
        <w:rPr>
          <w:b/>
          <w:bCs/>
          <w:sz w:val="36"/>
          <w:szCs w:val="36"/>
        </w:rPr>
      </w:pPr>
    </w:p>
    <w:p w:rsidR="0062012F" w:rsidRPr="004E0EB7" w:rsidRDefault="0062012F" w:rsidP="0011060E">
      <w:pPr>
        <w:numPr>
          <w:ilvl w:val="0"/>
          <w:numId w:val="27"/>
        </w:numPr>
      </w:pPr>
      <w:r w:rsidRPr="00E85ACC">
        <w:t xml:space="preserve">The objectives of the proposed system are to overcome the major limitation of existing system enabling effective management of the customer details thereby improving the performance of </w:t>
      </w:r>
      <w:r>
        <w:t>SHOP</w:t>
      </w:r>
      <w:r w:rsidRPr="00E85ACC">
        <w:t xml:space="preserve"> ADMINISTRTION.</w:t>
      </w:r>
    </w:p>
    <w:p w:rsidR="0062012F" w:rsidRDefault="0062012F" w:rsidP="0011060E">
      <w:pPr>
        <w:numPr>
          <w:ilvl w:val="0"/>
          <w:numId w:val="28"/>
        </w:numPr>
      </w:pPr>
      <w:r w:rsidRPr="00E85ACC">
        <w:t>The system will store all the b</w:t>
      </w:r>
      <w:r>
        <w:t>asic data processing needs the shop management.</w:t>
      </w:r>
    </w:p>
    <w:p w:rsidR="0062012F" w:rsidRPr="004E0EB7" w:rsidRDefault="0062012F" w:rsidP="0011060E">
      <w:pPr>
        <w:ind w:left="720"/>
      </w:pPr>
      <w:r w:rsidRPr="004E0EB7">
        <w:rPr>
          <w:b/>
          <w:bCs/>
          <w:sz w:val="40"/>
          <w:szCs w:val="40"/>
          <w:u w:val="single"/>
        </w:rPr>
        <w:t>Feasibility study</w:t>
      </w:r>
    </w:p>
    <w:p w:rsidR="0062012F" w:rsidRPr="00663702" w:rsidRDefault="0062012F" w:rsidP="0011060E">
      <w:pPr>
        <w:jc w:val="both"/>
        <w:rPr>
          <w:i/>
          <w:iCs/>
        </w:rPr>
      </w:pPr>
    </w:p>
    <w:p w:rsidR="0062012F" w:rsidRPr="00663702" w:rsidRDefault="0062012F" w:rsidP="0011060E">
      <w:pPr>
        <w:ind w:hanging="720"/>
        <w:jc w:val="both"/>
      </w:pPr>
      <w:r w:rsidRPr="00663702">
        <w:t xml:space="preserve">                        A feasibility study is undertaken to determine to the possibility or probability of either improving the existing system or developing a completely new system. It helps to obtain the overview of the problem and to get a rough assessment of whether other feasible solution exists.</w:t>
      </w:r>
    </w:p>
    <w:p w:rsidR="0062012F" w:rsidRDefault="0062012F" w:rsidP="0011060E">
      <w:pPr>
        <w:ind w:hanging="720"/>
        <w:jc w:val="both"/>
        <w:rPr>
          <w:sz w:val="28"/>
          <w:szCs w:val="28"/>
        </w:rPr>
      </w:pPr>
    </w:p>
    <w:p w:rsidR="0062012F" w:rsidRPr="00663702" w:rsidRDefault="0062012F" w:rsidP="0011060E">
      <w:pPr>
        <w:ind w:hanging="720"/>
        <w:jc w:val="both"/>
        <w:rPr>
          <w:sz w:val="28"/>
          <w:szCs w:val="28"/>
        </w:rPr>
      </w:pPr>
    </w:p>
    <w:p w:rsidR="0062012F" w:rsidRDefault="0062012F" w:rsidP="0011060E">
      <w:pPr>
        <w:jc w:val="both"/>
        <w:rPr>
          <w:sz w:val="32"/>
          <w:szCs w:val="32"/>
          <w:u w:val="single"/>
        </w:rPr>
      </w:pPr>
      <w:r w:rsidRPr="00663702">
        <w:rPr>
          <w:sz w:val="32"/>
          <w:szCs w:val="32"/>
          <w:u w:val="single"/>
        </w:rPr>
        <w:t>NEEDS FOR FEASIBILITY STUDY:</w:t>
      </w:r>
    </w:p>
    <w:p w:rsidR="0062012F" w:rsidRPr="00663702" w:rsidRDefault="0062012F" w:rsidP="0011060E">
      <w:pPr>
        <w:jc w:val="both"/>
        <w:rPr>
          <w:i/>
          <w:iCs/>
          <w:sz w:val="28"/>
          <w:szCs w:val="28"/>
        </w:rPr>
      </w:pPr>
    </w:p>
    <w:p w:rsidR="0062012F" w:rsidRPr="00663702" w:rsidRDefault="0062012F" w:rsidP="0011060E">
      <w:pPr>
        <w:ind w:firstLine="720"/>
        <w:jc w:val="both"/>
      </w:pPr>
      <w:r w:rsidRPr="00663702">
        <w:t>The feasibility study is needed for following things:-</w:t>
      </w:r>
    </w:p>
    <w:p w:rsidR="0062012F" w:rsidRPr="00663702" w:rsidRDefault="0062012F" w:rsidP="0011060E">
      <w:pPr>
        <w:ind w:hanging="720"/>
        <w:jc w:val="both"/>
      </w:pP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Answer the questions whether a new system is to be installed or not?</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Determine the potential of the existing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Improve the existing system.</w:t>
      </w:r>
    </w:p>
    <w:p w:rsidR="0062012F" w:rsidRPr="00663702" w:rsidRDefault="0062012F" w:rsidP="0011060E">
      <w:pPr>
        <w:pStyle w:val="ListParagraph"/>
        <w:numPr>
          <w:ilvl w:val="0"/>
          <w:numId w:val="29"/>
        </w:numPr>
        <w:spacing w:after="240"/>
        <w:jc w:val="both"/>
        <w:rPr>
          <w:rFonts w:ascii="Times New Roman" w:hAnsi="Times New Roman" w:cs="Times New Roman"/>
          <w:sz w:val="24"/>
          <w:szCs w:val="24"/>
        </w:rPr>
      </w:pPr>
      <w:r w:rsidRPr="00663702">
        <w:rPr>
          <w:rFonts w:ascii="Times New Roman" w:hAnsi="Times New Roman" w:cs="Times New Roman"/>
          <w:sz w:val="24"/>
          <w:szCs w:val="24"/>
        </w:rPr>
        <w:t>Know what should be embedded in the new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Define the problems and objectives involved.</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costly repairs at later stage when system is implemented.</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crash implementation of the new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the ‘Hardware approach’ i.e. getting a computer first and then deciding how to use it.</w:t>
      </w:r>
    </w:p>
    <w:p w:rsidR="0062012F" w:rsidRPr="000C6587" w:rsidRDefault="0062012F" w:rsidP="0011060E">
      <w:pPr>
        <w:jc w:val="both"/>
      </w:pPr>
      <w:r w:rsidRPr="000C6587">
        <w:t>The Feasibility study is divided in to three parts:-</w:t>
      </w:r>
    </w:p>
    <w:p w:rsidR="0062012F" w:rsidRPr="000C6587" w:rsidRDefault="0062012F" w:rsidP="0011060E">
      <w:pPr>
        <w:jc w:val="both"/>
      </w:pP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TECHNICAL FEASIBILITY</w:t>
      </w: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ECONOMIC FEASIBILITY</w:t>
      </w: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OPERATIONAL FEASIBILITY</w:t>
      </w:r>
    </w:p>
    <w:p w:rsidR="0062012F" w:rsidRPr="00663702" w:rsidRDefault="0062012F" w:rsidP="0011060E">
      <w:pPr>
        <w:autoSpaceDE w:val="0"/>
        <w:autoSpaceDN w:val="0"/>
        <w:adjustRightInd w:val="0"/>
        <w:jc w:val="both"/>
        <w:rPr>
          <w:b/>
          <w:bCs/>
          <w:color w:val="000000"/>
          <w:sz w:val="32"/>
          <w:szCs w:val="32"/>
        </w:rPr>
      </w:pPr>
    </w:p>
    <w:p w:rsidR="0062012F" w:rsidRDefault="0062012F" w:rsidP="0011060E">
      <w:pPr>
        <w:numPr>
          <w:ilvl w:val="0"/>
          <w:numId w:val="31"/>
        </w:numPr>
        <w:autoSpaceDE w:val="0"/>
        <w:autoSpaceDN w:val="0"/>
        <w:adjustRightInd w:val="0"/>
        <w:spacing w:line="276" w:lineRule="auto"/>
        <w:jc w:val="both"/>
        <w:rPr>
          <w:b/>
          <w:bCs/>
          <w:color w:val="000000"/>
          <w:sz w:val="32"/>
          <w:szCs w:val="32"/>
        </w:rPr>
      </w:pPr>
      <w:r w:rsidRPr="00663702">
        <w:rPr>
          <w:b/>
          <w:bCs/>
          <w:color w:val="000000"/>
          <w:sz w:val="32"/>
          <w:szCs w:val="32"/>
        </w:rPr>
        <w:t>ECONOMIC FEASIBILITY</w:t>
      </w:r>
    </w:p>
    <w:p w:rsidR="0062012F" w:rsidRPr="004E0EB7" w:rsidRDefault="0062012F" w:rsidP="0011060E">
      <w:pPr>
        <w:autoSpaceDE w:val="0"/>
        <w:autoSpaceDN w:val="0"/>
        <w:adjustRightInd w:val="0"/>
        <w:spacing w:line="276" w:lineRule="auto"/>
        <w:ind w:left="720"/>
        <w:jc w:val="both"/>
        <w:rPr>
          <w:b/>
          <w:bCs/>
          <w:color w:val="000000"/>
          <w:sz w:val="32"/>
          <w:szCs w:val="32"/>
        </w:rPr>
      </w:pPr>
    </w:p>
    <w:p w:rsidR="0062012F" w:rsidRPr="00663702" w:rsidRDefault="0062012F" w:rsidP="0011060E">
      <w:pPr>
        <w:autoSpaceDE w:val="0"/>
        <w:autoSpaceDN w:val="0"/>
        <w:adjustRightInd w:val="0"/>
        <w:jc w:val="both"/>
        <w:rPr>
          <w:color w:val="000000"/>
        </w:rPr>
      </w:pPr>
      <w:r w:rsidRPr="00663702">
        <w:rPr>
          <w:color w:val="000000"/>
        </w:rPr>
        <w:t>Economic analysis is most frequently used for evaluation of the effectiveness of the system. More commonly known as cost/benefit analysis the procedure is to determine the benefit and saving that are expected from a</w:t>
      </w:r>
      <w:r>
        <w:rPr>
          <w:color w:val="000000"/>
        </w:rPr>
        <w:t xml:space="preserve">  </w:t>
      </w:r>
      <w:r w:rsidRPr="00663702">
        <w:rPr>
          <w:color w:val="000000"/>
        </w:rPr>
        <w:t>system and compare them with costs, decisions is made to design and</w:t>
      </w:r>
    </w:p>
    <w:p w:rsidR="0062012F" w:rsidRPr="00663702" w:rsidRDefault="0062012F" w:rsidP="0011060E">
      <w:pPr>
        <w:autoSpaceDE w:val="0"/>
        <w:autoSpaceDN w:val="0"/>
        <w:adjustRightInd w:val="0"/>
        <w:jc w:val="both"/>
        <w:rPr>
          <w:color w:val="000000"/>
        </w:rPr>
      </w:pPr>
      <w:r w:rsidRPr="00663702">
        <w:rPr>
          <w:color w:val="000000"/>
        </w:rPr>
        <w:t>Implement the system.</w:t>
      </w:r>
    </w:p>
    <w:p w:rsidR="0062012F" w:rsidRPr="00663702" w:rsidRDefault="0062012F" w:rsidP="0011060E">
      <w:pPr>
        <w:autoSpaceDE w:val="0"/>
        <w:autoSpaceDN w:val="0"/>
        <w:adjustRightInd w:val="0"/>
        <w:jc w:val="both"/>
        <w:rPr>
          <w:color w:val="000000"/>
        </w:rPr>
      </w:pPr>
      <w:r w:rsidRPr="00663702">
        <w:rPr>
          <w:color w:val="000000"/>
        </w:rPr>
        <w:t>This part of feasibility study gives the top management the economic</w:t>
      </w:r>
      <w:r>
        <w:rPr>
          <w:color w:val="000000"/>
        </w:rPr>
        <w:t xml:space="preserve"> </w:t>
      </w:r>
      <w:r w:rsidRPr="00663702">
        <w:rPr>
          <w:color w:val="000000"/>
        </w:rPr>
        <w:t>justification for the new system. This is an important input to</w:t>
      </w:r>
      <w:r w:rsidRPr="00663702">
        <w:rPr>
          <w:color w:val="000000"/>
          <w:sz w:val="28"/>
          <w:szCs w:val="28"/>
        </w:rPr>
        <w:t xml:space="preserve"> the</w:t>
      </w:r>
      <w:r>
        <w:rPr>
          <w:color w:val="000000"/>
        </w:rPr>
        <w:t xml:space="preserve"> </w:t>
      </w:r>
      <w:r w:rsidRPr="00663702">
        <w:rPr>
          <w:color w:val="000000"/>
        </w:rPr>
        <w:t>management the management, because very often the top management does</w:t>
      </w:r>
      <w:r>
        <w:rPr>
          <w:color w:val="000000"/>
        </w:rPr>
        <w:t xml:space="preserve"> </w:t>
      </w:r>
      <w:r w:rsidRPr="00663702">
        <w:rPr>
          <w:color w:val="000000"/>
        </w:rPr>
        <w:t>not like to get confounded by the various technicalities that bound to be</w:t>
      </w:r>
      <w:r>
        <w:rPr>
          <w:color w:val="000000"/>
        </w:rPr>
        <w:t xml:space="preserve"> </w:t>
      </w:r>
      <w:r w:rsidRPr="00663702">
        <w:rPr>
          <w:color w:val="000000"/>
        </w:rPr>
        <w:t>associated with a project of this kind. A simple economic analysis that gives</w:t>
      </w:r>
      <w:r>
        <w:rPr>
          <w:color w:val="000000"/>
        </w:rPr>
        <w:t xml:space="preserve"> </w:t>
      </w:r>
      <w:r w:rsidRPr="00663702">
        <w:rPr>
          <w:color w:val="000000"/>
        </w:rPr>
        <w:t>the actual comparison of costs and benefits is much more meaningful in such</w:t>
      </w:r>
      <w:r>
        <w:rPr>
          <w:color w:val="000000"/>
        </w:rPr>
        <w:t xml:space="preserve"> </w:t>
      </w:r>
      <w:r w:rsidRPr="00663702">
        <w:rPr>
          <w:color w:val="000000"/>
        </w:rPr>
        <w:t>cases.</w:t>
      </w:r>
    </w:p>
    <w:p w:rsidR="0062012F" w:rsidRPr="00663702" w:rsidRDefault="0062012F" w:rsidP="0011060E">
      <w:pPr>
        <w:autoSpaceDE w:val="0"/>
        <w:autoSpaceDN w:val="0"/>
        <w:adjustRightInd w:val="0"/>
        <w:jc w:val="both"/>
        <w:rPr>
          <w:color w:val="000000"/>
        </w:rPr>
      </w:pPr>
    </w:p>
    <w:p w:rsidR="0062012F" w:rsidRDefault="0062012F" w:rsidP="0011060E">
      <w:pPr>
        <w:autoSpaceDE w:val="0"/>
        <w:autoSpaceDN w:val="0"/>
        <w:adjustRightInd w:val="0"/>
        <w:jc w:val="both"/>
        <w:rPr>
          <w:color w:val="000000"/>
        </w:rPr>
      </w:pPr>
    </w:p>
    <w:p w:rsidR="0062012F" w:rsidRDefault="0062012F" w:rsidP="0011060E">
      <w:pPr>
        <w:autoSpaceDE w:val="0"/>
        <w:autoSpaceDN w:val="0"/>
        <w:adjustRightInd w:val="0"/>
        <w:jc w:val="both"/>
        <w:rPr>
          <w:color w:val="000000"/>
        </w:rPr>
      </w:pPr>
    </w:p>
    <w:p w:rsidR="0062012F" w:rsidRPr="00663702" w:rsidRDefault="0062012F" w:rsidP="0011060E">
      <w:pPr>
        <w:autoSpaceDE w:val="0"/>
        <w:autoSpaceDN w:val="0"/>
        <w:adjustRightInd w:val="0"/>
        <w:jc w:val="both"/>
        <w:rPr>
          <w:color w:val="000000"/>
        </w:rPr>
      </w:pPr>
      <w:r w:rsidRPr="00663702">
        <w:rPr>
          <w:color w:val="000000"/>
        </w:rPr>
        <w:t>In the system, the organization is most satisfied by economic feasibility. Because, if the organization implements this system, it need not require any additional hardware resources as well as it will be saving lot of time.</w:t>
      </w: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pStyle w:val="ListParagraph"/>
        <w:numPr>
          <w:ilvl w:val="0"/>
          <w:numId w:val="31"/>
        </w:numPr>
        <w:autoSpaceDE w:val="0"/>
        <w:autoSpaceDN w:val="0"/>
        <w:adjustRightInd w:val="0"/>
        <w:jc w:val="both"/>
        <w:rPr>
          <w:b/>
          <w:bCs/>
          <w:color w:val="000000"/>
          <w:sz w:val="28"/>
          <w:szCs w:val="28"/>
        </w:rPr>
      </w:pPr>
      <w:r w:rsidRPr="00663702">
        <w:rPr>
          <w:b/>
          <w:bCs/>
          <w:color w:val="000000"/>
          <w:sz w:val="28"/>
          <w:szCs w:val="28"/>
        </w:rPr>
        <w:t>TECHNICAL FEASIBILITY</w:t>
      </w:r>
    </w:p>
    <w:p w:rsidR="0062012F" w:rsidRPr="004E0EB7" w:rsidRDefault="0062012F" w:rsidP="0011060E">
      <w:pPr>
        <w:pStyle w:val="ListParagraph"/>
        <w:autoSpaceDE w:val="0"/>
        <w:autoSpaceDN w:val="0"/>
        <w:adjustRightInd w:val="0"/>
        <w:jc w:val="both"/>
        <w:rPr>
          <w:b/>
          <w:bCs/>
          <w:color w:val="000000"/>
          <w:sz w:val="28"/>
          <w:szCs w:val="28"/>
        </w:rPr>
      </w:pPr>
    </w:p>
    <w:p w:rsidR="0062012F" w:rsidRPr="00663702" w:rsidRDefault="0062012F" w:rsidP="0011060E">
      <w:pPr>
        <w:autoSpaceDE w:val="0"/>
        <w:autoSpaceDN w:val="0"/>
        <w:adjustRightInd w:val="0"/>
        <w:jc w:val="both"/>
        <w:rPr>
          <w:color w:val="000000"/>
        </w:rPr>
      </w:pPr>
      <w:r w:rsidRPr="00663702">
        <w:rPr>
          <w:color w:val="000000"/>
        </w:rPr>
        <w:t>Technical feasibility centers on the existing manual system of the test management process and to what extent it can support the system.</w:t>
      </w:r>
    </w:p>
    <w:p w:rsidR="0062012F" w:rsidRPr="00663702" w:rsidRDefault="0062012F" w:rsidP="0011060E">
      <w:pPr>
        <w:autoSpaceDE w:val="0"/>
        <w:autoSpaceDN w:val="0"/>
        <w:adjustRightInd w:val="0"/>
        <w:jc w:val="both"/>
        <w:rPr>
          <w:color w:val="000000"/>
        </w:rPr>
      </w:pPr>
      <w:r w:rsidRPr="00663702">
        <w:rPr>
          <w:color w:val="000000"/>
        </w:rPr>
        <w:t>According to feasibility analysis procedure the technical feasibility of the</w:t>
      </w:r>
      <w:r>
        <w:rPr>
          <w:color w:val="000000"/>
        </w:rPr>
        <w:t xml:space="preserve"> </w:t>
      </w:r>
      <w:r w:rsidRPr="00663702">
        <w:rPr>
          <w:color w:val="000000"/>
        </w:rPr>
        <w:t>system is analyzed and the technical requirements such as software facilities,</w:t>
      </w:r>
      <w:r>
        <w:rPr>
          <w:color w:val="000000"/>
        </w:rPr>
        <w:t xml:space="preserve"> </w:t>
      </w:r>
      <w:r w:rsidRPr="00663702">
        <w:rPr>
          <w:color w:val="000000"/>
        </w:rPr>
        <w:t>procedure, inputs are identified. It is also one of the important phases of the</w:t>
      </w:r>
      <w:r>
        <w:rPr>
          <w:color w:val="000000"/>
        </w:rPr>
        <w:t xml:space="preserve"> </w:t>
      </w:r>
      <w:r w:rsidRPr="00663702">
        <w:rPr>
          <w:color w:val="000000"/>
        </w:rPr>
        <w:t>system development activities.</w:t>
      </w:r>
    </w:p>
    <w:p w:rsidR="0062012F" w:rsidRPr="00663702" w:rsidRDefault="0062012F" w:rsidP="0011060E">
      <w:pPr>
        <w:autoSpaceDE w:val="0"/>
        <w:autoSpaceDN w:val="0"/>
        <w:adjustRightInd w:val="0"/>
        <w:jc w:val="both"/>
        <w:rPr>
          <w:color w:val="000000"/>
        </w:rPr>
      </w:pPr>
      <w:r w:rsidRPr="00663702">
        <w:rPr>
          <w:color w:val="000000"/>
        </w:rPr>
        <w:t>The system offers greater levels of user friendliness combined with greater</w:t>
      </w:r>
      <w:r>
        <w:rPr>
          <w:color w:val="000000"/>
        </w:rPr>
        <w:t xml:space="preserve"> </w:t>
      </w:r>
      <w:r w:rsidRPr="00663702">
        <w:rPr>
          <w:color w:val="000000"/>
        </w:rPr>
        <w:t>processing speed. Therefore, the cost of maintenance can be reduced. Since,</w:t>
      </w:r>
      <w:r>
        <w:rPr>
          <w:color w:val="000000"/>
        </w:rPr>
        <w:t xml:space="preserve"> </w:t>
      </w:r>
      <w:r w:rsidRPr="00663702">
        <w:rPr>
          <w:color w:val="000000"/>
        </w:rPr>
        <w:t>processing speed is very high and the work is reduced in the maintenance</w:t>
      </w:r>
      <w:r>
        <w:rPr>
          <w:color w:val="000000"/>
        </w:rPr>
        <w:t xml:space="preserve"> </w:t>
      </w:r>
      <w:r w:rsidRPr="00663702">
        <w:rPr>
          <w:color w:val="000000"/>
        </w:rPr>
        <w:t>point of view management convince that the project is operationally feasible.</w:t>
      </w:r>
    </w:p>
    <w:p w:rsidR="0062012F" w:rsidRDefault="0062012F" w:rsidP="0011060E">
      <w:pPr>
        <w:autoSpaceDE w:val="0"/>
        <w:autoSpaceDN w:val="0"/>
        <w:adjustRightInd w:val="0"/>
        <w:jc w:val="both"/>
        <w:rPr>
          <w:b/>
          <w:bCs/>
          <w:color w:val="000000"/>
          <w:sz w:val="28"/>
          <w:szCs w:val="28"/>
        </w:rPr>
      </w:pPr>
    </w:p>
    <w:p w:rsidR="0062012F" w:rsidRDefault="0062012F" w:rsidP="0011060E">
      <w:pPr>
        <w:autoSpaceDE w:val="0"/>
        <w:autoSpaceDN w:val="0"/>
        <w:adjustRightInd w:val="0"/>
        <w:jc w:val="both"/>
        <w:rPr>
          <w:b/>
          <w:bCs/>
          <w:color w:val="000000"/>
          <w:sz w:val="28"/>
          <w:szCs w:val="28"/>
        </w:rPr>
      </w:pPr>
    </w:p>
    <w:p w:rsidR="0062012F" w:rsidRPr="00663702" w:rsidRDefault="0062012F" w:rsidP="0011060E">
      <w:pPr>
        <w:autoSpaceDE w:val="0"/>
        <w:autoSpaceDN w:val="0"/>
        <w:adjustRightInd w:val="0"/>
        <w:jc w:val="both"/>
        <w:rPr>
          <w:b/>
          <w:bCs/>
          <w:color w:val="000000"/>
          <w:sz w:val="28"/>
          <w:szCs w:val="28"/>
        </w:rPr>
      </w:pPr>
    </w:p>
    <w:p w:rsidR="0062012F" w:rsidRDefault="0062012F" w:rsidP="0011060E">
      <w:pPr>
        <w:numPr>
          <w:ilvl w:val="0"/>
          <w:numId w:val="32"/>
        </w:numPr>
        <w:autoSpaceDE w:val="0"/>
        <w:autoSpaceDN w:val="0"/>
        <w:adjustRightInd w:val="0"/>
        <w:spacing w:line="276" w:lineRule="auto"/>
        <w:jc w:val="both"/>
        <w:rPr>
          <w:b/>
          <w:bCs/>
          <w:color w:val="000000"/>
          <w:sz w:val="28"/>
          <w:szCs w:val="28"/>
        </w:rPr>
      </w:pPr>
      <w:r w:rsidRPr="00663702">
        <w:rPr>
          <w:b/>
          <w:bCs/>
          <w:color w:val="000000"/>
          <w:sz w:val="28"/>
          <w:szCs w:val="28"/>
        </w:rPr>
        <w:t>BEHAVIOURAL FEASIBILITY</w:t>
      </w:r>
    </w:p>
    <w:p w:rsidR="0062012F" w:rsidRPr="00663702" w:rsidRDefault="0062012F" w:rsidP="0011060E">
      <w:pPr>
        <w:autoSpaceDE w:val="0"/>
        <w:autoSpaceDN w:val="0"/>
        <w:adjustRightInd w:val="0"/>
        <w:spacing w:line="276" w:lineRule="auto"/>
        <w:jc w:val="both"/>
        <w:rPr>
          <w:b/>
          <w:bCs/>
          <w:color w:val="000000"/>
          <w:sz w:val="28"/>
          <w:szCs w:val="28"/>
        </w:rPr>
      </w:pPr>
    </w:p>
    <w:p w:rsidR="0062012F" w:rsidRPr="00663702" w:rsidRDefault="0062012F" w:rsidP="0011060E">
      <w:pPr>
        <w:autoSpaceDE w:val="0"/>
        <w:autoSpaceDN w:val="0"/>
        <w:adjustRightInd w:val="0"/>
        <w:jc w:val="both"/>
        <w:rPr>
          <w:color w:val="000000"/>
        </w:rPr>
      </w:pPr>
      <w:r w:rsidRPr="00663702">
        <w:rPr>
          <w:color w:val="000000"/>
        </w:rPr>
        <w:t>People are inherently resistant to change and computer has been known to</w:t>
      </w:r>
      <w:r>
        <w:rPr>
          <w:color w:val="000000"/>
        </w:rPr>
        <w:t xml:space="preserve"> </w:t>
      </w:r>
      <w:r w:rsidRPr="00663702">
        <w:rPr>
          <w:color w:val="000000"/>
        </w:rPr>
        <w:t>facilitate changes. An estimate should be made of how strong the user is</w:t>
      </w:r>
      <w:r>
        <w:rPr>
          <w:color w:val="000000"/>
        </w:rPr>
        <w:t xml:space="preserve"> </w:t>
      </w:r>
      <w:r w:rsidRPr="00663702">
        <w:rPr>
          <w:color w:val="000000"/>
        </w:rPr>
        <w:t>likely to move towards the development of computerized system. These are</w:t>
      </w:r>
      <w:r>
        <w:rPr>
          <w:color w:val="000000"/>
        </w:rPr>
        <w:t xml:space="preserve"> </w:t>
      </w:r>
      <w:r w:rsidRPr="00663702">
        <w:rPr>
          <w:color w:val="000000"/>
        </w:rPr>
        <w:t>various levels of users in order to ensure proper authentication and</w:t>
      </w:r>
      <w:r>
        <w:rPr>
          <w:color w:val="000000"/>
        </w:rPr>
        <w:t xml:space="preserve"> </w:t>
      </w:r>
      <w:r w:rsidRPr="00663702">
        <w:rPr>
          <w:color w:val="000000"/>
        </w:rPr>
        <w:t>authorization and security of sensitive data of the organization.</w:t>
      </w:r>
    </w:p>
    <w:p w:rsidR="0062012F" w:rsidRPr="00663702" w:rsidRDefault="0062012F" w:rsidP="0011060E">
      <w:pPr>
        <w:jc w:val="both"/>
      </w:pPr>
    </w:p>
    <w:p w:rsidR="0062012F" w:rsidRPr="00663702" w:rsidRDefault="0062012F" w:rsidP="0011060E">
      <w:pPr>
        <w:tabs>
          <w:tab w:val="left" w:pos="7590"/>
        </w:tabs>
      </w:pPr>
    </w:p>
    <w:p w:rsidR="0062012F" w:rsidRPr="00663702" w:rsidRDefault="0062012F" w:rsidP="0011060E">
      <w:pPr>
        <w:tabs>
          <w:tab w:val="left" w:pos="7590"/>
        </w:tabs>
        <w:rPr>
          <w:sz w:val="36"/>
          <w:szCs w:val="36"/>
        </w:rPr>
      </w:pPr>
    </w:p>
    <w:p w:rsidR="0062012F" w:rsidRPr="00663702" w:rsidRDefault="0062012F" w:rsidP="0011060E">
      <w:pPr>
        <w:tabs>
          <w:tab w:val="left" w:pos="7590"/>
        </w:tabs>
        <w:rPr>
          <w:sz w:val="36"/>
          <w:szCs w:val="36"/>
        </w:rPr>
      </w:pPr>
    </w:p>
    <w:p w:rsidR="0062012F" w:rsidRPr="00663702"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2321"/>
        </w:tabs>
        <w:jc w:val="both"/>
        <w:rPr>
          <w:sz w:val="36"/>
          <w:szCs w:val="36"/>
        </w:rPr>
      </w:pPr>
    </w:p>
    <w:p w:rsidR="0062012F" w:rsidRPr="00663702" w:rsidRDefault="0062012F" w:rsidP="0011060E">
      <w:pPr>
        <w:tabs>
          <w:tab w:val="left" w:pos="2321"/>
        </w:tabs>
        <w:jc w:val="both"/>
        <w:rPr>
          <w:b/>
          <w:bCs/>
          <w:sz w:val="40"/>
          <w:szCs w:val="40"/>
          <w:u w:val="single"/>
        </w:rPr>
      </w:pPr>
      <w:r w:rsidRPr="00663702">
        <w:rPr>
          <w:b/>
          <w:bCs/>
          <w:sz w:val="40"/>
          <w:szCs w:val="40"/>
          <w:u w:val="single"/>
        </w:rPr>
        <w:t>The prototyping model</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jc w:val="both"/>
      </w:pPr>
      <w:r w:rsidRPr="00663702">
        <w:t>The mode is used for developing the “Exam Tool” is the prototyping model.</w:t>
      </w:r>
    </w:p>
    <w:p w:rsidR="0062012F" w:rsidRPr="00663702" w:rsidRDefault="0062012F" w:rsidP="0011060E">
      <w:pPr>
        <w:tabs>
          <w:tab w:val="left" w:pos="2321"/>
        </w:tabs>
        <w:jc w:val="both"/>
      </w:pPr>
    </w:p>
    <w:p w:rsidR="0062012F" w:rsidRPr="00663702" w:rsidRDefault="0062012F" w:rsidP="0011060E">
      <w:pPr>
        <w:tabs>
          <w:tab w:val="left" w:pos="2321"/>
        </w:tabs>
        <w:jc w:val="both"/>
      </w:pPr>
      <w:r w:rsidRPr="00663702">
        <w:t>Prototyping Model is based on the idea of developing an initial implementation, exposing this to user comment and defining this through many until an adequate system has been developed.</w:t>
      </w:r>
    </w:p>
    <w:p w:rsidR="0062012F" w:rsidRPr="00663702" w:rsidRDefault="0062012F" w:rsidP="0011060E">
      <w:pPr>
        <w:tabs>
          <w:tab w:val="left" w:pos="2321"/>
        </w:tabs>
        <w:jc w:val="both"/>
        <w:rPr>
          <w:u w:val="single"/>
        </w:rPr>
      </w:pPr>
    </w:p>
    <w:p w:rsidR="0062012F" w:rsidRPr="00663702" w:rsidRDefault="0062012F" w:rsidP="0011060E">
      <w:pPr>
        <w:tabs>
          <w:tab w:val="left" w:pos="2321"/>
        </w:tabs>
        <w:jc w:val="both"/>
        <w:rPr>
          <w:sz w:val="36"/>
          <w:szCs w:val="36"/>
          <w:u w:val="single"/>
        </w:rPr>
      </w:pPr>
      <w:r w:rsidRPr="00663702">
        <w:rPr>
          <w:sz w:val="36"/>
          <w:szCs w:val="36"/>
          <w:u w:val="single"/>
        </w:rPr>
        <w:t>Benefits of prototyping model</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jc w:val="both"/>
      </w:pPr>
      <w:r w:rsidRPr="00663702">
        <w:t>The prototyping paradigm begins with requirements gathering. Developers and customers meet and define the overall objective for the software, identify the requirements and outline the areas where further definitions are necessary.</w:t>
      </w:r>
    </w:p>
    <w:p w:rsidR="0062012F" w:rsidRDefault="0062012F" w:rsidP="0011060E">
      <w:pPr>
        <w:tabs>
          <w:tab w:val="left" w:pos="2321"/>
        </w:tabs>
        <w:jc w:val="both"/>
      </w:pPr>
      <w:r w:rsidRPr="00663702">
        <w:t>The prototype design, is often, quite different from that of the final system. The benefits of developing a prototype early in the software process are:</w:t>
      </w:r>
    </w:p>
    <w:p w:rsidR="0062012F" w:rsidRDefault="0062012F" w:rsidP="0011060E">
      <w:pPr>
        <w:tabs>
          <w:tab w:val="left" w:pos="2321"/>
        </w:tabs>
        <w:jc w:val="both"/>
      </w:pPr>
    </w:p>
    <w:p w:rsidR="0062012F" w:rsidRPr="00663702" w:rsidRDefault="0062012F" w:rsidP="0011060E">
      <w:pPr>
        <w:tabs>
          <w:tab w:val="left" w:pos="2321"/>
        </w:tabs>
        <w:jc w:val="both"/>
      </w:pPr>
    </w:p>
    <w:p w:rsidR="0062012F" w:rsidRPr="00663702" w:rsidRDefault="0062012F" w:rsidP="0011060E">
      <w:pPr>
        <w:numPr>
          <w:ilvl w:val="0"/>
          <w:numId w:val="33"/>
        </w:numPr>
        <w:tabs>
          <w:tab w:val="left" w:pos="2321"/>
        </w:tabs>
        <w:spacing w:after="200" w:line="276" w:lineRule="auto"/>
        <w:jc w:val="both"/>
      </w:pPr>
      <w:r w:rsidRPr="00663702">
        <w:t>Misunderstanding between software developers and users may be identified, as the functions are demonstrated.</w:t>
      </w:r>
    </w:p>
    <w:p w:rsidR="0062012F" w:rsidRPr="00663702" w:rsidRDefault="0062012F" w:rsidP="0011060E">
      <w:pPr>
        <w:numPr>
          <w:ilvl w:val="0"/>
          <w:numId w:val="33"/>
        </w:numPr>
        <w:tabs>
          <w:tab w:val="left" w:pos="2321"/>
        </w:tabs>
        <w:spacing w:after="200" w:line="276" w:lineRule="auto"/>
        <w:jc w:val="both"/>
      </w:pPr>
      <w:r w:rsidRPr="00663702">
        <w:t>Missing user services may be detected.</w:t>
      </w:r>
    </w:p>
    <w:p w:rsidR="0062012F" w:rsidRPr="00663702" w:rsidRDefault="0062012F" w:rsidP="0011060E">
      <w:pPr>
        <w:numPr>
          <w:ilvl w:val="0"/>
          <w:numId w:val="33"/>
        </w:numPr>
        <w:tabs>
          <w:tab w:val="left" w:pos="2321"/>
        </w:tabs>
        <w:spacing w:after="200" w:line="276" w:lineRule="auto"/>
        <w:jc w:val="both"/>
      </w:pPr>
      <w:r w:rsidRPr="00663702">
        <w:t>Difficult to use or confusing user services may be indentified and refined.</w:t>
      </w:r>
    </w:p>
    <w:p w:rsidR="0062012F" w:rsidRPr="00663702" w:rsidRDefault="0062012F" w:rsidP="0011060E">
      <w:pPr>
        <w:numPr>
          <w:ilvl w:val="0"/>
          <w:numId w:val="33"/>
        </w:numPr>
        <w:tabs>
          <w:tab w:val="left" w:pos="2321"/>
        </w:tabs>
        <w:spacing w:after="200" w:line="276" w:lineRule="auto"/>
        <w:jc w:val="both"/>
      </w:pPr>
      <w:r w:rsidRPr="00663702">
        <w:t>Software development staff may find incompleteness and inconsistency in requirement as the prototype is developed.</w:t>
      </w:r>
    </w:p>
    <w:p w:rsidR="0062012F" w:rsidRPr="00663702" w:rsidRDefault="0062012F" w:rsidP="0011060E">
      <w:pPr>
        <w:numPr>
          <w:ilvl w:val="0"/>
          <w:numId w:val="33"/>
        </w:numPr>
        <w:tabs>
          <w:tab w:val="left" w:pos="2321"/>
        </w:tabs>
        <w:spacing w:after="200" w:line="276" w:lineRule="auto"/>
        <w:jc w:val="both"/>
      </w:pPr>
      <w:r w:rsidRPr="00663702">
        <w:t>A working albeit limited systems is available quickly to demonstrate the feasibility and usefulness of the application to the management.</w:t>
      </w:r>
    </w:p>
    <w:p w:rsidR="0062012F" w:rsidRPr="00663702" w:rsidRDefault="0062012F" w:rsidP="0011060E">
      <w:pPr>
        <w:numPr>
          <w:ilvl w:val="0"/>
          <w:numId w:val="33"/>
        </w:numPr>
        <w:tabs>
          <w:tab w:val="left" w:pos="2321"/>
        </w:tabs>
        <w:spacing w:after="200" w:line="276" w:lineRule="auto"/>
        <w:jc w:val="both"/>
      </w:pPr>
      <w:r w:rsidRPr="00663702">
        <w:t>The prototype serves as a basis for writing the specification for a production quality system. Though the principle purpose of prototyping is to validate software requirements, software prototype also has other uses.</w:t>
      </w:r>
    </w:p>
    <w:p w:rsidR="0062012F" w:rsidRPr="00663702" w:rsidRDefault="0062012F" w:rsidP="0011060E">
      <w:pPr>
        <w:numPr>
          <w:ilvl w:val="0"/>
          <w:numId w:val="33"/>
        </w:numPr>
        <w:tabs>
          <w:tab w:val="left" w:pos="2321"/>
        </w:tabs>
        <w:spacing w:after="200" w:line="276" w:lineRule="auto"/>
        <w:jc w:val="both"/>
      </w:pPr>
      <w:r w:rsidRPr="00663702">
        <w:t>A prototype system can be used for training users before the formal system has been delivered.</w:t>
      </w:r>
    </w:p>
    <w:p w:rsidR="0062012F" w:rsidRPr="00663702" w:rsidRDefault="0062012F" w:rsidP="0011060E">
      <w:pPr>
        <w:numPr>
          <w:ilvl w:val="0"/>
          <w:numId w:val="33"/>
        </w:numPr>
        <w:tabs>
          <w:tab w:val="left" w:pos="2321"/>
        </w:tabs>
        <w:spacing w:after="200" w:line="276" w:lineRule="auto"/>
        <w:jc w:val="both"/>
      </w:pPr>
      <w:r w:rsidRPr="00663702">
        <w:t>Prototype can be run back-to-back tests. This reduces the need for tedious manual checking of test run. The same test is given to both the prototype and the system under test to look for differences in the final results and thereby making necessary changes. Thus prototype serves as a technique of risk reduction.</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ind w:left="720"/>
        <w:jc w:val="both"/>
        <w:rPr>
          <w:b/>
          <w:bCs/>
          <w:sz w:val="32"/>
          <w:szCs w:val="32"/>
          <w:u w:val="single"/>
        </w:rPr>
      </w:pPr>
      <w:r w:rsidRPr="00663702">
        <w:rPr>
          <w:b/>
          <w:bCs/>
          <w:sz w:val="32"/>
          <w:szCs w:val="32"/>
          <w:u w:val="single"/>
        </w:rPr>
        <w:t>Selecting the prototype approach</w:t>
      </w:r>
    </w:p>
    <w:p w:rsidR="0062012F" w:rsidRDefault="0062012F" w:rsidP="0011060E">
      <w:pPr>
        <w:tabs>
          <w:tab w:val="left" w:pos="2321"/>
        </w:tabs>
        <w:spacing w:line="288" w:lineRule="auto"/>
        <w:ind w:left="720"/>
        <w:jc w:val="both"/>
      </w:pPr>
    </w:p>
    <w:p w:rsidR="0062012F" w:rsidRPr="00663702" w:rsidRDefault="0062012F" w:rsidP="0011060E">
      <w:pPr>
        <w:tabs>
          <w:tab w:val="left" w:pos="2321"/>
        </w:tabs>
        <w:spacing w:line="288" w:lineRule="auto"/>
        <w:ind w:left="720"/>
        <w:jc w:val="both"/>
      </w:pPr>
    </w:p>
    <w:p w:rsidR="0062012F" w:rsidRPr="00663702" w:rsidRDefault="0062012F" w:rsidP="0011060E">
      <w:pPr>
        <w:tabs>
          <w:tab w:val="left" w:pos="2321"/>
        </w:tabs>
        <w:spacing w:line="288" w:lineRule="auto"/>
        <w:ind w:left="720"/>
        <w:jc w:val="both"/>
      </w:pPr>
      <w:r w:rsidRPr="00663702">
        <w:t>The prototype paradigm can be either close ended (throwaway prototyping) or open ended(evolutionary prototyping). Before selecting closed or open-ended approach, it is necessary to determine whether the system to be built is suitable for prototyping or not. This is decided depending on application area, complexity, and customer characteristics and projects characteristics. Prototyping or evolutionary prototyping. The throwaway is developed to understand the system requirements while the evolutionary prototype evolves through a number of versions to the final system.</w:t>
      </w:r>
    </w:p>
    <w:p w:rsidR="0062012F" w:rsidRPr="0078172D" w:rsidRDefault="0062012F" w:rsidP="0011060E">
      <w:pPr>
        <w:jc w:val="both"/>
        <w:rPr>
          <w:b/>
          <w:bCs/>
          <w:sz w:val="44"/>
          <w:szCs w:val="44"/>
          <w:u w:val="single"/>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tabs>
          <w:tab w:val="left" w:pos="5207"/>
        </w:tabs>
        <w:jc w:val="both"/>
        <w:rPr>
          <w:sz w:val="36"/>
          <w:szCs w:val="36"/>
        </w:rPr>
      </w:pPr>
    </w:p>
    <w:p w:rsidR="0062012F" w:rsidRPr="0078172D" w:rsidRDefault="0062012F" w:rsidP="0011060E">
      <w:pPr>
        <w:tabs>
          <w:tab w:val="left" w:pos="5207"/>
        </w:tabs>
        <w:jc w:val="both"/>
        <w:rPr>
          <w:sz w:val="36"/>
          <w:szCs w:val="36"/>
        </w:rPr>
      </w:pPr>
    </w:p>
    <w:p w:rsidR="0062012F" w:rsidRPr="0078172D" w:rsidRDefault="0062012F" w:rsidP="0011060E">
      <w:pPr>
        <w:tabs>
          <w:tab w:val="left" w:pos="5207"/>
        </w:tabs>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Default="0062012F" w:rsidP="0011060E">
      <w:pPr>
        <w:tabs>
          <w:tab w:val="left" w:pos="5224"/>
        </w:tabs>
        <w:rPr>
          <w:sz w:val="36"/>
          <w:szCs w:val="36"/>
        </w:rPr>
      </w:pPr>
    </w:p>
    <w:p w:rsidR="0062012F" w:rsidRPr="0078172D" w:rsidRDefault="0062012F" w:rsidP="0011060E">
      <w:pPr>
        <w:tabs>
          <w:tab w:val="left" w:pos="5224"/>
        </w:tabs>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Pr="0078172D" w:rsidRDefault="0062012F" w:rsidP="0011060E">
      <w:pPr>
        <w:tabs>
          <w:tab w:val="left" w:pos="5224"/>
        </w:tabs>
        <w:jc w:val="center"/>
        <w:rPr>
          <w:b/>
          <w:bCs/>
          <w:sz w:val="44"/>
          <w:szCs w:val="44"/>
          <w:u w:val="single"/>
        </w:rPr>
      </w:pPr>
    </w:p>
    <w:p w:rsidR="0062012F" w:rsidRPr="0078172D" w:rsidRDefault="0062012F" w:rsidP="0011060E">
      <w:pPr>
        <w:tabs>
          <w:tab w:val="left" w:pos="5224"/>
        </w:tabs>
        <w:jc w:val="center"/>
        <w:rPr>
          <w:b/>
          <w:bCs/>
          <w:sz w:val="44"/>
          <w:szCs w:val="44"/>
          <w:u w:val="single"/>
        </w:rPr>
      </w:pPr>
      <w:r w:rsidRPr="0078172D">
        <w:rPr>
          <w:b/>
          <w:bCs/>
          <w:sz w:val="44"/>
          <w:szCs w:val="44"/>
          <w:u w:val="single"/>
        </w:rPr>
        <w:t>DIAGRAMS</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r w:rsidRPr="0078172D">
        <w:rPr>
          <w:sz w:val="72"/>
          <w:szCs w:val="72"/>
        </w:rPr>
        <w:tab/>
      </w:r>
    </w:p>
    <w:p w:rsidR="0062012F" w:rsidRPr="000C6587" w:rsidRDefault="0062012F" w:rsidP="0011060E">
      <w:pPr>
        <w:tabs>
          <w:tab w:val="left" w:pos="6246"/>
        </w:tabs>
        <w:jc w:val="center"/>
        <w:rPr>
          <w:b/>
          <w:bCs/>
          <w:sz w:val="32"/>
          <w:szCs w:val="32"/>
          <w:u w:val="single"/>
        </w:rPr>
      </w:pPr>
      <w:r w:rsidRPr="000C6587">
        <w:rPr>
          <w:b/>
          <w:bCs/>
          <w:sz w:val="32"/>
          <w:szCs w:val="32"/>
          <w:u w:val="single"/>
        </w:rPr>
        <w:t>CONTEXT LEVEL DIAGRAM</w:t>
      </w:r>
    </w:p>
    <w:p w:rsidR="0062012F" w:rsidRPr="0078172D" w:rsidRDefault="0062012F" w:rsidP="0011060E">
      <w:pPr>
        <w:tabs>
          <w:tab w:val="left" w:pos="6246"/>
        </w:tabs>
        <w:jc w:val="both"/>
        <w:rPr>
          <w:sz w:val="72"/>
          <w:szCs w:val="72"/>
        </w:rPr>
      </w:pPr>
    </w:p>
    <w:p w:rsidR="0062012F" w:rsidRPr="000C6587" w:rsidRDefault="0062012F" w:rsidP="0011060E">
      <w:pPr>
        <w:jc w:val="both"/>
      </w:pPr>
      <w:r w:rsidRPr="0078172D">
        <w:rPr>
          <w:sz w:val="72"/>
          <w:szCs w:val="72"/>
        </w:rPr>
        <w:t xml:space="preserve"> </w:t>
      </w:r>
      <w:r w:rsidRPr="000C6587">
        <w:rPr>
          <w:rStyle w:val="apple-style-span"/>
        </w:rPr>
        <w:t>A</w:t>
      </w:r>
      <w:r w:rsidRPr="000C6587">
        <w:rPr>
          <w:rStyle w:val="apple-converted-space"/>
        </w:rPr>
        <w:t> </w:t>
      </w:r>
      <w:r w:rsidRPr="000C6587">
        <w:rPr>
          <w:rStyle w:val="apple-style-span"/>
        </w:rPr>
        <w:t>System Context Diagram</w:t>
      </w:r>
      <w:r w:rsidRPr="000C6587">
        <w:rPr>
          <w:rStyle w:val="apple-converted-space"/>
        </w:rPr>
        <w:t> </w:t>
      </w:r>
      <w:r w:rsidRPr="000C6587">
        <w:rPr>
          <w:rStyle w:val="apple-style-span"/>
        </w:rPr>
        <w:t>(SCD) in</w:t>
      </w:r>
      <w:r w:rsidRPr="000C6587">
        <w:rPr>
          <w:rStyle w:val="apple-converted-space"/>
        </w:rPr>
        <w:t> </w:t>
      </w:r>
      <w:hyperlink r:id="rId7" w:history="1">
        <w:r w:rsidRPr="000C6587">
          <w:rPr>
            <w:rStyle w:val="Hyperlink"/>
            <w:color w:val="auto"/>
            <w:u w:val="none"/>
          </w:rPr>
          <w:t>software engineering</w:t>
        </w:r>
      </w:hyperlink>
      <w:r w:rsidRPr="000C6587">
        <w:rPr>
          <w:rStyle w:val="apple-converted-space"/>
        </w:rPr>
        <w:t> </w:t>
      </w:r>
      <w:r w:rsidRPr="000C6587">
        <w:rPr>
          <w:rStyle w:val="apple-style-span"/>
        </w:rPr>
        <w:t>and</w:t>
      </w:r>
      <w:r w:rsidRPr="000C6587">
        <w:rPr>
          <w:rStyle w:val="apple-converted-space"/>
        </w:rPr>
        <w:t> </w:t>
      </w:r>
      <w:hyperlink r:id="rId8" w:history="1">
        <w:r w:rsidRPr="000C6587">
          <w:rPr>
            <w:rStyle w:val="Hyperlink"/>
            <w:color w:val="auto"/>
            <w:u w:val="none"/>
          </w:rPr>
          <w:t>systems engineering</w:t>
        </w:r>
      </w:hyperlink>
      <w:r w:rsidRPr="000C6587">
        <w:rPr>
          <w:rStyle w:val="apple-converted-space"/>
        </w:rPr>
        <w:t> </w:t>
      </w:r>
      <w:r w:rsidRPr="000C6587">
        <w:rPr>
          <w:rStyle w:val="apple-style-span"/>
        </w:rPr>
        <w:t>is a</w:t>
      </w:r>
      <w:r w:rsidRPr="000C6587">
        <w:rPr>
          <w:rStyle w:val="apple-converted-space"/>
        </w:rPr>
        <w:t> </w:t>
      </w:r>
      <w:hyperlink r:id="rId9" w:history="1">
        <w:r w:rsidRPr="000C6587">
          <w:rPr>
            <w:rStyle w:val="Hyperlink"/>
            <w:color w:val="auto"/>
            <w:u w:val="none"/>
          </w:rPr>
          <w:t>diagram</w:t>
        </w:r>
      </w:hyperlink>
      <w:r w:rsidRPr="000C6587">
        <w:rPr>
          <w:rStyle w:val="apple-converted-space"/>
        </w:rPr>
        <w:t> </w:t>
      </w:r>
      <w:r w:rsidRPr="000C6587">
        <w:rPr>
          <w:rStyle w:val="apple-style-span"/>
        </w:rPr>
        <w:t>that represents the actors outside a system that could interact with that</w:t>
      </w:r>
      <w:r w:rsidRPr="000C6587">
        <w:rPr>
          <w:rStyle w:val="apple-converted-space"/>
        </w:rPr>
        <w:t> </w:t>
      </w:r>
      <w:hyperlink r:id="rId10" w:history="1">
        <w:r w:rsidRPr="000C6587">
          <w:rPr>
            <w:rStyle w:val="Hyperlink"/>
            <w:color w:val="auto"/>
            <w:u w:val="none"/>
          </w:rPr>
          <w:t>system</w:t>
        </w:r>
      </w:hyperlink>
      <w:r w:rsidRPr="000C6587">
        <w:rPr>
          <w:rStyle w:val="apple-style-span"/>
        </w:rPr>
        <w:t>. This diagram is the highest level view of a</w:t>
      </w:r>
      <w:r w:rsidRPr="000C6587">
        <w:rPr>
          <w:rStyle w:val="apple-converted-space"/>
        </w:rPr>
        <w:t> </w:t>
      </w:r>
      <w:hyperlink r:id="rId11" w:history="1">
        <w:r w:rsidRPr="000C6587">
          <w:rPr>
            <w:rStyle w:val="Hyperlink"/>
            <w:color w:val="auto"/>
            <w:u w:val="none"/>
          </w:rPr>
          <w:t>system</w:t>
        </w:r>
      </w:hyperlink>
      <w:r w:rsidRPr="000C6587">
        <w:rPr>
          <w:rStyle w:val="apple-style-span"/>
        </w:rPr>
        <w:t>, similar to</w:t>
      </w:r>
      <w:r w:rsidRPr="000C6587">
        <w:rPr>
          <w:rStyle w:val="apple-converted-space"/>
        </w:rPr>
        <w:t> </w:t>
      </w:r>
      <w:hyperlink r:id="rId12" w:history="1">
        <w:r w:rsidRPr="000C6587">
          <w:rPr>
            <w:rStyle w:val="Hyperlink"/>
            <w:color w:val="auto"/>
            <w:u w:val="none"/>
          </w:rPr>
          <w:t>Block diagram</w:t>
        </w:r>
      </w:hyperlink>
      <w:r w:rsidRPr="000C6587">
        <w:rPr>
          <w:rStyle w:val="apple-style-span"/>
        </w:rPr>
        <w:t>, showing a, possibly</w:t>
      </w:r>
      <w:r w:rsidRPr="000C6587">
        <w:rPr>
          <w:rStyle w:val="apple-converted-space"/>
        </w:rPr>
        <w:t> </w:t>
      </w:r>
      <w:hyperlink r:id="rId13" w:tooltip="Software system" w:history="1">
        <w:r w:rsidRPr="000C6587">
          <w:rPr>
            <w:rStyle w:val="Hyperlink"/>
            <w:color w:val="auto"/>
            <w:u w:val="none"/>
          </w:rPr>
          <w:t>software</w:t>
        </w:r>
      </w:hyperlink>
      <w:r w:rsidRPr="000C6587">
        <w:rPr>
          <w:rStyle w:val="apple-style-span"/>
        </w:rPr>
        <w:t>-based, system as a whole and its</w:t>
      </w:r>
      <w:r w:rsidRPr="000C6587">
        <w:rPr>
          <w:rStyle w:val="apple-converted-space"/>
        </w:rPr>
        <w:t> </w:t>
      </w:r>
      <w:hyperlink r:id="rId14" w:tooltip="Input/output" w:history="1">
        <w:r w:rsidRPr="000C6587">
          <w:rPr>
            <w:rStyle w:val="Hyperlink"/>
            <w:color w:val="auto"/>
            <w:u w:val="none"/>
          </w:rPr>
          <w:t>inputs</w:t>
        </w:r>
      </w:hyperlink>
      <w:r w:rsidRPr="000C6587">
        <w:rPr>
          <w:rStyle w:val="apple-converted-space"/>
        </w:rPr>
        <w:t> </w:t>
      </w:r>
      <w:r w:rsidRPr="000C6587">
        <w:rPr>
          <w:rStyle w:val="apple-style-span"/>
        </w:rPr>
        <w:t>and</w:t>
      </w:r>
      <w:r w:rsidRPr="000C6587">
        <w:rPr>
          <w:rStyle w:val="apple-converted-space"/>
        </w:rPr>
        <w:t> </w:t>
      </w:r>
      <w:hyperlink r:id="rId15" w:tooltip="Output" w:history="1">
        <w:r w:rsidRPr="000C6587">
          <w:rPr>
            <w:rStyle w:val="Hyperlink"/>
            <w:color w:val="auto"/>
            <w:u w:val="none"/>
          </w:rPr>
          <w:t>outputs</w:t>
        </w:r>
      </w:hyperlink>
      <w:r w:rsidRPr="000C6587">
        <w:rPr>
          <w:rStyle w:val="apple-converted-space"/>
        </w:rPr>
        <w:t> </w:t>
      </w:r>
      <w:r w:rsidRPr="000C6587">
        <w:rPr>
          <w:rStyle w:val="apple-style-span"/>
        </w:rPr>
        <w:t>from/to external factors.</w:t>
      </w:r>
    </w:p>
    <w:p w:rsidR="0062012F"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405.6pt;margin-top:32.75pt;width:0;height:20.75pt;z-index:251667456" o:connectortype="straight"/>
        </w:pict>
      </w: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r>
        <w:rPr>
          <w:noProof/>
        </w:rPr>
        <w:pict>
          <v:group id="_x0000_s1027" style="position:absolute;left:0;text-align:left;margin-left:-28.25pt;margin-top:-50pt;width:499.5pt;height:307.1pt;z-index:251666432" coordorigin="1235,6328" coordsize="9990,6142">
            <v:group id="_x0000_s1028" style="position:absolute;left:1235;top:6328;width:9990;height:6142" coordorigin="1235,6328" coordsize="9990,6142">
              <v:shape id="_x0000_s1029" type="#_x0000_t32" style="position:absolute;left:6610;top:6328;width:1;height:1395" o:connectortype="straight">
                <v:stroke endarrow="block"/>
              </v:shape>
              <v:shape id="_x0000_s1030" type="#_x0000_t32" style="position:absolute;left:6611;top:6328;width:3301;height:0" o:connectortype="straight"/>
              <v:shapetype id="_x0000_t202" coordsize="21600,21600" o:spt="202" path="m,l,21600r21600,l21600,xe">
                <v:stroke joinstyle="miter"/>
                <v:path gradientshapeok="t" o:connecttype="rect"/>
              </v:shapetype>
              <v:shape id="_x0000_s1031" type="#_x0000_t202" style="position:absolute;left:6728;top:6385;width:1129;height:595" strokecolor="white">
                <v:textbox>
                  <w:txbxContent>
                    <w:p w:rsidR="0062012F" w:rsidRPr="00DD3D9C" w:rsidRDefault="0062012F" w:rsidP="0011060E">
                      <w:pPr>
                        <w:rPr>
                          <w:sz w:val="18"/>
                          <w:szCs w:val="18"/>
                        </w:rPr>
                      </w:pPr>
                      <w:r w:rsidRPr="00DD3D9C">
                        <w:rPr>
                          <w:sz w:val="18"/>
                          <w:szCs w:val="18"/>
                        </w:rPr>
                        <w:t>Account Checking</w:t>
                      </w:r>
                    </w:p>
                  </w:txbxContent>
                </v:textbox>
              </v:shape>
              <v:shape id="_x0000_s1032" type="#_x0000_t32" style="position:absolute;left:5660;top:10276;width:2;height:2194;flip:y" o:connectortype="straight">
                <v:stroke endarrow="block"/>
              </v:shape>
              <v:shape id="_x0000_s1033" type="#_x0000_t32" style="position:absolute;left:2359;top:12470;width:3301;height:0" o:connectortype="straight"/>
              <v:shape id="_x0000_s1034" type="#_x0000_t32" style="position:absolute;left:2359;top:11770;width:0;height:700" o:connectortype="straight"/>
              <v:group id="_x0000_s1035" style="position:absolute;left:1235;top:6328;width:9990;height:6142" coordorigin="1235,6328" coordsize="9990,6142">
                <v:shape id="_x0000_s1036" type="#_x0000_t32" style="position:absolute;left:9710;top:11540;width:0;height:930" o:connectortype="straight"/>
                <v:group id="_x0000_s1037" style="position:absolute;left:1235;top:6328;width:9990;height:6142" coordorigin="1455,2207" coordsize="9282,5306">
                  <v:group id="_x0000_s1038" style="position:absolute;left:1455;top:2301;width:9282;height:5212" coordorigin="1455,2301" coordsize="9282,5212">
                    <v:group id="_x0000_s1039" style="position:absolute;left:5227;top:3412;width:1816;height:2223" coordorigin="5087,3412" coordsize="1816,2223">
                      <v:roundrect id="_x0000_s1040" style="position:absolute;left:5087;top:3412;width:1816;height:2223" arcsize="10923f">
                        <v:textbox>
                          <w:txbxContent>
                            <w:p w:rsidR="0062012F" w:rsidRDefault="0062012F" w:rsidP="0011060E"/>
                            <w:p w:rsidR="0062012F" w:rsidRDefault="0062012F" w:rsidP="0011060E"/>
                            <w:p w:rsidR="0062012F" w:rsidRDefault="0062012F" w:rsidP="0011060E">
                              <w:pPr>
                                <w:jc w:val="center"/>
                              </w:pPr>
                              <w:r>
                                <w:t>Cosmetic Shop Management System</w:t>
                              </w:r>
                            </w:p>
                          </w:txbxContent>
                        </v:textbox>
                      </v:roundrect>
                      <v:roundrect id="_x0000_s1041" style="position:absolute;left:5087;top:3412;width:1816;height:532" arcsize="10923f"/>
                    </v:group>
                    <v:rect id="_x0000_s1042" style="position:absolute;left:1455;top:2770;width:1639;height:469">
                      <v:textbox>
                        <w:txbxContent>
                          <w:p w:rsidR="0062012F" w:rsidRDefault="0062012F" w:rsidP="0011060E">
                            <w:pPr>
                              <w:jc w:val="center"/>
                            </w:pPr>
                            <w:r>
                              <w:t>Customer</w:t>
                            </w:r>
                          </w:p>
                        </w:txbxContent>
                      </v:textbox>
                    </v:rect>
                    <v:rect id="_x0000_s1043" style="position:absolute;left:8969;top:2565;width:1768;height:674">
                      <v:textbox>
                        <w:txbxContent>
                          <w:p w:rsidR="0062012F" w:rsidRDefault="0062012F" w:rsidP="0011060E">
                            <w:pPr>
                              <w:jc w:val="center"/>
                            </w:pPr>
                            <w:r>
                              <w:t>Admin</w:t>
                            </w:r>
                          </w:p>
                          <w:p w:rsidR="0062012F" w:rsidRDefault="0062012F" w:rsidP="0011060E">
                            <w:pPr>
                              <w:jc w:val="center"/>
                            </w:pPr>
                            <w:r>
                              <w:t>(User)</w:t>
                            </w:r>
                          </w:p>
                        </w:txbxContent>
                      </v:textbox>
                    </v:rect>
                    <v:rect id="_x0000_s1044" style="position:absolute;left:9099;top:6277;width:1638;height:433">
                      <v:textbox>
                        <w:txbxContent>
                          <w:p w:rsidR="0062012F" w:rsidRDefault="0062012F" w:rsidP="0011060E">
                            <w:pPr>
                              <w:jc w:val="center"/>
                            </w:pPr>
                            <w:r>
                              <w:t>Supplier</w:t>
                            </w:r>
                          </w:p>
                        </w:txbxContent>
                      </v:textbox>
                    </v:rect>
                    <v:rect id="_x0000_s1045" style="position:absolute;left:1560;top:6188;width:1639;height:720">
                      <v:textbox>
                        <w:txbxContent>
                          <w:p w:rsidR="0062012F" w:rsidRDefault="0062012F" w:rsidP="0011060E">
                            <w:pPr>
                              <w:jc w:val="center"/>
                            </w:pPr>
                            <w:r>
                              <w:t>Staff</w:t>
                            </w:r>
                          </w:p>
                          <w:p w:rsidR="0062012F" w:rsidRDefault="0062012F" w:rsidP="0011060E">
                            <w:pPr>
                              <w:jc w:val="center"/>
                            </w:pPr>
                            <w:r>
                              <w:t>(User)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6" type="#_x0000_t34" style="position:absolute;left:3094;top:2927;width:2133;height:767" o:connectortype="elbow" adj="10795,-82429,-31332">
                      <v:stroke endarrow="block"/>
                    </v:shape>
                    <v:shape id="_x0000_s1047" type="#_x0000_t34" style="position:absolute;left:7043;top:2770;width:1926;height:861;rotation:180;flip:y" o:connectortype="elbow" adj=",73430,-100587">
                      <v:stroke endarrow="block"/>
                    </v:shape>
                    <v:shape id="_x0000_s1048" type="#_x0000_t34" style="position:absolute;left:7043;top:4852;width:2056;height:1425;rotation:180" o:connectortype="elbow" adj=",-95146,-95593">
                      <v:stroke endarrow="block"/>
                    </v:shape>
                    <v:shape id="_x0000_s1049" type="#_x0000_t34" style="position:absolute;left:3094;top:3161;width:2133;height:1065;rotation:180" o:connectortype="elbow" adj="14754,-85710,-52932">
                      <v:stroke endarrow="block"/>
                    </v:shape>
                    <v:shape id="_x0000_s1050" type="#_x0000_t34" style="position:absolute;left:3199;top:4852;width:2028;height:1628;flip:y" o:connectortype="elbow" adj=",87010,-34072">
                      <v:stroke endarrow="block"/>
                    </v:shape>
                    <v:shape id="_x0000_s1051" type="#_x0000_t34" style="position:absolute;left:3199;top:5196;width:2028;height:1628;flip:y" o:connectortype="elbow" adj="13803,87010,-34072">
                      <v:stroke endarrow="block"/>
                    </v:shape>
                    <v:shape id="_x0000_s1052" type="#_x0000_t34" style="position:absolute;left:7043;top:5275;width:2056;height:1435" o:connectortype="elbow" adj="7669,-79401,-73993">
                      <v:stroke endarrow="block"/>
                    </v:shape>
                    <v:shape id="_x0000_s1053" type="#_x0000_t202" style="position:absolute;left:3199;top:2565;width:1559;height:311" strokecolor="white">
                      <v:textbox>
                        <w:txbxContent>
                          <w:p w:rsidR="0062012F" w:rsidRPr="008667ED" w:rsidRDefault="0062012F" w:rsidP="0011060E">
                            <w:pPr>
                              <w:rPr>
                                <w:sz w:val="18"/>
                                <w:szCs w:val="18"/>
                              </w:rPr>
                            </w:pPr>
                            <w:r w:rsidRPr="008667ED">
                              <w:rPr>
                                <w:sz w:val="18"/>
                                <w:szCs w:val="18"/>
                              </w:rPr>
                              <w:t xml:space="preserve">Request for Item </w:t>
                            </w:r>
                          </w:p>
                        </w:txbxContent>
                      </v:textbox>
                    </v:shape>
                    <v:shape id="_x0000_s1054" type="#_x0000_t202" style="position:absolute;left:3787;top:3788;width:1440;height:329" strokecolor="white">
                      <v:textbox>
                        <w:txbxContent>
                          <w:p w:rsidR="0062012F" w:rsidRPr="008667ED" w:rsidRDefault="0062012F" w:rsidP="0011060E">
                            <w:pPr>
                              <w:rPr>
                                <w:sz w:val="18"/>
                                <w:szCs w:val="18"/>
                              </w:rPr>
                            </w:pPr>
                            <w:r w:rsidRPr="008667ED">
                              <w:rPr>
                                <w:sz w:val="18"/>
                                <w:szCs w:val="18"/>
                              </w:rPr>
                              <w:t>Supply of</w:t>
                            </w:r>
                            <w:r>
                              <w:rPr>
                                <w:sz w:val="18"/>
                                <w:szCs w:val="18"/>
                              </w:rPr>
                              <w:t xml:space="preserve">  </w:t>
                            </w:r>
                            <w:r w:rsidRPr="008667ED">
                              <w:rPr>
                                <w:sz w:val="18"/>
                                <w:szCs w:val="18"/>
                              </w:rPr>
                              <w:t xml:space="preserve">Item </w:t>
                            </w:r>
                          </w:p>
                        </w:txbxContent>
                      </v:textbox>
                    </v:shape>
                    <v:shape id="_x0000_s1055" type="#_x0000_t202" style="position:absolute;left:3281;top:6026;width:860;height:360" strokecolor="white">
                      <v:textbox>
                        <w:txbxContent>
                          <w:p w:rsidR="0062012F" w:rsidRDefault="0062012F" w:rsidP="0011060E">
                            <w:r w:rsidRPr="008667ED">
                              <w:rPr>
                                <w:sz w:val="18"/>
                                <w:szCs w:val="18"/>
                              </w:rPr>
                              <w:t>Logi</w:t>
                            </w:r>
                            <w:r>
                              <w:t>n</w:t>
                            </w:r>
                          </w:p>
                        </w:txbxContent>
                      </v:textbox>
                    </v:shape>
                    <v:shape id="_x0000_s1056" type="#_x0000_t202" style="position:absolute;left:3281;top:6908;width:1696;height:605" strokecolor="white">
                      <v:textbox>
                        <w:txbxContent>
                          <w:p w:rsidR="0062012F" w:rsidRDefault="0062012F" w:rsidP="0011060E">
                            <w:pPr>
                              <w:rPr>
                                <w:sz w:val="18"/>
                                <w:szCs w:val="18"/>
                              </w:rPr>
                            </w:pPr>
                            <w:r w:rsidRPr="008B63B9">
                              <w:rPr>
                                <w:sz w:val="18"/>
                                <w:szCs w:val="18"/>
                              </w:rPr>
                              <w:t xml:space="preserve">Customer Record, </w:t>
                            </w:r>
                          </w:p>
                          <w:p w:rsidR="0062012F" w:rsidRPr="008B63B9" w:rsidRDefault="0062012F" w:rsidP="0011060E">
                            <w:pPr>
                              <w:rPr>
                                <w:sz w:val="18"/>
                                <w:szCs w:val="18"/>
                              </w:rPr>
                            </w:pPr>
                            <w:r w:rsidRPr="008B63B9">
                              <w:rPr>
                                <w:sz w:val="18"/>
                                <w:szCs w:val="18"/>
                              </w:rPr>
                              <w:t>Create bills</w:t>
                            </w:r>
                          </w:p>
                        </w:txbxContent>
                      </v:textbox>
                    </v:shape>
                    <v:shape id="_x0000_s1057" type="#_x0000_t34" style="position:absolute;left:7043;top:3161;width:1926;height:956;rotation:180;flip:y" o:connectortype="elbow" adj="7985,71420,-100587">
                      <v:stroke endarrow="block"/>
                    </v:shape>
                    <v:shape id="_x0000_s1058" type="#_x0000_t202" style="position:absolute;left:7518;top:6824;width:1581;height:376" strokecolor="white">
                      <v:textbox>
                        <w:txbxContent>
                          <w:p w:rsidR="0062012F" w:rsidRPr="008667ED" w:rsidRDefault="0062012F" w:rsidP="0011060E">
                            <w:pPr>
                              <w:rPr>
                                <w:sz w:val="18"/>
                                <w:szCs w:val="18"/>
                              </w:rPr>
                            </w:pPr>
                            <w:r w:rsidRPr="008667ED">
                              <w:rPr>
                                <w:sz w:val="18"/>
                                <w:szCs w:val="18"/>
                              </w:rPr>
                              <w:t xml:space="preserve">Request for Item </w:t>
                            </w:r>
                          </w:p>
                          <w:p w:rsidR="0062012F" w:rsidRPr="008B63B9" w:rsidRDefault="0062012F" w:rsidP="0011060E"/>
                        </w:txbxContent>
                      </v:textbox>
                    </v:shape>
                    <v:shape id="_x0000_s1059" type="#_x0000_t202" style="position:absolute;left:8170;top:5635;width:929;height:595" strokecolor="white">
                      <v:textbox>
                        <w:txbxContent>
                          <w:p w:rsidR="0062012F" w:rsidRPr="008667ED" w:rsidRDefault="0062012F" w:rsidP="0011060E">
                            <w:pPr>
                              <w:rPr>
                                <w:sz w:val="18"/>
                                <w:szCs w:val="18"/>
                              </w:rPr>
                            </w:pPr>
                            <w:r w:rsidRPr="008667ED">
                              <w:rPr>
                                <w:sz w:val="18"/>
                                <w:szCs w:val="18"/>
                              </w:rPr>
                              <w:t>Supply of</w:t>
                            </w:r>
                            <w:r>
                              <w:rPr>
                                <w:sz w:val="18"/>
                                <w:szCs w:val="18"/>
                              </w:rPr>
                              <w:t xml:space="preserve">  </w:t>
                            </w:r>
                            <w:r w:rsidRPr="008667ED">
                              <w:rPr>
                                <w:sz w:val="18"/>
                                <w:szCs w:val="18"/>
                              </w:rPr>
                              <w:t xml:space="preserve">Item </w:t>
                            </w:r>
                          </w:p>
                          <w:p w:rsidR="0062012F" w:rsidRDefault="0062012F" w:rsidP="0011060E"/>
                        </w:txbxContent>
                      </v:textbox>
                    </v:shape>
                    <v:shape id="_x0000_s1060" type="#_x0000_t202" style="position:absolute;left:8014;top:2301;width:860;height:360" strokecolor="white">
                      <v:textbox>
                        <w:txbxContent>
                          <w:p w:rsidR="0062012F" w:rsidRDefault="0062012F" w:rsidP="0011060E">
                            <w:r w:rsidRPr="008667ED">
                              <w:rPr>
                                <w:sz w:val="18"/>
                                <w:szCs w:val="18"/>
                              </w:rPr>
                              <w:t>Logi</w:t>
                            </w:r>
                            <w:r>
                              <w:t>n</w:t>
                            </w:r>
                          </w:p>
                        </w:txbxContent>
                      </v:textbox>
                    </v:shape>
                    <v:shape id="_x0000_s1061" type="#_x0000_t202" style="position:absolute;left:8357;top:3334;width:2004;height:360" strokecolor="white">
                      <v:textbox>
                        <w:txbxContent>
                          <w:p w:rsidR="0062012F" w:rsidRDefault="0062012F" w:rsidP="0011060E">
                            <w:r>
                              <w:rPr>
                                <w:sz w:val="18"/>
                                <w:szCs w:val="18"/>
                              </w:rPr>
                              <w:t xml:space="preserve">Man. </w:t>
                            </w:r>
                            <w:r w:rsidRPr="008667ED">
                              <w:rPr>
                                <w:sz w:val="18"/>
                                <w:szCs w:val="18"/>
                              </w:rPr>
                              <w:t>Logi</w:t>
                            </w:r>
                            <w:r>
                              <w:t>n Details</w:t>
                            </w:r>
                          </w:p>
                        </w:txbxContent>
                      </v:textbox>
                    </v:shape>
                    <v:shape id="_x0000_s1062" type="#_x0000_t32" style="position:absolute;left:6715;top:5635;width:1;height:1878" o:connectortype="straight"/>
                    <v:shape id="_x0000_s1063" type="#_x0000_t32" style="position:absolute;left:6715;top:7513;width:2614;height:0" o:connectortype="straight"/>
                    <v:shape id="_x0000_s1064" type="#_x0000_t202" style="position:absolute;left:6794;top:5916;width:622;height:470" strokecolor="white">
                      <v:textbox>
                        <w:txbxContent>
                          <w:p w:rsidR="0062012F" w:rsidRDefault="0062012F" w:rsidP="0011060E">
                            <w:r>
                              <w:rPr>
                                <w:sz w:val="18"/>
                                <w:szCs w:val="18"/>
                              </w:rPr>
                              <w:t>Bill</w:t>
                            </w:r>
                          </w:p>
                        </w:txbxContent>
                      </v:textbox>
                    </v:shape>
                  </v:group>
                  <v:shape id="_x0000_s1065" type="#_x0000_t32" style="position:absolute;left:2363;top:2207;width:0;height:563" o:connectortype="straight"/>
                  <v:shape id="_x0000_s1066" type="#_x0000_t32" style="position:absolute;left:2363;top:2207;width:3203;height:0;flip:x" o:connectortype="straight"/>
                  <v:shape id="_x0000_s1067" type="#_x0000_t32" style="position:absolute;left:5566;top:2207;width:0;height:1205;flip:y" o:connectortype="straight"/>
                  <v:shape id="_x0000_s1068" type="#_x0000_t202" style="position:absolute;left:4758;top:2332;width:663;height:329" strokecolor="white">
                    <v:textbox>
                      <w:txbxContent>
                        <w:p w:rsidR="0062012F" w:rsidRPr="00DD3D9C" w:rsidRDefault="0062012F" w:rsidP="0011060E">
                          <w:pPr>
                            <w:rPr>
                              <w:sz w:val="18"/>
                              <w:szCs w:val="18"/>
                            </w:rPr>
                          </w:pPr>
                          <w:r w:rsidRPr="00DD3D9C">
                            <w:rPr>
                              <w:sz w:val="18"/>
                              <w:szCs w:val="18"/>
                            </w:rPr>
                            <w:t>Bill</w:t>
                          </w:r>
                        </w:p>
                      </w:txbxContent>
                    </v:textbox>
                  </v:shape>
                </v:group>
                <v:shape id="_x0000_s1069" type="#_x0000_t32" style="position:absolute;left:2212;top:8919;width:3113;height:1" o:connectortype="straight">
                  <v:stroke endarrow="block"/>
                </v:shape>
                <v:shape id="_x0000_s1070" type="#_x0000_t32" style="position:absolute;left:2212;top:7523;width:0;height:1396" o:connectortype="straight"/>
                <v:shape id="_x0000_s1071" type="#_x0000_t202" style="position:absolute;left:2415;top:8339;width:1179;height:507" strokecolor="white">
                  <v:textbox>
                    <w:txbxContent>
                      <w:p w:rsidR="0062012F" w:rsidRDefault="0062012F" w:rsidP="0011060E">
                        <w:r w:rsidRPr="00DD3D9C">
                          <w:rPr>
                            <w:sz w:val="18"/>
                            <w:szCs w:val="18"/>
                          </w:rPr>
                          <w:t>Paymen</w:t>
                        </w:r>
                        <w:r>
                          <w:t>t</w:t>
                        </w:r>
                      </w:p>
                    </w:txbxContent>
                  </v:textbox>
                </v:shape>
                <v:shape id="_x0000_s1072" type="#_x0000_t202" style="position:absolute;left:8530;top:9118;width:1180;height:507" strokecolor="white">
                  <v:textbox>
                    <w:txbxContent>
                      <w:p w:rsidR="0062012F" w:rsidRDefault="0062012F" w:rsidP="0011060E">
                        <w:r w:rsidRPr="00DD3D9C">
                          <w:rPr>
                            <w:sz w:val="18"/>
                            <w:szCs w:val="18"/>
                          </w:rPr>
                          <w:t>Paymen</w:t>
                        </w:r>
                        <w:r>
                          <w:t>t</w:t>
                        </w:r>
                      </w:p>
                    </w:txbxContent>
                  </v:textbox>
                </v:shape>
                <v:shape id="_x0000_s1073" type="#_x0000_t32" style="position:absolute;left:9912;top:8949;width:0;height:2090" o:connectortype="straight">
                  <v:stroke endarrow="block"/>
                </v:shape>
                <v:shape id="_x0000_s1074" type="#_x0000_t32" style="position:absolute;left:9912;top:8919;width:0;height:2120" o:connectortype="straight"/>
              </v:group>
            </v:group>
            <v:shape id="_x0000_s1075" type="#_x0000_t32" style="position:absolute;left:7249;top:8919;width:2663;height:0" o:connectortype="straight"/>
          </v:group>
        </w:pict>
      </w: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Default="0062012F" w:rsidP="0011060E">
      <w:pPr>
        <w:tabs>
          <w:tab w:val="left" w:pos="6246"/>
        </w:tabs>
        <w:jc w:val="both"/>
        <w:rPr>
          <w:sz w:val="72"/>
          <w:szCs w:val="72"/>
        </w:rPr>
      </w:pPr>
    </w:p>
    <w:p w:rsidR="0062012F"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0C6587" w:rsidRDefault="0062012F" w:rsidP="0011060E">
      <w:pPr>
        <w:tabs>
          <w:tab w:val="left" w:pos="6246"/>
        </w:tabs>
        <w:jc w:val="center"/>
        <w:rPr>
          <w:sz w:val="32"/>
          <w:szCs w:val="32"/>
        </w:rPr>
      </w:pPr>
      <w:r w:rsidRPr="000C6587">
        <w:rPr>
          <w:sz w:val="32"/>
          <w:szCs w:val="32"/>
        </w:rPr>
        <w:t xml:space="preserve">Context Level Diagram for </w:t>
      </w:r>
      <w:r>
        <w:rPr>
          <w:sz w:val="32"/>
          <w:szCs w:val="32"/>
        </w:rPr>
        <w:t xml:space="preserve">Cosmetic Shop </w:t>
      </w:r>
      <w:r w:rsidRPr="000C6587">
        <w:rPr>
          <w:sz w:val="32"/>
          <w:szCs w:val="32"/>
        </w:rPr>
        <w:t>Management System</w:t>
      </w:r>
    </w:p>
    <w:p w:rsidR="0062012F" w:rsidRPr="0078172D" w:rsidRDefault="0062012F" w:rsidP="0011060E">
      <w:pPr>
        <w:jc w:val="both"/>
        <w:rPr>
          <w:sz w:val="72"/>
          <w:szCs w:val="72"/>
        </w:rPr>
      </w:pPr>
    </w:p>
    <w:p w:rsidR="0062012F" w:rsidRPr="0078172D" w:rsidRDefault="0062012F" w:rsidP="0011060E">
      <w:pPr>
        <w:jc w:val="both"/>
        <w:rPr>
          <w:sz w:val="72"/>
          <w:szCs w:val="72"/>
        </w:rPr>
      </w:pPr>
      <w:r>
        <w:rPr>
          <w:noProof/>
        </w:rPr>
        <w:pict>
          <v:group id="_x0000_s1076" style="position:absolute;left:0;text-align:left;margin-left:40.45pt;margin-top:36.5pt;width:408pt;height:433pt;z-index:251648000" coordorigin="2700,3323" coordsize="7380,8147">
            <v:shapetype id="_x0000_t109" coordsize="21600,21600" o:spt="109" path="m,l,21600r21600,l21600,xe">
              <v:stroke joinstyle="miter"/>
              <v:path gradientshapeok="t" o:connecttype="rect"/>
            </v:shapetype>
            <v:shape id="_x0000_s1077" type="#_x0000_t109" style="position:absolute;left:5235;top:3323;width:1785;height:837">
              <v:textbox style="mso-next-textbox:#_x0000_s1077">
                <w:txbxContent>
                  <w:p w:rsidR="0062012F" w:rsidRPr="003F7EAC" w:rsidRDefault="0062012F" w:rsidP="0011060E">
                    <w:pPr>
                      <w:jc w:val="center"/>
                      <w:rPr>
                        <w:b/>
                        <w:bCs/>
                      </w:rPr>
                    </w:pPr>
                    <w:r>
                      <w:rPr>
                        <w:b/>
                        <w:bCs/>
                      </w:rPr>
                      <w:t>Choice of Product</w:t>
                    </w:r>
                  </w:p>
                  <w:p w:rsidR="0062012F" w:rsidRDefault="0062012F" w:rsidP="0011060E"/>
                </w:txbxContent>
              </v:textbox>
            </v:shape>
            <v:shape id="_x0000_s1078" type="#_x0000_t109" style="position:absolute;left:5400;top:5240;width:1605;height:540">
              <v:textbox style="mso-next-textbox:#_x0000_s1078">
                <w:txbxContent>
                  <w:p w:rsidR="0062012F" w:rsidRPr="003F7EAC" w:rsidRDefault="0062012F" w:rsidP="0011060E">
                    <w:pPr>
                      <w:jc w:val="center"/>
                      <w:rPr>
                        <w:b/>
                        <w:bCs/>
                      </w:rPr>
                    </w:pPr>
                    <w:r>
                      <w:rPr>
                        <w:b/>
                        <w:bCs/>
                      </w:rPr>
                      <w:t>Customer</w:t>
                    </w:r>
                  </w:p>
                </w:txbxContent>
              </v:textbox>
            </v:shape>
            <v:shape id="_x0000_s1079" type="#_x0000_t109" style="position:absolute;left:2700;top:5240;width:1440;height:540">
              <v:textbox style="mso-next-textbox:#_x0000_s1079">
                <w:txbxContent>
                  <w:p w:rsidR="0062012F" w:rsidRPr="003F7EAC" w:rsidRDefault="0062012F" w:rsidP="0011060E">
                    <w:pPr>
                      <w:jc w:val="center"/>
                      <w:rPr>
                        <w:b/>
                        <w:bCs/>
                      </w:rPr>
                    </w:pPr>
                    <w:r>
                      <w:rPr>
                        <w:b/>
                        <w:bCs/>
                      </w:rPr>
                      <w:t>Order</w:t>
                    </w:r>
                  </w:p>
                </w:txbxContent>
              </v:textbox>
            </v:shape>
            <v:shape id="_x0000_s1080" type="#_x0000_t109" style="position:absolute;left:8460;top:5240;width:1620;height:539">
              <v:textbox style="mso-next-textbox:#_x0000_s1080">
                <w:txbxContent>
                  <w:p w:rsidR="0062012F" w:rsidRPr="003F7EAC" w:rsidRDefault="0062012F" w:rsidP="0011060E">
                    <w:pPr>
                      <w:jc w:val="center"/>
                      <w:rPr>
                        <w:b/>
                        <w:bCs/>
                      </w:rPr>
                    </w:pPr>
                    <w:r>
                      <w:rPr>
                        <w:b/>
                        <w:bCs/>
                      </w:rPr>
                      <w:t>Suggestions</w:t>
                    </w:r>
                  </w:p>
                </w:txbxContent>
              </v:textbox>
            </v:shape>
            <v:shape id="_x0000_s1081" type="#_x0000_t109" style="position:absolute;left:4680;top:8660;width:1785;height:470">
              <v:textbox style="mso-next-textbox:#_x0000_s1081">
                <w:txbxContent>
                  <w:p w:rsidR="0062012F" w:rsidRPr="005339C9" w:rsidRDefault="0062012F" w:rsidP="0011060E">
                    <w:pPr>
                      <w:jc w:val="center"/>
                      <w:rPr>
                        <w:b/>
                        <w:bCs/>
                      </w:rPr>
                    </w:pPr>
                    <w:r>
                      <w:rPr>
                        <w:b/>
                        <w:bCs/>
                      </w:rPr>
                      <w:t>Inquiry</w:t>
                    </w:r>
                  </w:p>
                </w:txbxContent>
              </v:textbox>
            </v:shape>
            <v:line id="_x0000_s1082" style="position:absolute;flip:y" from="6119,4160" to="6120,5240" strokeweight="1.5pt"/>
            <v:shape id="_x0000_s1083" type="#_x0000_t109" style="position:absolute;left:2700;top:6969;width:1425;height:469">
              <v:textbox style="mso-next-textbox:#_x0000_s1083">
                <w:txbxContent>
                  <w:p w:rsidR="0062012F" w:rsidRPr="005339C9" w:rsidRDefault="0062012F" w:rsidP="0011060E">
                    <w:pPr>
                      <w:jc w:val="center"/>
                      <w:rPr>
                        <w:b/>
                        <w:bCs/>
                      </w:rPr>
                    </w:pPr>
                    <w:r>
                      <w:rPr>
                        <w:b/>
                        <w:bCs/>
                      </w:rPr>
                      <w:t>Bill</w:t>
                    </w:r>
                  </w:p>
                </w:txbxContent>
              </v:textbox>
            </v:shape>
            <v:line id="_x0000_s1084" style="position:absolute;flip:y" from="4140,5514" to="5415,5515" strokeweight="1.5pt"/>
            <v:line id="_x0000_s1085" style="position:absolute" from="5760,5780" to="5760,8660" strokeweight="1.5pt"/>
            <v:line id="_x0000_s1086" style="position:absolute" from="3345,5780" to="3345,6969" strokeweight="1.5pt"/>
            <v:line id="_x0000_s1087" style="position:absolute" from="7020,5420" to="8460,5421" strokeweight="1.5pt"/>
            <v:shape id="_x0000_s1088" type="#_x0000_t109" style="position:absolute;left:7200;top:9020;width:1785;height:470">
              <v:textbox style="mso-next-textbox:#_x0000_s1088">
                <w:txbxContent>
                  <w:p w:rsidR="0062012F" w:rsidRPr="005339C9" w:rsidRDefault="0062012F" w:rsidP="0011060E">
                    <w:pPr>
                      <w:jc w:val="center"/>
                      <w:rPr>
                        <w:b/>
                        <w:bCs/>
                      </w:rPr>
                    </w:pPr>
                    <w:r>
                      <w:rPr>
                        <w:b/>
                        <w:bCs/>
                      </w:rPr>
                      <w:t>Products</w:t>
                    </w:r>
                  </w:p>
                </w:txbxContent>
              </v:textbox>
            </v:shape>
            <v:line id="_x0000_s1089" style="position:absolute" from="6300,5780" to="8100,9020" strokeweight="1.5pt"/>
            <v:shape id="_x0000_s1090" type="#_x0000_t109" style="position:absolute;left:7200;top:11000;width:1785;height:470">
              <v:textbox style="mso-next-textbox:#_x0000_s1090">
                <w:txbxContent>
                  <w:p w:rsidR="0062012F" w:rsidRPr="005339C9" w:rsidRDefault="0062012F" w:rsidP="0011060E">
                    <w:pPr>
                      <w:jc w:val="center"/>
                      <w:rPr>
                        <w:b/>
                        <w:bCs/>
                      </w:rPr>
                    </w:pPr>
                    <w:r>
                      <w:rPr>
                        <w:b/>
                        <w:bCs/>
                      </w:rPr>
                      <w:t>Supplier</w:t>
                    </w:r>
                  </w:p>
                </w:txbxContent>
              </v:textbox>
            </v:shape>
            <v:line id="_x0000_s1091" style="position:absolute;flip:y" from="8175,9490" to="8175,11000" strokeweight="1.5pt"/>
          </v:group>
        </w:pic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rPr>
          <w:b/>
          <w:bCs/>
          <w:sz w:val="44"/>
          <w:szCs w:val="44"/>
          <w:u w:val="single"/>
        </w:rPr>
      </w:pPr>
    </w:p>
    <w:p w:rsidR="0062012F" w:rsidRDefault="0062012F" w:rsidP="0011060E">
      <w:pPr>
        <w:jc w:val="center"/>
        <w:rPr>
          <w:b/>
          <w:bCs/>
          <w:sz w:val="32"/>
          <w:szCs w:val="32"/>
          <w:u w:val="single"/>
        </w:rPr>
      </w:pPr>
      <w:r w:rsidRPr="000C6587">
        <w:rPr>
          <w:b/>
          <w:bCs/>
          <w:sz w:val="32"/>
          <w:szCs w:val="32"/>
          <w:u w:val="single"/>
        </w:rPr>
        <w:t>ENTITY RELTIONSHIP DIAGRAM (ERD)</w:t>
      </w:r>
    </w:p>
    <w:p w:rsidR="0062012F" w:rsidRPr="000C6587" w:rsidRDefault="0062012F" w:rsidP="0011060E">
      <w:pPr>
        <w:jc w:val="center"/>
        <w:rPr>
          <w:b/>
          <w:bCs/>
          <w:sz w:val="32"/>
          <w:szCs w:val="32"/>
          <w:u w:val="single"/>
        </w:rPr>
      </w:pPr>
    </w:p>
    <w:p w:rsidR="0062012F" w:rsidRPr="0078172D" w:rsidRDefault="0062012F" w:rsidP="0011060E">
      <w:pPr>
        <w:tabs>
          <w:tab w:val="left" w:pos="4906"/>
        </w:tabs>
        <w:jc w:val="both"/>
        <w:rPr>
          <w:b/>
          <w:bCs/>
          <w:color w:val="000000"/>
          <w:sz w:val="36"/>
          <w:szCs w:val="36"/>
        </w:rPr>
      </w:pPr>
      <w:r w:rsidRPr="0078172D">
        <w:rPr>
          <w:b/>
          <w:bCs/>
          <w:color w:val="000000"/>
          <w:sz w:val="36"/>
          <w:szCs w:val="36"/>
        </w:rPr>
        <w:t>Entity-Relationship Diagram</w:t>
      </w:r>
    </w:p>
    <w:p w:rsidR="0062012F" w:rsidRPr="0078172D" w:rsidRDefault="0062012F" w:rsidP="0011060E">
      <w:pPr>
        <w:tabs>
          <w:tab w:val="left" w:pos="4906"/>
        </w:tabs>
        <w:jc w:val="both"/>
        <w:rPr>
          <w:b/>
          <w:bCs/>
          <w:sz w:val="36"/>
          <w:szCs w:val="36"/>
        </w:rPr>
      </w:pPr>
    </w:p>
    <w:p w:rsidR="0062012F" w:rsidRPr="0078172D" w:rsidRDefault="0062012F" w:rsidP="0011060E">
      <w:pPr>
        <w:jc w:val="both"/>
        <w:rPr>
          <w:sz w:val="26"/>
          <w:szCs w:val="26"/>
        </w:rPr>
      </w:pP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This document is an entity-relationship diagram, or “ERD,” for a system to manage Inventory Management System.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An ERD is a model that identifies the concepts or entities that exist in a system and the relationships between those entities.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An ERD is often used as a way to visualize a relational database: each entity represents a database table, and the relationship lines represent the keys in one table that point to specific records in related tables.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ERD may also be more abstract, not necessarily capturing every table needed within a database, but serving to diagram the major concepts and relationships.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This ERD is of the latter type, intended to present an abstract, theoretical view of the major entities and relationships needed for management of electronic resources.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It may assist the database design process for an e-resource management system, but does not identify every table that would be necessary for an electronic resource management database.</w: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Pr="0078172D" w:rsidRDefault="0062012F" w:rsidP="0011060E">
      <w:pPr>
        <w:tabs>
          <w:tab w:val="left" w:pos="4906"/>
        </w:tabs>
        <w:jc w:val="both"/>
        <w:rPr>
          <w:sz w:val="36"/>
          <w:szCs w:val="36"/>
        </w:rPr>
      </w:pPr>
    </w:p>
    <w:p w:rsidR="0062012F" w:rsidRPr="0078172D" w:rsidRDefault="0062012F" w:rsidP="0011060E">
      <w:pPr>
        <w:tabs>
          <w:tab w:val="left" w:pos="4906"/>
        </w:tabs>
        <w:jc w:val="both"/>
        <w:rPr>
          <w:sz w:val="36"/>
          <w:szCs w:val="36"/>
        </w:rPr>
      </w:pPr>
      <w:r w:rsidRPr="0078172D">
        <w:rPr>
          <w:sz w:val="36"/>
          <w:szCs w:val="36"/>
        </w:rPr>
        <w:t>ERD</w:t>
      </w:r>
      <w:r>
        <w:rPr>
          <w:sz w:val="36"/>
          <w:szCs w:val="36"/>
        </w:rPr>
        <w:t xml:space="preserve"> for Cosmetic Shop Management System</w: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r>
        <w:rPr>
          <w:noProof/>
        </w:rPr>
        <w:pict>
          <v:group id="_x0000_s1092" style="position:absolute;left:0;text-align:left;margin-left:24.75pt;margin-top:20.75pt;width:369pt;height:417.9pt;z-index:251649024" coordorigin="2520,3732" coordsize="7380,8358">
            <v:shape id="_x0000_s1093" type="#_x0000_t202" style="position:absolute;left:7920;top:10227;width:720;height:358" filled="f" stroked="f">
              <v:textbox style="mso-next-textbox:#_x0000_s1093">
                <w:txbxContent>
                  <w:p w:rsidR="0062012F" w:rsidRPr="00E8088C" w:rsidRDefault="0062012F" w:rsidP="0011060E">
                    <w:pPr>
                      <w:rPr>
                        <w:b/>
                        <w:bCs/>
                        <w:sz w:val="22"/>
                        <w:szCs w:val="22"/>
                      </w:rPr>
                    </w:pPr>
                    <w:r>
                      <w:rPr>
                        <w:b/>
                        <w:bCs/>
                        <w:sz w:val="22"/>
                        <w:szCs w:val="22"/>
                      </w:rPr>
                      <w:t>1/M</w:t>
                    </w:r>
                  </w:p>
                </w:txbxContent>
              </v:textbox>
            </v:shape>
            <v:shape id="_x0000_s1094" type="#_x0000_t202" style="position:absolute;left:7920;top:11354;width:720;height:358" filled="f" stroked="f">
              <v:textbox style="mso-next-textbox:#_x0000_s1094">
                <w:txbxContent>
                  <w:p w:rsidR="0062012F" w:rsidRPr="00E8088C" w:rsidRDefault="0062012F" w:rsidP="0011060E">
                    <w:pPr>
                      <w:rPr>
                        <w:b/>
                        <w:bCs/>
                        <w:sz w:val="22"/>
                        <w:szCs w:val="22"/>
                      </w:rPr>
                    </w:pPr>
                    <w:r>
                      <w:rPr>
                        <w:b/>
                        <w:bCs/>
                        <w:sz w:val="22"/>
                        <w:szCs w:val="22"/>
                      </w:rPr>
                      <w:t>1</w:t>
                    </w:r>
                  </w:p>
                </w:txbxContent>
              </v:textbox>
            </v:shape>
            <v:shape id="_x0000_s1095" type="#_x0000_t202" style="position:absolute;left:7920;top:9232;width:720;height:358" filled="f" stroked="f">
              <v:textbox style="mso-next-textbox:#_x0000_s1095">
                <w:txbxContent>
                  <w:p w:rsidR="0062012F" w:rsidRPr="00E8088C" w:rsidRDefault="0062012F" w:rsidP="0011060E">
                    <w:pPr>
                      <w:rPr>
                        <w:b/>
                        <w:bCs/>
                        <w:sz w:val="22"/>
                        <w:szCs w:val="22"/>
                      </w:rPr>
                    </w:pPr>
                    <w:r>
                      <w:rPr>
                        <w:b/>
                        <w:bCs/>
                        <w:sz w:val="22"/>
                        <w:szCs w:val="22"/>
                      </w:rPr>
                      <w:t>0/M</w:t>
                    </w:r>
                  </w:p>
                </w:txbxContent>
              </v:textbox>
            </v:shape>
            <v:shape id="_x0000_s1096" type="#_x0000_t202" style="position:absolute;left:6300;top:6211;width:360;height:540" filled="f" stroked="f">
              <v:textbox style="mso-next-textbox:#_x0000_s1096">
                <w:txbxContent>
                  <w:p w:rsidR="0062012F" w:rsidRPr="00E8088C" w:rsidRDefault="0062012F" w:rsidP="0011060E">
                    <w:pPr>
                      <w:rPr>
                        <w:b/>
                        <w:bCs/>
                        <w:sz w:val="22"/>
                        <w:szCs w:val="22"/>
                      </w:rPr>
                    </w:pPr>
                    <w:r>
                      <w:rPr>
                        <w:b/>
                        <w:bCs/>
                        <w:sz w:val="22"/>
                        <w:szCs w:val="22"/>
                      </w:rPr>
                      <w:t>1</w:t>
                    </w:r>
                  </w:p>
                </w:txbxContent>
              </v:textbox>
            </v:shape>
            <v:shape id="_x0000_s1097" type="#_x0000_t202" style="position:absolute;left:2715;top:6163;width:360;height:540" filled="f" stroked="f">
              <v:textbox style="mso-next-textbox:#_x0000_s1097">
                <w:txbxContent>
                  <w:p w:rsidR="0062012F" w:rsidRPr="00E8088C" w:rsidRDefault="0062012F" w:rsidP="0011060E">
                    <w:pPr>
                      <w:rPr>
                        <w:b/>
                        <w:bCs/>
                        <w:sz w:val="22"/>
                        <w:szCs w:val="22"/>
                      </w:rPr>
                    </w:pPr>
                    <w:r>
                      <w:rPr>
                        <w:b/>
                        <w:bCs/>
                        <w:sz w:val="22"/>
                        <w:szCs w:val="22"/>
                      </w:rPr>
                      <w:t>1</w:t>
                    </w:r>
                  </w:p>
                </w:txbxContent>
              </v:textbox>
            </v:shape>
            <v:shape id="_x0000_s1098" type="#_x0000_t202" style="position:absolute;left:2715;top:7014;width:360;height:540" filled="f" stroked="f">
              <v:textbox style="mso-next-textbox:#_x0000_s1098">
                <w:txbxContent>
                  <w:p w:rsidR="0062012F" w:rsidRPr="00E8088C" w:rsidRDefault="0062012F" w:rsidP="0011060E">
                    <w:pPr>
                      <w:rPr>
                        <w:b/>
                        <w:bCs/>
                        <w:sz w:val="22"/>
                        <w:szCs w:val="22"/>
                      </w:rPr>
                    </w:pPr>
                    <w:r>
                      <w:rPr>
                        <w:b/>
                        <w:bCs/>
                        <w:sz w:val="22"/>
                        <w:szCs w:val="22"/>
                      </w:rPr>
                      <w:t>1</w:t>
                    </w:r>
                  </w:p>
                </w:txbxContent>
              </v:textbox>
            </v:shape>
            <v:group id="_x0000_s1099" style="position:absolute;left:2520;top:3732;width:7380;height:8358" coordorigin="2520,3732" coordsize="7380,8358">
              <v:shape id="_x0000_s1100" type="#_x0000_t109" style="position:absolute;left:5055;top:3732;width:1785;height:765">
                <v:textbox style="mso-next-textbox:#_x0000_s1100">
                  <w:txbxContent>
                    <w:p w:rsidR="0062012F" w:rsidRPr="003F7EAC" w:rsidRDefault="0062012F" w:rsidP="0011060E">
                      <w:pPr>
                        <w:jc w:val="center"/>
                        <w:rPr>
                          <w:b/>
                          <w:bCs/>
                        </w:rPr>
                      </w:pPr>
                      <w:r>
                        <w:rPr>
                          <w:b/>
                          <w:bCs/>
                        </w:rPr>
                        <w:t>Choice of Product</w:t>
                      </w:r>
                    </w:p>
                    <w:p w:rsidR="0062012F" w:rsidRDefault="0062012F" w:rsidP="0011060E"/>
                  </w:txbxContent>
                </v:textbox>
              </v:shape>
              <v:shape id="_x0000_s1101" type="#_x0000_t109" style="position:absolute;left:5220;top:5624;width:1605;height:540">
                <v:textbox style="mso-next-textbox:#_x0000_s1101">
                  <w:txbxContent>
                    <w:p w:rsidR="0062012F" w:rsidRPr="003F7EAC" w:rsidRDefault="0062012F" w:rsidP="0011060E">
                      <w:pPr>
                        <w:jc w:val="center"/>
                        <w:rPr>
                          <w:b/>
                          <w:bCs/>
                        </w:rPr>
                      </w:pPr>
                      <w:r>
                        <w:rPr>
                          <w:b/>
                          <w:bCs/>
                        </w:rPr>
                        <w:t>Customer</w:t>
                      </w:r>
                    </w:p>
                  </w:txbxContent>
                </v:textbox>
              </v:shape>
              <v:shape id="_x0000_s1102" type="#_x0000_t109" style="position:absolute;left:2520;top:5624;width:1440;height:540">
                <v:textbox style="mso-next-textbox:#_x0000_s1102">
                  <w:txbxContent>
                    <w:p w:rsidR="0062012F" w:rsidRPr="003F7EAC" w:rsidRDefault="0062012F" w:rsidP="0011060E">
                      <w:pPr>
                        <w:jc w:val="center"/>
                        <w:rPr>
                          <w:b/>
                          <w:bCs/>
                        </w:rPr>
                      </w:pPr>
                      <w:r>
                        <w:rPr>
                          <w:b/>
                          <w:bCs/>
                        </w:rPr>
                        <w:t>Order</w:t>
                      </w:r>
                    </w:p>
                  </w:txbxContent>
                </v:textbox>
              </v:shape>
              <v:shape id="_x0000_s1103" type="#_x0000_t109" style="position:absolute;left:8280;top:5624;width:1620;height:539">
                <v:textbox style="mso-next-textbox:#_x0000_s1103">
                  <w:txbxContent>
                    <w:p w:rsidR="0062012F" w:rsidRPr="003F7EAC" w:rsidRDefault="0062012F" w:rsidP="0011060E">
                      <w:pPr>
                        <w:jc w:val="center"/>
                        <w:rPr>
                          <w:b/>
                          <w:bCs/>
                        </w:rPr>
                      </w:pPr>
                      <w:r>
                        <w:rPr>
                          <w:b/>
                          <w:bCs/>
                        </w:rPr>
                        <w:t>Suggestions</w:t>
                      </w:r>
                    </w:p>
                  </w:txbxContent>
                </v:textbox>
              </v:shape>
              <v:shape id="_x0000_s1104" type="#_x0000_t109" style="position:absolute;left:4680;top:9232;width:1785;height:470">
                <v:textbox style="mso-next-textbox:#_x0000_s1104">
                  <w:txbxContent>
                    <w:p w:rsidR="0062012F" w:rsidRPr="005339C9" w:rsidRDefault="0062012F" w:rsidP="0011060E">
                      <w:pPr>
                        <w:jc w:val="center"/>
                        <w:rPr>
                          <w:b/>
                          <w:bCs/>
                        </w:rPr>
                      </w:pPr>
                      <w:r>
                        <w:rPr>
                          <w:b/>
                          <w:bCs/>
                        </w:rPr>
                        <w:t>Inquiry</w:t>
                      </w:r>
                    </w:p>
                  </w:txbxContent>
                </v:textbox>
              </v:shape>
              <v:line id="_x0000_s1105" style="position:absolute;flip:x y" from="5940,4497" to="5941,5624" strokeweight="1.5pt"/>
              <v:shape id="_x0000_s1106" type="#_x0000_t109" style="position:absolute;left:2520;top:7447;width:1425;height:469">
                <v:textbox style="mso-next-textbox:#_x0000_s1106">
                  <w:txbxContent>
                    <w:p w:rsidR="0062012F" w:rsidRPr="005339C9" w:rsidRDefault="0062012F" w:rsidP="0011060E">
                      <w:pPr>
                        <w:jc w:val="center"/>
                        <w:rPr>
                          <w:b/>
                          <w:bCs/>
                        </w:rPr>
                      </w:pPr>
                      <w:r>
                        <w:rPr>
                          <w:b/>
                          <w:bCs/>
                        </w:rPr>
                        <w:t>Bill</w:t>
                      </w:r>
                    </w:p>
                  </w:txbxContent>
                </v:textbox>
              </v:shape>
              <v:line id="_x0000_s1107" style="position:absolute" from="3960,5921" to="5235,5921" strokeweight="1.5pt"/>
              <v:line id="_x0000_s1108" style="position:absolute" from="5580,6163" to="5580,9232" strokeweight="1.5pt"/>
              <v:line id="_x0000_s1109" style="position:absolute" from="3075,6163" to="3075,7447" strokeweight="1.5pt"/>
              <v:shape id="_x0000_s1110" type="#_x0000_t202" style="position:absolute;left:7740;top:5444;width:720;height:358" filled="f" stroked="f">
                <v:textbox style="mso-next-textbox:#_x0000_s1110">
                  <w:txbxContent>
                    <w:p w:rsidR="0062012F" w:rsidRPr="00E8088C" w:rsidRDefault="0062012F" w:rsidP="0011060E">
                      <w:pPr>
                        <w:rPr>
                          <w:b/>
                          <w:bCs/>
                          <w:sz w:val="22"/>
                          <w:szCs w:val="22"/>
                        </w:rPr>
                      </w:pPr>
                      <w:r>
                        <w:rPr>
                          <w:b/>
                          <w:bCs/>
                          <w:sz w:val="22"/>
                          <w:szCs w:val="22"/>
                        </w:rPr>
                        <w:t>1/M</w:t>
                      </w:r>
                    </w:p>
                  </w:txbxContent>
                </v:textbox>
              </v:shape>
              <v:line id="_x0000_s1111" style="position:absolute" from="6840,5851" to="8280,5852" strokeweight="1.5pt"/>
              <v:shape id="_x0000_s1112" type="#_x0000_t109" style="position:absolute;left:7020;top:9639;width:1785;height:470">
                <v:textbox style="mso-next-textbox:#_x0000_s1112">
                  <w:txbxContent>
                    <w:p w:rsidR="0062012F" w:rsidRPr="005339C9" w:rsidRDefault="0062012F" w:rsidP="0011060E">
                      <w:pPr>
                        <w:jc w:val="center"/>
                        <w:rPr>
                          <w:b/>
                          <w:bCs/>
                        </w:rPr>
                      </w:pPr>
                      <w:r>
                        <w:rPr>
                          <w:b/>
                          <w:bCs/>
                        </w:rPr>
                        <w:t>Products</w:t>
                      </w:r>
                    </w:p>
                  </w:txbxContent>
                </v:textbox>
              </v:shape>
              <v:line id="_x0000_s1113" style="position:absolute" from="6045,6163" to="7920,9639" strokeweight="1.5pt"/>
              <v:shape id="_x0000_s1114" type="#_x0000_t109" style="position:absolute;left:7020;top:11620;width:1785;height:470">
                <v:textbox style="mso-next-textbox:#_x0000_s1114">
                  <w:txbxContent>
                    <w:p w:rsidR="0062012F" w:rsidRPr="005339C9" w:rsidRDefault="0062012F" w:rsidP="0011060E">
                      <w:pPr>
                        <w:jc w:val="center"/>
                        <w:rPr>
                          <w:b/>
                          <w:bCs/>
                        </w:rPr>
                      </w:pPr>
                      <w:r>
                        <w:rPr>
                          <w:b/>
                          <w:bCs/>
                        </w:rPr>
                        <w:t>Supplier</w:t>
                      </w:r>
                    </w:p>
                  </w:txbxContent>
                </v:textbox>
              </v:shape>
              <v:line id="_x0000_s1115" style="position:absolute;flip:y" from="7920,10109" to="7920,11620" strokeweight="1.5pt"/>
              <v:shape id="_x0000_s1116" type="#_x0000_t202" style="position:absolute;left:5580;top:5264;width:360;height:540" filled="f" stroked="f">
                <v:textbox style="mso-next-textbox:#_x0000_s1116">
                  <w:txbxContent>
                    <w:p w:rsidR="0062012F" w:rsidRPr="00E8088C" w:rsidRDefault="0062012F" w:rsidP="0011060E">
                      <w:pPr>
                        <w:rPr>
                          <w:b/>
                          <w:bCs/>
                          <w:sz w:val="22"/>
                          <w:szCs w:val="22"/>
                        </w:rPr>
                      </w:pPr>
                      <w:r>
                        <w:rPr>
                          <w:b/>
                          <w:bCs/>
                          <w:sz w:val="22"/>
                          <w:szCs w:val="22"/>
                        </w:rPr>
                        <w:t>1</w:t>
                      </w:r>
                    </w:p>
                  </w:txbxContent>
                </v:textbox>
              </v:shape>
            </v:group>
            <v:shape id="_x0000_s1117" type="#_x0000_t202" style="position:absolute;left:5220;top:4497;width:720;height:540" filled="f" stroked="f">
              <v:textbox style="mso-next-textbox:#_x0000_s1117">
                <w:txbxContent>
                  <w:p w:rsidR="0062012F" w:rsidRPr="00E8088C" w:rsidRDefault="0062012F" w:rsidP="0011060E">
                    <w:pPr>
                      <w:rPr>
                        <w:b/>
                        <w:bCs/>
                        <w:sz w:val="22"/>
                        <w:szCs w:val="22"/>
                      </w:rPr>
                    </w:pPr>
                    <w:r>
                      <w:rPr>
                        <w:b/>
                        <w:bCs/>
                        <w:sz w:val="22"/>
                        <w:szCs w:val="22"/>
                      </w:rPr>
                      <w:t>1/M</w:t>
                    </w:r>
                  </w:p>
                </w:txbxContent>
              </v:textbox>
            </v:shape>
            <v:shape id="_x0000_s1118" type="#_x0000_t202" style="position:absolute;left:4860;top:5444;width:360;height:540" filled="f" stroked="f">
              <v:textbox style="mso-next-textbox:#_x0000_s1118">
                <w:txbxContent>
                  <w:p w:rsidR="0062012F" w:rsidRPr="00E8088C" w:rsidRDefault="0062012F" w:rsidP="0011060E">
                    <w:pPr>
                      <w:rPr>
                        <w:b/>
                        <w:bCs/>
                        <w:sz w:val="22"/>
                        <w:szCs w:val="22"/>
                      </w:rPr>
                    </w:pPr>
                    <w:r>
                      <w:rPr>
                        <w:b/>
                        <w:bCs/>
                        <w:sz w:val="22"/>
                        <w:szCs w:val="22"/>
                      </w:rPr>
                      <w:t>1</w:t>
                    </w:r>
                  </w:p>
                </w:txbxContent>
              </v:textbox>
            </v:shape>
            <v:shape id="_x0000_s1119" type="#_x0000_t202" style="position:absolute;left:3780;top:5264;width:720;height:497" filled="f" stroked="f">
              <v:textbox style="mso-next-textbox:#_x0000_s1119">
                <w:txbxContent>
                  <w:p w:rsidR="0062012F" w:rsidRPr="00E8088C" w:rsidRDefault="0062012F" w:rsidP="0011060E">
                    <w:pPr>
                      <w:rPr>
                        <w:b/>
                        <w:bCs/>
                        <w:sz w:val="22"/>
                        <w:szCs w:val="22"/>
                      </w:rPr>
                    </w:pPr>
                    <w:r>
                      <w:rPr>
                        <w:b/>
                        <w:bCs/>
                        <w:sz w:val="22"/>
                        <w:szCs w:val="22"/>
                      </w:rPr>
                      <w:t>1/M</w:t>
                    </w:r>
                  </w:p>
                </w:txbxContent>
              </v:textbox>
            </v:shape>
            <v:shape id="_x0000_s1120" type="#_x0000_t202" style="position:absolute;left:4860;top:8872;width:720;height:358" filled="f" stroked="f">
              <v:textbox style="mso-next-textbox:#_x0000_s1120">
                <w:txbxContent>
                  <w:p w:rsidR="0062012F" w:rsidRPr="00E8088C" w:rsidRDefault="0062012F" w:rsidP="0011060E">
                    <w:pPr>
                      <w:rPr>
                        <w:b/>
                        <w:bCs/>
                        <w:sz w:val="22"/>
                        <w:szCs w:val="22"/>
                      </w:rPr>
                    </w:pPr>
                    <w:r>
                      <w:rPr>
                        <w:b/>
                        <w:bCs/>
                        <w:sz w:val="22"/>
                        <w:szCs w:val="22"/>
                      </w:rPr>
                      <w:t>1/M</w:t>
                    </w:r>
                  </w:p>
                </w:txbxContent>
              </v:textbox>
            </v:shape>
            <v:shape id="_x0000_s1121" type="#_x0000_t202" style="position:absolute;left:5220;top:6211;width:360;height:540" filled="f" stroked="f">
              <v:textbox style="mso-next-textbox:#_x0000_s1121">
                <w:txbxContent>
                  <w:p w:rsidR="0062012F" w:rsidRPr="00E8088C" w:rsidRDefault="0062012F" w:rsidP="0011060E">
                    <w:pPr>
                      <w:rPr>
                        <w:b/>
                        <w:bCs/>
                        <w:sz w:val="22"/>
                        <w:szCs w:val="22"/>
                      </w:rPr>
                    </w:pPr>
                    <w:r>
                      <w:rPr>
                        <w:b/>
                        <w:bCs/>
                        <w:sz w:val="22"/>
                        <w:szCs w:val="22"/>
                      </w:rPr>
                      <w:t>1</w:t>
                    </w:r>
                  </w:p>
                </w:txbxContent>
              </v:textbox>
            </v:shape>
          </v:group>
        </w:pic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r>
        <w:rPr>
          <w:noProof/>
        </w:rPr>
        <w:pict>
          <v:shape id="_x0000_s1122" type="#_x0000_t202" style="position:absolute;left:0;text-align:left;margin-left:243pt;margin-top:16.2pt;width:18pt;height:27pt;z-index:251650048" filled="f" stroked="f">
            <v:textbox style="mso-next-textbox:#_x0000_s1122">
              <w:txbxContent>
                <w:p w:rsidR="0062012F" w:rsidRPr="00E8088C" w:rsidRDefault="0062012F" w:rsidP="0011060E">
                  <w:pPr>
                    <w:rPr>
                      <w:b/>
                      <w:bCs/>
                      <w:sz w:val="22"/>
                      <w:szCs w:val="22"/>
                    </w:rPr>
                  </w:pPr>
                  <w:r>
                    <w:rPr>
                      <w:b/>
                      <w:bCs/>
                      <w:sz w:val="22"/>
                      <w:szCs w:val="22"/>
                    </w:rPr>
                    <w:t>1</w:t>
                  </w:r>
                </w:p>
              </w:txbxContent>
            </v:textbox>
          </v:shape>
        </w:pic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2630A4" w:rsidRDefault="0062012F" w:rsidP="0011060E">
      <w:pPr>
        <w:tabs>
          <w:tab w:val="left" w:pos="4906"/>
        </w:tabs>
        <w:rPr>
          <w:b/>
          <w:bCs/>
          <w:sz w:val="44"/>
          <w:szCs w:val="44"/>
          <w:u w:val="single"/>
        </w:rPr>
      </w:pPr>
    </w:p>
    <w:p w:rsidR="0062012F" w:rsidRDefault="0062012F" w:rsidP="0011060E">
      <w:pPr>
        <w:jc w:val="center"/>
        <w:rPr>
          <w:b/>
          <w:bCs/>
          <w:sz w:val="36"/>
          <w:szCs w:val="36"/>
        </w:rPr>
      </w:pPr>
    </w:p>
    <w:p w:rsidR="0062012F" w:rsidRDefault="0062012F" w:rsidP="0011060E">
      <w:pPr>
        <w:jc w:val="center"/>
        <w:rPr>
          <w:b/>
          <w:bCs/>
          <w:sz w:val="36"/>
          <w:szCs w:val="36"/>
        </w:rPr>
      </w:pPr>
    </w:p>
    <w:p w:rsidR="0062012F" w:rsidRDefault="0062012F" w:rsidP="0011060E">
      <w:pPr>
        <w:jc w:val="center"/>
        <w:rPr>
          <w:b/>
          <w:bCs/>
          <w:sz w:val="36"/>
          <w:szCs w:val="36"/>
        </w:rPr>
      </w:pPr>
      <w:r w:rsidRPr="00E85ACC">
        <w:rPr>
          <w:b/>
          <w:bCs/>
          <w:sz w:val="36"/>
          <w:szCs w:val="36"/>
        </w:rPr>
        <w:t>Event Table</w:t>
      </w:r>
    </w:p>
    <w:p w:rsidR="0062012F" w:rsidRPr="00E85ACC" w:rsidRDefault="0062012F" w:rsidP="0011060E">
      <w:pPr>
        <w:jc w:val="center"/>
        <w:rPr>
          <w:b/>
          <w:bCs/>
          <w:sz w:val="36"/>
          <w:szCs w:val="36"/>
        </w:rPr>
      </w:pPr>
    </w:p>
    <w:p w:rsidR="0062012F" w:rsidRPr="00E85ACC" w:rsidRDefault="0062012F" w:rsidP="0011060E">
      <w:pPr>
        <w:jc w:val="center"/>
        <w:rPr>
          <w:b/>
          <w:bCs/>
          <w:sz w:val="36"/>
          <w:szCs w:val="36"/>
        </w:rPr>
      </w:pPr>
    </w:p>
    <w:p w:rsidR="0062012F" w:rsidRPr="00130671" w:rsidRDefault="0062012F" w:rsidP="0011060E">
      <w:pPr>
        <w:jc w:val="both"/>
        <w:rPr>
          <w:b/>
          <w:bCs/>
        </w:rPr>
      </w:pPr>
      <w:r w:rsidRPr="00130671">
        <w:rPr>
          <w:rStyle w:val="apple-style-span"/>
        </w:rPr>
        <w:t>The event table is a table of data that is typically written to the</w:t>
      </w:r>
      <w:r w:rsidRPr="00130671">
        <w:rPr>
          <w:rStyle w:val="apple-converted-space"/>
        </w:rPr>
        <w:t> </w:t>
      </w:r>
      <w:hyperlink r:id="rId16" w:history="1">
        <w:r w:rsidRPr="00130671">
          <w:rPr>
            <w:rStyle w:val="Hyperlink"/>
            <w:color w:val="auto"/>
            <w:u w:val="none"/>
          </w:rPr>
          <w:t>log</w:t>
        </w:r>
        <w:r>
          <w:rPr>
            <w:rStyle w:val="Hyperlink"/>
            <w:color w:val="auto"/>
            <w:u w:val="none"/>
          </w:rPr>
          <w:t xml:space="preserve"> </w:t>
        </w:r>
        <w:r w:rsidRPr="00130671">
          <w:rPr>
            <w:rStyle w:val="Hyperlink"/>
            <w:color w:val="auto"/>
            <w:u w:val="none"/>
          </w:rPr>
          <w:t>file</w:t>
        </w:r>
      </w:hyperlink>
      <w:r w:rsidRPr="00130671">
        <w:rPr>
          <w:rStyle w:val="apple-converted-space"/>
        </w:rPr>
        <w:t> </w:t>
      </w:r>
      <w:r w:rsidRPr="00130671">
        <w:rPr>
          <w:rStyle w:val="apple-style-span"/>
        </w:rPr>
        <w:t>for each</w:t>
      </w:r>
      <w:r w:rsidRPr="00130671">
        <w:rPr>
          <w:rStyle w:val="apple-converted-space"/>
        </w:rPr>
        <w:t> </w:t>
      </w:r>
      <w:hyperlink r:id="rId17" w:history="1">
        <w:r w:rsidRPr="00130671">
          <w:rPr>
            <w:rStyle w:val="Hyperlink"/>
            <w:color w:val="auto"/>
            <w:u w:val="none"/>
          </w:rPr>
          <w:t>scenario</w:t>
        </w:r>
      </w:hyperlink>
      <w:r w:rsidRPr="00130671">
        <w:rPr>
          <w:rStyle w:val="apple-converted-space"/>
        </w:rPr>
        <w:t> </w:t>
      </w:r>
      <w:r w:rsidRPr="00130671">
        <w:rPr>
          <w:rStyle w:val="apple-style-span"/>
        </w:rPr>
        <w:t>and also appears in the</w:t>
      </w:r>
      <w:r w:rsidRPr="00130671">
        <w:rPr>
          <w:rStyle w:val="apple-converted-space"/>
        </w:rPr>
        <w:t> </w:t>
      </w:r>
      <w:hyperlink r:id="rId18" w:history="1">
        <w:r w:rsidRPr="00130671">
          <w:rPr>
            <w:rStyle w:val="Hyperlink"/>
            <w:color w:val="auto"/>
            <w:u w:val="none"/>
          </w:rPr>
          <w:t>Analysis window</w:t>
        </w:r>
      </w:hyperlink>
      <w:r w:rsidRPr="00130671">
        <w:rPr>
          <w:rStyle w:val="apple-style-span"/>
        </w:rPr>
        <w:t>. The event table contains timing information about specific events that occur during the scenario.</w:t>
      </w:r>
    </w:p>
    <w:p w:rsidR="0062012F" w:rsidRDefault="0062012F" w:rsidP="0011060E">
      <w:pPr>
        <w:jc w:val="center"/>
        <w:rPr>
          <w:b/>
          <w:bCs/>
          <w:sz w:val="32"/>
          <w:szCs w:val="32"/>
          <w:u w:val="single"/>
        </w:rPr>
      </w:pPr>
    </w:p>
    <w:p w:rsidR="0062012F" w:rsidRPr="00F047C6" w:rsidRDefault="0062012F" w:rsidP="0011060E">
      <w:pPr>
        <w:rPr>
          <w:b/>
          <w:bCs/>
          <w:sz w:val="28"/>
          <w:szCs w:val="28"/>
        </w:rPr>
      </w:pPr>
    </w:p>
    <w:p w:rsidR="0062012F" w:rsidRDefault="0062012F" w:rsidP="0011060E">
      <w:pPr>
        <w:jc w:val="center"/>
        <w:rPr>
          <w:b/>
          <w:bCs/>
          <w:sz w:val="32"/>
          <w:szCs w:val="32"/>
          <w:u w:val="single"/>
        </w:rPr>
      </w:pPr>
    </w:p>
    <w:p w:rsidR="0062012F" w:rsidRPr="00F047C6" w:rsidRDefault="0062012F" w:rsidP="0011060E">
      <w:pPr>
        <w:rPr>
          <w:b/>
          <w:bCs/>
          <w:sz w:val="28"/>
          <w:szCs w:val="28"/>
        </w:rPr>
      </w:pPr>
    </w:p>
    <w:tbl>
      <w:tblPr>
        <w:tblW w:w="9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80"/>
        <w:gridCol w:w="1628"/>
        <w:gridCol w:w="1475"/>
        <w:gridCol w:w="1537"/>
        <w:gridCol w:w="1657"/>
        <w:gridCol w:w="1555"/>
      </w:tblGrid>
      <w:tr w:rsidR="0062012F" w:rsidRPr="00815716">
        <w:trPr>
          <w:trHeight w:val="581"/>
          <w:jc w:val="center"/>
        </w:trPr>
        <w:tc>
          <w:tcPr>
            <w:tcW w:w="1780" w:type="dxa"/>
          </w:tcPr>
          <w:p w:rsidR="0062012F" w:rsidRPr="00815716" w:rsidRDefault="0062012F" w:rsidP="00E529F7">
            <w:pPr>
              <w:rPr>
                <w:b/>
                <w:bCs/>
              </w:rPr>
            </w:pPr>
            <w:r w:rsidRPr="00815716">
              <w:rPr>
                <w:b/>
                <w:bCs/>
              </w:rPr>
              <w:t>Event</w:t>
            </w:r>
          </w:p>
        </w:tc>
        <w:tc>
          <w:tcPr>
            <w:tcW w:w="1628" w:type="dxa"/>
          </w:tcPr>
          <w:p w:rsidR="0062012F" w:rsidRPr="00815716" w:rsidRDefault="0062012F" w:rsidP="00E529F7">
            <w:pPr>
              <w:rPr>
                <w:b/>
                <w:bCs/>
              </w:rPr>
            </w:pPr>
            <w:r w:rsidRPr="00815716">
              <w:rPr>
                <w:b/>
                <w:bCs/>
              </w:rPr>
              <w:t>Trigger</w:t>
            </w:r>
          </w:p>
        </w:tc>
        <w:tc>
          <w:tcPr>
            <w:tcW w:w="1475" w:type="dxa"/>
          </w:tcPr>
          <w:p w:rsidR="0062012F" w:rsidRPr="00815716" w:rsidRDefault="0062012F" w:rsidP="00E529F7">
            <w:pPr>
              <w:rPr>
                <w:b/>
                <w:bCs/>
              </w:rPr>
            </w:pPr>
            <w:r w:rsidRPr="00815716">
              <w:rPr>
                <w:b/>
                <w:bCs/>
              </w:rPr>
              <w:t>Source</w:t>
            </w:r>
          </w:p>
        </w:tc>
        <w:tc>
          <w:tcPr>
            <w:tcW w:w="1537" w:type="dxa"/>
          </w:tcPr>
          <w:p w:rsidR="0062012F" w:rsidRPr="00815716" w:rsidRDefault="0062012F" w:rsidP="00E529F7">
            <w:pPr>
              <w:rPr>
                <w:b/>
                <w:bCs/>
              </w:rPr>
            </w:pPr>
            <w:r w:rsidRPr="00815716">
              <w:rPr>
                <w:b/>
                <w:bCs/>
              </w:rPr>
              <w:t>Activity</w:t>
            </w:r>
          </w:p>
        </w:tc>
        <w:tc>
          <w:tcPr>
            <w:tcW w:w="1657" w:type="dxa"/>
          </w:tcPr>
          <w:p w:rsidR="0062012F" w:rsidRPr="00815716" w:rsidRDefault="0062012F" w:rsidP="00E529F7">
            <w:pPr>
              <w:rPr>
                <w:b/>
                <w:bCs/>
              </w:rPr>
            </w:pPr>
            <w:r w:rsidRPr="00815716">
              <w:rPr>
                <w:b/>
                <w:bCs/>
              </w:rPr>
              <w:t>Response</w:t>
            </w:r>
          </w:p>
          <w:p w:rsidR="0062012F" w:rsidRPr="00815716" w:rsidRDefault="0062012F" w:rsidP="00E529F7">
            <w:pPr>
              <w:rPr>
                <w:b/>
                <w:bCs/>
              </w:rPr>
            </w:pPr>
          </w:p>
        </w:tc>
        <w:tc>
          <w:tcPr>
            <w:tcW w:w="1555" w:type="dxa"/>
          </w:tcPr>
          <w:p w:rsidR="0062012F" w:rsidRPr="00815716" w:rsidRDefault="0062012F" w:rsidP="00E529F7">
            <w:pPr>
              <w:rPr>
                <w:b/>
                <w:bCs/>
              </w:rPr>
            </w:pPr>
            <w:r w:rsidRPr="00815716">
              <w:rPr>
                <w:b/>
                <w:bCs/>
              </w:rPr>
              <w:t>Destination</w:t>
            </w:r>
          </w:p>
        </w:tc>
      </w:tr>
      <w:tr w:rsidR="0062012F" w:rsidRPr="00E85ACC">
        <w:trPr>
          <w:trHeight w:val="597"/>
          <w:jc w:val="center"/>
        </w:trPr>
        <w:tc>
          <w:tcPr>
            <w:tcW w:w="1780" w:type="dxa"/>
          </w:tcPr>
          <w:p w:rsidR="0062012F" w:rsidRPr="00E85ACC" w:rsidRDefault="0062012F" w:rsidP="00E529F7">
            <w:r>
              <w:t>Customer</w:t>
            </w:r>
            <w:r w:rsidRPr="00E85ACC">
              <w:t xml:space="preserve"> Registration</w:t>
            </w:r>
          </w:p>
        </w:tc>
        <w:tc>
          <w:tcPr>
            <w:tcW w:w="1628" w:type="dxa"/>
          </w:tcPr>
          <w:p w:rsidR="0062012F" w:rsidRPr="00E85ACC" w:rsidRDefault="0062012F" w:rsidP="00E529F7">
            <w:pPr>
              <w:jc w:val="center"/>
            </w:pPr>
            <w:r w:rsidRPr="00E85ACC">
              <w:t xml:space="preserve">Ask for </w:t>
            </w:r>
            <w:r>
              <w:t>Item</w:t>
            </w:r>
          </w:p>
        </w:tc>
        <w:tc>
          <w:tcPr>
            <w:tcW w:w="1475" w:type="dxa"/>
          </w:tcPr>
          <w:p w:rsidR="0062012F" w:rsidRPr="00E85ACC" w:rsidRDefault="0062012F" w:rsidP="00E529F7">
            <w:r>
              <w:t>Customer</w:t>
            </w:r>
          </w:p>
        </w:tc>
        <w:tc>
          <w:tcPr>
            <w:tcW w:w="1537" w:type="dxa"/>
          </w:tcPr>
          <w:p w:rsidR="0062012F" w:rsidRPr="00E85ACC" w:rsidRDefault="0062012F" w:rsidP="00E529F7">
            <w:r w:rsidRPr="00E85ACC">
              <w:t xml:space="preserve">Create new </w:t>
            </w:r>
            <w:r>
              <w:t>Bill</w:t>
            </w:r>
          </w:p>
        </w:tc>
        <w:tc>
          <w:tcPr>
            <w:tcW w:w="1657" w:type="dxa"/>
          </w:tcPr>
          <w:p w:rsidR="0062012F" w:rsidRPr="00E85ACC" w:rsidRDefault="0062012F" w:rsidP="00E529F7">
            <w:r>
              <w:t xml:space="preserve">Customer </w:t>
            </w:r>
            <w:r w:rsidRPr="00E85ACC">
              <w:t>registered</w:t>
            </w:r>
          </w:p>
        </w:tc>
        <w:tc>
          <w:tcPr>
            <w:tcW w:w="1555" w:type="dxa"/>
          </w:tcPr>
          <w:p w:rsidR="0062012F" w:rsidRPr="00E85ACC" w:rsidRDefault="0062012F" w:rsidP="00E529F7">
            <w:r>
              <w:t>Sells Person</w:t>
            </w:r>
          </w:p>
        </w:tc>
      </w:tr>
      <w:tr w:rsidR="0062012F" w:rsidRPr="00E85ACC">
        <w:trPr>
          <w:trHeight w:val="1177"/>
          <w:jc w:val="center"/>
        </w:trPr>
        <w:tc>
          <w:tcPr>
            <w:tcW w:w="1780" w:type="dxa"/>
          </w:tcPr>
          <w:p w:rsidR="0062012F" w:rsidRPr="00E85ACC" w:rsidRDefault="0062012F" w:rsidP="00E529F7">
            <w:r>
              <w:t>Sells Person</w:t>
            </w:r>
            <w:r w:rsidRPr="00E85ACC">
              <w:t xml:space="preserve"> check availability of </w:t>
            </w:r>
            <w:r>
              <w:t>Stock</w:t>
            </w:r>
          </w:p>
        </w:tc>
        <w:tc>
          <w:tcPr>
            <w:tcW w:w="1628" w:type="dxa"/>
          </w:tcPr>
          <w:p w:rsidR="0062012F" w:rsidRPr="00E85ACC" w:rsidRDefault="0062012F" w:rsidP="00E529F7">
            <w:r>
              <w:t>Stock</w:t>
            </w:r>
            <w:r w:rsidRPr="00E85ACC">
              <w:t xml:space="preserve"> Inquiry</w:t>
            </w:r>
          </w:p>
        </w:tc>
        <w:tc>
          <w:tcPr>
            <w:tcW w:w="1475" w:type="dxa"/>
          </w:tcPr>
          <w:p w:rsidR="0062012F" w:rsidRPr="00E85ACC" w:rsidRDefault="0062012F" w:rsidP="00E529F7">
            <w:r>
              <w:t>Customer</w:t>
            </w:r>
          </w:p>
        </w:tc>
        <w:tc>
          <w:tcPr>
            <w:tcW w:w="1537" w:type="dxa"/>
          </w:tcPr>
          <w:p w:rsidR="0062012F" w:rsidRPr="00E85ACC" w:rsidRDefault="0062012F" w:rsidP="00E529F7">
            <w:r w:rsidRPr="00E85ACC">
              <w:t xml:space="preserve">Look up </w:t>
            </w:r>
            <w:r>
              <w:t xml:space="preserve">Stock </w:t>
            </w:r>
            <w:r w:rsidRPr="00E85ACC">
              <w:t>availability</w:t>
            </w:r>
          </w:p>
        </w:tc>
        <w:tc>
          <w:tcPr>
            <w:tcW w:w="1657" w:type="dxa"/>
          </w:tcPr>
          <w:p w:rsidR="0062012F" w:rsidRPr="00E85ACC" w:rsidRDefault="0062012F" w:rsidP="00E529F7">
            <w:r>
              <w:t>Stock</w:t>
            </w:r>
            <w:r w:rsidRPr="00E85ACC">
              <w:t xml:space="preserve"> details</w:t>
            </w:r>
          </w:p>
        </w:tc>
        <w:tc>
          <w:tcPr>
            <w:tcW w:w="1555" w:type="dxa"/>
          </w:tcPr>
          <w:p w:rsidR="0062012F" w:rsidRPr="00E85ACC" w:rsidRDefault="0062012F" w:rsidP="00E529F7">
            <w:r>
              <w:t>Customer</w:t>
            </w:r>
          </w:p>
        </w:tc>
      </w:tr>
      <w:tr w:rsidR="0062012F" w:rsidRPr="00E85ACC">
        <w:trPr>
          <w:trHeight w:val="581"/>
          <w:jc w:val="center"/>
        </w:trPr>
        <w:tc>
          <w:tcPr>
            <w:tcW w:w="1780" w:type="dxa"/>
          </w:tcPr>
          <w:p w:rsidR="0062012F" w:rsidRPr="00E85ACC" w:rsidRDefault="0062012F" w:rsidP="00E529F7">
            <w:r>
              <w:t>Customer</w:t>
            </w:r>
            <w:r w:rsidRPr="00E85ACC">
              <w:t xml:space="preserve"> select </w:t>
            </w:r>
            <w:r>
              <w:t>Item</w:t>
            </w:r>
          </w:p>
        </w:tc>
        <w:tc>
          <w:tcPr>
            <w:tcW w:w="1628" w:type="dxa"/>
          </w:tcPr>
          <w:p w:rsidR="0062012F" w:rsidRPr="00E85ACC" w:rsidRDefault="0062012F" w:rsidP="00E529F7">
            <w:r w:rsidRPr="00E85ACC">
              <w:t xml:space="preserve">Enquiry about </w:t>
            </w:r>
            <w:r>
              <w:t>Item</w:t>
            </w:r>
          </w:p>
        </w:tc>
        <w:tc>
          <w:tcPr>
            <w:tcW w:w="1475" w:type="dxa"/>
          </w:tcPr>
          <w:p w:rsidR="0062012F" w:rsidRPr="00E85ACC" w:rsidRDefault="0062012F" w:rsidP="00E529F7">
            <w:r>
              <w:t xml:space="preserve">  </w:t>
            </w:r>
            <w:r w:rsidRPr="00E85ACC">
              <w:t>S</w:t>
            </w:r>
            <w:r>
              <w:t>ells Person</w:t>
            </w:r>
          </w:p>
        </w:tc>
        <w:tc>
          <w:tcPr>
            <w:tcW w:w="1537" w:type="dxa"/>
          </w:tcPr>
          <w:p w:rsidR="0062012F" w:rsidRPr="00E85ACC" w:rsidRDefault="0062012F" w:rsidP="00E529F7">
            <w:r w:rsidRPr="00E85ACC">
              <w:t>selecting</w:t>
            </w:r>
          </w:p>
        </w:tc>
        <w:tc>
          <w:tcPr>
            <w:tcW w:w="1657" w:type="dxa"/>
          </w:tcPr>
          <w:p w:rsidR="0062012F" w:rsidRPr="00E85ACC" w:rsidRDefault="0062012F" w:rsidP="00E529F7">
            <w:r>
              <w:t xml:space="preserve">Item </w:t>
            </w:r>
            <w:r w:rsidRPr="00E85ACC">
              <w:t>selected</w:t>
            </w:r>
          </w:p>
        </w:tc>
        <w:tc>
          <w:tcPr>
            <w:tcW w:w="1555" w:type="dxa"/>
          </w:tcPr>
          <w:p w:rsidR="0062012F" w:rsidRPr="00E85ACC" w:rsidRDefault="0062012F" w:rsidP="00E529F7">
            <w:r>
              <w:t>Customer</w:t>
            </w:r>
          </w:p>
        </w:tc>
      </w:tr>
      <w:tr w:rsidR="0062012F" w:rsidRPr="00E85ACC">
        <w:trPr>
          <w:trHeight w:val="887"/>
          <w:jc w:val="center"/>
        </w:trPr>
        <w:tc>
          <w:tcPr>
            <w:tcW w:w="1780" w:type="dxa"/>
          </w:tcPr>
          <w:p w:rsidR="0062012F" w:rsidRPr="00E85ACC" w:rsidRDefault="0062012F" w:rsidP="00E529F7">
            <w:r w:rsidRPr="00E85ACC">
              <w:t>S</w:t>
            </w:r>
            <w:r>
              <w:t>ells Person</w:t>
            </w:r>
            <w:r w:rsidRPr="00E85ACC">
              <w:t xml:space="preserve"> gives </w:t>
            </w:r>
            <w:r>
              <w:t>Item to Customer</w:t>
            </w:r>
          </w:p>
        </w:tc>
        <w:tc>
          <w:tcPr>
            <w:tcW w:w="1628" w:type="dxa"/>
          </w:tcPr>
          <w:p w:rsidR="0062012F" w:rsidRPr="00E85ACC" w:rsidRDefault="0062012F" w:rsidP="00E529F7">
            <w:r w:rsidRPr="00E85ACC">
              <w:t xml:space="preserve">Check the </w:t>
            </w:r>
            <w:r>
              <w:t>Price</w:t>
            </w:r>
          </w:p>
        </w:tc>
        <w:tc>
          <w:tcPr>
            <w:tcW w:w="1475" w:type="dxa"/>
          </w:tcPr>
          <w:p w:rsidR="0062012F" w:rsidRPr="00E85ACC" w:rsidRDefault="0062012F" w:rsidP="00E529F7">
            <w:r w:rsidRPr="00E85ACC">
              <w:t xml:space="preserve">Staff </w:t>
            </w:r>
          </w:p>
        </w:tc>
        <w:tc>
          <w:tcPr>
            <w:tcW w:w="1537" w:type="dxa"/>
          </w:tcPr>
          <w:p w:rsidR="0062012F" w:rsidRPr="00E85ACC" w:rsidRDefault="0062012F" w:rsidP="00E529F7">
            <w:r w:rsidRPr="00E85ACC">
              <w:t xml:space="preserve">Look up in register </w:t>
            </w:r>
          </w:p>
        </w:tc>
        <w:tc>
          <w:tcPr>
            <w:tcW w:w="1657" w:type="dxa"/>
          </w:tcPr>
          <w:p w:rsidR="0062012F" w:rsidRPr="00E85ACC" w:rsidRDefault="0062012F" w:rsidP="00E529F7">
            <w:r>
              <w:t xml:space="preserve">Item </w:t>
            </w:r>
            <w:r w:rsidRPr="00E85ACC">
              <w:t>given</w:t>
            </w:r>
          </w:p>
        </w:tc>
        <w:tc>
          <w:tcPr>
            <w:tcW w:w="1555" w:type="dxa"/>
          </w:tcPr>
          <w:p w:rsidR="0062012F" w:rsidRPr="00E85ACC" w:rsidRDefault="0062012F" w:rsidP="00E529F7">
            <w:r>
              <w:t>Customer</w:t>
            </w:r>
          </w:p>
        </w:tc>
      </w:tr>
      <w:tr w:rsidR="0062012F" w:rsidRPr="00E85ACC">
        <w:trPr>
          <w:trHeight w:val="581"/>
          <w:jc w:val="center"/>
        </w:trPr>
        <w:tc>
          <w:tcPr>
            <w:tcW w:w="1780" w:type="dxa"/>
          </w:tcPr>
          <w:p w:rsidR="0062012F" w:rsidRPr="00E85ACC" w:rsidRDefault="0062012F" w:rsidP="00E529F7">
            <w:r w:rsidRPr="00E85ACC">
              <w:t xml:space="preserve">Produce </w:t>
            </w:r>
            <w:r>
              <w:t>Bill</w:t>
            </w:r>
            <w:r w:rsidRPr="00E85ACC">
              <w:t xml:space="preserve"> report</w:t>
            </w:r>
          </w:p>
        </w:tc>
        <w:tc>
          <w:tcPr>
            <w:tcW w:w="1628" w:type="dxa"/>
          </w:tcPr>
          <w:p w:rsidR="0062012F" w:rsidRPr="00E85ACC" w:rsidRDefault="0062012F" w:rsidP="00E529F7">
            <w:r>
              <w:t xml:space="preserve">Quantity </w:t>
            </w:r>
            <w:r w:rsidRPr="00E85ACC">
              <w:t>inquiry</w:t>
            </w:r>
          </w:p>
        </w:tc>
        <w:tc>
          <w:tcPr>
            <w:tcW w:w="1475" w:type="dxa"/>
          </w:tcPr>
          <w:p w:rsidR="0062012F" w:rsidRPr="00E85ACC" w:rsidRDefault="0062012F" w:rsidP="00E529F7">
            <w:r>
              <w:t xml:space="preserve">  </w:t>
            </w:r>
            <w:r w:rsidRPr="00E85ACC">
              <w:t>S</w:t>
            </w:r>
            <w:r>
              <w:t>ells Person</w:t>
            </w:r>
          </w:p>
        </w:tc>
        <w:tc>
          <w:tcPr>
            <w:tcW w:w="1537" w:type="dxa"/>
          </w:tcPr>
          <w:p w:rsidR="0062012F" w:rsidRPr="00E85ACC" w:rsidRDefault="0062012F" w:rsidP="00E529F7">
            <w:r w:rsidRPr="00E85ACC">
              <w:t xml:space="preserve">Checking the </w:t>
            </w:r>
            <w:r>
              <w:t>Stock</w:t>
            </w:r>
          </w:p>
        </w:tc>
        <w:tc>
          <w:tcPr>
            <w:tcW w:w="1657" w:type="dxa"/>
          </w:tcPr>
          <w:p w:rsidR="0062012F" w:rsidRPr="00E85ACC" w:rsidRDefault="0062012F" w:rsidP="00E529F7">
            <w:r>
              <w:t xml:space="preserve">Bill </w:t>
            </w:r>
            <w:r w:rsidRPr="00E85ACC">
              <w:t xml:space="preserve"> report</w:t>
            </w:r>
          </w:p>
        </w:tc>
        <w:tc>
          <w:tcPr>
            <w:tcW w:w="1555" w:type="dxa"/>
          </w:tcPr>
          <w:p w:rsidR="0062012F" w:rsidRPr="00E85ACC" w:rsidRDefault="0062012F" w:rsidP="00E529F7">
            <w:r>
              <w:t>Customer</w:t>
            </w:r>
          </w:p>
        </w:tc>
      </w:tr>
      <w:tr w:rsidR="0062012F" w:rsidRPr="00E85ACC">
        <w:trPr>
          <w:trHeight w:val="597"/>
          <w:jc w:val="center"/>
        </w:trPr>
        <w:tc>
          <w:tcPr>
            <w:tcW w:w="1780" w:type="dxa"/>
          </w:tcPr>
          <w:p w:rsidR="0062012F" w:rsidRPr="00E85ACC" w:rsidRDefault="0062012F" w:rsidP="00E529F7">
            <w:r>
              <w:t xml:space="preserve">Customer Checks </w:t>
            </w:r>
            <w:r w:rsidRPr="00E85ACC">
              <w:t xml:space="preserve"> data</w:t>
            </w:r>
          </w:p>
        </w:tc>
        <w:tc>
          <w:tcPr>
            <w:tcW w:w="1628" w:type="dxa"/>
          </w:tcPr>
          <w:p w:rsidR="0062012F" w:rsidRPr="00E85ACC" w:rsidRDefault="0062012F" w:rsidP="00E529F7">
            <w:r w:rsidRPr="00E85ACC">
              <w:t xml:space="preserve">Ask for </w:t>
            </w:r>
            <w:r>
              <w:t>Bill</w:t>
            </w:r>
          </w:p>
        </w:tc>
        <w:tc>
          <w:tcPr>
            <w:tcW w:w="1475" w:type="dxa"/>
          </w:tcPr>
          <w:p w:rsidR="0062012F" w:rsidRDefault="0062012F" w:rsidP="00E529F7">
            <w:r w:rsidRPr="00E85ACC">
              <w:t>S</w:t>
            </w:r>
            <w:r>
              <w:t xml:space="preserve">ells </w:t>
            </w:r>
          </w:p>
          <w:p w:rsidR="0062012F" w:rsidRPr="00E85ACC" w:rsidRDefault="0062012F" w:rsidP="00E529F7">
            <w:r>
              <w:t>Person</w:t>
            </w:r>
          </w:p>
        </w:tc>
        <w:tc>
          <w:tcPr>
            <w:tcW w:w="1537" w:type="dxa"/>
          </w:tcPr>
          <w:p w:rsidR="0062012F" w:rsidRPr="00E85ACC" w:rsidRDefault="0062012F" w:rsidP="00E529F7">
            <w:r w:rsidRPr="00E85ACC">
              <w:t>checking</w:t>
            </w:r>
          </w:p>
        </w:tc>
        <w:tc>
          <w:tcPr>
            <w:tcW w:w="1657" w:type="dxa"/>
          </w:tcPr>
          <w:p w:rsidR="0062012F" w:rsidRPr="00E85ACC" w:rsidRDefault="0062012F" w:rsidP="00E529F7">
            <w:r w:rsidRPr="00E85ACC">
              <w:t>Data checked</w:t>
            </w:r>
          </w:p>
        </w:tc>
        <w:tc>
          <w:tcPr>
            <w:tcW w:w="1555" w:type="dxa"/>
          </w:tcPr>
          <w:p w:rsidR="0062012F" w:rsidRPr="00E85ACC" w:rsidRDefault="0062012F" w:rsidP="00E529F7">
            <w:r>
              <w:t>Accountant</w:t>
            </w:r>
          </w:p>
        </w:tc>
      </w:tr>
      <w:tr w:rsidR="0062012F" w:rsidRPr="00E85ACC">
        <w:trPr>
          <w:trHeight w:val="887"/>
          <w:jc w:val="center"/>
        </w:trPr>
        <w:tc>
          <w:tcPr>
            <w:tcW w:w="1780" w:type="dxa"/>
          </w:tcPr>
          <w:p w:rsidR="0062012F" w:rsidRPr="00E85ACC" w:rsidRDefault="0062012F" w:rsidP="00E529F7">
            <w:r w:rsidRPr="00E85ACC">
              <w:t xml:space="preserve">Summary of </w:t>
            </w:r>
            <w:r>
              <w:t xml:space="preserve">Bill </w:t>
            </w:r>
            <w:r w:rsidRPr="00E85ACC">
              <w:t>report</w:t>
            </w:r>
          </w:p>
        </w:tc>
        <w:tc>
          <w:tcPr>
            <w:tcW w:w="1628" w:type="dxa"/>
          </w:tcPr>
          <w:p w:rsidR="0062012F" w:rsidRPr="00E85ACC" w:rsidRDefault="0062012F" w:rsidP="00E529F7">
            <w:r w:rsidRPr="00E85ACC">
              <w:t>End of day</w:t>
            </w:r>
          </w:p>
        </w:tc>
        <w:tc>
          <w:tcPr>
            <w:tcW w:w="1475" w:type="dxa"/>
          </w:tcPr>
          <w:p w:rsidR="0062012F" w:rsidRPr="00E85ACC" w:rsidRDefault="0062012F" w:rsidP="00E529F7">
            <w:pPr>
              <w:jc w:val="center"/>
            </w:pPr>
            <w:r>
              <w:t>Sells Person</w:t>
            </w:r>
          </w:p>
        </w:tc>
        <w:tc>
          <w:tcPr>
            <w:tcW w:w="1537" w:type="dxa"/>
          </w:tcPr>
          <w:p w:rsidR="0062012F" w:rsidRPr="00E85ACC" w:rsidRDefault="0062012F" w:rsidP="00E529F7">
            <w:r w:rsidRPr="00E85ACC">
              <w:t xml:space="preserve">Produce </w:t>
            </w:r>
            <w:r>
              <w:t>Bill</w:t>
            </w:r>
            <w:r w:rsidRPr="00E85ACC">
              <w:t xml:space="preserve"> summary report</w:t>
            </w:r>
          </w:p>
        </w:tc>
        <w:tc>
          <w:tcPr>
            <w:tcW w:w="1657" w:type="dxa"/>
          </w:tcPr>
          <w:p w:rsidR="0062012F" w:rsidRPr="00E85ACC" w:rsidRDefault="0062012F" w:rsidP="00E529F7">
            <w:r>
              <w:t xml:space="preserve">Bill </w:t>
            </w:r>
            <w:r w:rsidRPr="00E85ACC">
              <w:t>summary report</w:t>
            </w:r>
          </w:p>
        </w:tc>
        <w:tc>
          <w:tcPr>
            <w:tcW w:w="1555" w:type="dxa"/>
          </w:tcPr>
          <w:p w:rsidR="0062012F" w:rsidRPr="00E85ACC" w:rsidRDefault="0062012F" w:rsidP="00E529F7">
            <w:r>
              <w:t>Admin (Owner)</w:t>
            </w:r>
          </w:p>
        </w:tc>
      </w:tr>
    </w:tbl>
    <w:p w:rsidR="0062012F" w:rsidRPr="00E85ACC" w:rsidRDefault="0062012F" w:rsidP="0011060E">
      <w:pPr>
        <w:rPr>
          <w:b/>
          <w:bCs/>
          <w:i/>
          <w:iCs/>
          <w:sz w:val="40"/>
          <w:szCs w:val="40"/>
          <w:u w:val="single"/>
        </w:rPr>
      </w:pPr>
    </w:p>
    <w:p w:rsidR="0062012F" w:rsidRPr="00E85ACC" w:rsidRDefault="0062012F" w:rsidP="0011060E">
      <w:pPr>
        <w:rPr>
          <w:b/>
          <w:bCs/>
          <w:i/>
          <w:iCs/>
          <w:sz w:val="40"/>
          <w:szCs w:val="40"/>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Pr="0078172D"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right="-1620"/>
        <w:rPr>
          <w:b/>
          <w:bCs/>
          <w:sz w:val="44"/>
          <w:szCs w:val="44"/>
          <w:u w:val="single"/>
        </w:rPr>
      </w:pPr>
    </w:p>
    <w:p w:rsidR="0062012F" w:rsidRDefault="0062012F" w:rsidP="0011060E">
      <w:pPr>
        <w:jc w:val="center"/>
        <w:rPr>
          <w:b/>
          <w:bCs/>
          <w:sz w:val="36"/>
          <w:szCs w:val="36"/>
        </w:rPr>
      </w:pPr>
      <w:r w:rsidRPr="00E85ACC">
        <w:rPr>
          <w:b/>
          <w:bCs/>
          <w:sz w:val="36"/>
          <w:szCs w:val="36"/>
        </w:rPr>
        <w:t>System Chart</w:t>
      </w:r>
    </w:p>
    <w:p w:rsidR="0062012F" w:rsidRDefault="0062012F" w:rsidP="0011060E">
      <w:pPr>
        <w:jc w:val="center"/>
        <w:rPr>
          <w:b/>
          <w:bCs/>
          <w:sz w:val="36"/>
          <w:szCs w:val="36"/>
        </w:rPr>
      </w:pPr>
    </w:p>
    <w:p w:rsidR="0062012F" w:rsidRPr="00E85ACC" w:rsidRDefault="0062012F" w:rsidP="0011060E">
      <w:pPr>
        <w:jc w:val="center"/>
        <w:rPr>
          <w:b/>
          <w:bCs/>
          <w:sz w:val="36"/>
          <w:szCs w:val="36"/>
        </w:rPr>
      </w:pPr>
    </w:p>
    <w:p w:rsidR="0062012F" w:rsidRDefault="0062012F" w:rsidP="0011060E">
      <w:pPr>
        <w:rPr>
          <w:rStyle w:val="apple-style-span"/>
          <w:color w:val="000000"/>
        </w:rPr>
      </w:pPr>
      <w:r w:rsidRPr="00F047C6">
        <w:rPr>
          <w:rStyle w:val="apple-style-span"/>
          <w:color w:val="000000"/>
        </w:rPr>
        <w:t>A flowchart that emphasizes the component operations which make up a system.</w:t>
      </w:r>
    </w:p>
    <w:p w:rsidR="0062012F" w:rsidRDefault="0062012F" w:rsidP="0011060E">
      <w:pPr>
        <w:rPr>
          <w:b/>
          <w:bCs/>
        </w:rPr>
      </w:pPr>
    </w:p>
    <w:p w:rsidR="0062012F" w:rsidRPr="00815716" w:rsidRDefault="0062012F" w:rsidP="0011060E"/>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r>
        <w:rPr>
          <w:noProof/>
        </w:rPr>
        <w:pict>
          <v:group id="_x0000_s1123" style="position:absolute;left:0;text-align:left;margin-left:-3.75pt;margin-top:8.65pt;width:420.3pt;height:473.5pt;z-index:251653120" coordorigin="3135,-175" coordsize="7005,8118">
            <v:line id="_x0000_s1124" style="position:absolute" from="3849,4966" to="3850,5777"/>
            <v:group id="_x0000_s1125" style="position:absolute;left:3135;top:-175;width:7005;height:8118" coordorigin="2827,-21" coordsize="8850,9258">
              <v:rect id="_x0000_s1126" style="position:absolute;left:5077;top:125;width:1500;height:1380">
                <v:textbox style="mso-next-textbox:#_x0000_s1126">
                  <w:txbxContent>
                    <w:p w:rsidR="0062012F" w:rsidRDefault="0062012F" w:rsidP="0011060E"/>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BILL</w:t>
                      </w:r>
                    </w:p>
                  </w:txbxContent>
                </v:textbox>
              </v:rect>
              <v:group id="_x0000_s1127" style="position:absolute;left:2827;top:-21;width:8850;height:9258" coordorigin="2827,-21" coordsize="8850,9258">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28" type="#_x0000_t114" style="position:absolute;left:9427;top:133;width:2250;height:1235">
                  <v:textbox style="mso-next-textbox:#_x0000_s1128">
                    <w:txbxContent>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GENERATES</w:t>
                        </w:r>
                      </w:p>
                      <w:p w:rsidR="0062012F" w:rsidRPr="00AE75FB" w:rsidRDefault="0062012F" w:rsidP="0011060E">
                        <w:pPr>
                          <w:jc w:val="center"/>
                          <w:rPr>
                            <w:b/>
                            <w:bCs/>
                            <w:sz w:val="18"/>
                            <w:szCs w:val="18"/>
                          </w:rPr>
                        </w:pPr>
                        <w:r w:rsidRPr="00AE75FB">
                          <w:rPr>
                            <w:b/>
                            <w:bCs/>
                            <w:sz w:val="18"/>
                            <w:szCs w:val="18"/>
                          </w:rPr>
                          <w:t>BILL</w:t>
                        </w:r>
                      </w:p>
                    </w:txbxContent>
                  </v:textbox>
                </v:shape>
                <v:shape id="_x0000_s1129" type="#_x0000_t114" style="position:absolute;left:9427;top:1985;width:2250;height:1236">
                  <v:textbox style="mso-next-textbox:#_x0000_s1129">
                    <w:txbxContent>
                      <w:p w:rsidR="0062012F" w:rsidRDefault="0062012F" w:rsidP="0011060E">
                        <w:pPr>
                          <w:jc w:val="center"/>
                          <w:rPr>
                            <w:b/>
                            <w:bCs/>
                            <w:sz w:val="40"/>
                            <w:szCs w:val="40"/>
                          </w:rPr>
                        </w:pPr>
                      </w:p>
                      <w:p w:rsidR="0062012F" w:rsidRPr="00AE75FB" w:rsidRDefault="0062012F" w:rsidP="0011060E">
                        <w:pPr>
                          <w:jc w:val="center"/>
                          <w:rPr>
                            <w:b/>
                            <w:bCs/>
                            <w:sz w:val="18"/>
                            <w:szCs w:val="18"/>
                          </w:rPr>
                        </w:pPr>
                        <w:r w:rsidRPr="00AE75FB">
                          <w:rPr>
                            <w:b/>
                            <w:bCs/>
                            <w:sz w:val="18"/>
                            <w:szCs w:val="18"/>
                          </w:rPr>
                          <w:t>CUSTOMER</w:t>
                        </w:r>
                      </w:p>
                    </w:txbxContent>
                  </v:textbox>
                </v:shape>
                <v:shape id="_x0000_s1130" type="#_x0000_t114" style="position:absolute;left:9427;top:3836;width:2250;height:1236">
                  <v:textbox style="mso-next-textbox:#_x0000_s1130">
                    <w:txbxContent>
                      <w:p w:rsidR="0062012F" w:rsidRDefault="0062012F" w:rsidP="0011060E">
                        <w:pPr>
                          <w:jc w:val="center"/>
                          <w:rPr>
                            <w:b/>
                            <w:bCs/>
                            <w:sz w:val="36"/>
                            <w:szCs w:val="36"/>
                          </w:rPr>
                        </w:pPr>
                      </w:p>
                      <w:p w:rsidR="0062012F" w:rsidRPr="00AE75FB" w:rsidRDefault="0062012F" w:rsidP="0011060E">
                        <w:pPr>
                          <w:jc w:val="center"/>
                          <w:rPr>
                            <w:b/>
                            <w:bCs/>
                            <w:sz w:val="18"/>
                            <w:szCs w:val="18"/>
                          </w:rPr>
                        </w:pPr>
                        <w:r w:rsidRPr="00AE75FB">
                          <w:rPr>
                            <w:b/>
                            <w:bCs/>
                            <w:sz w:val="18"/>
                            <w:szCs w:val="18"/>
                          </w:rPr>
                          <w:t>EMPLOYEE</w:t>
                        </w:r>
                      </w:p>
                    </w:txbxContent>
                  </v:textbox>
                </v:shape>
                <v:shape id="_x0000_s1131" type="#_x0000_t114" style="position:absolute;left:9427;top:5466;width:2250;height:1612">
                  <v:textbox style="mso-next-textbox:#_x0000_s1131">
                    <w:txbxContent>
                      <w:p w:rsidR="0062012F" w:rsidRDefault="0062012F" w:rsidP="0011060E">
                        <w:pPr>
                          <w:rPr>
                            <w:b/>
                            <w:bCs/>
                            <w:sz w:val="40"/>
                            <w:szCs w:val="40"/>
                          </w:rPr>
                        </w:pPr>
                      </w:p>
                      <w:p w:rsidR="0062012F" w:rsidRPr="00636846" w:rsidRDefault="0062012F" w:rsidP="0011060E">
                        <w:pPr>
                          <w:jc w:val="center"/>
                          <w:rPr>
                            <w:b/>
                            <w:bCs/>
                            <w:sz w:val="18"/>
                            <w:szCs w:val="18"/>
                          </w:rPr>
                        </w:pPr>
                        <w:r>
                          <w:rPr>
                            <w:b/>
                            <w:bCs/>
                            <w:sz w:val="18"/>
                            <w:szCs w:val="18"/>
                          </w:rPr>
                          <w:t>DEBI</w:t>
                        </w:r>
                        <w:r w:rsidRPr="00636846">
                          <w:rPr>
                            <w:b/>
                            <w:bCs/>
                            <w:sz w:val="18"/>
                            <w:szCs w:val="18"/>
                          </w:rPr>
                          <w:t>T / CREDIT</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32" type="#_x0000_t22" style="position:absolute;left:7177;top:1830;width:1500;height:1544">
                  <v:textbox style="mso-next-textbox:#_x0000_s1132">
                    <w:txbxContent>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CUSTOMERDATABASE</w:t>
                        </w:r>
                      </w:p>
                    </w:txbxContent>
                  </v:textbox>
                </v:shape>
                <v:shape id="_x0000_s1133" type="#_x0000_t22" style="position:absolute;left:7177;top:3836;width:1500;height:1389">
                  <v:textbox style="mso-next-textbox:#_x0000_s1133">
                    <w:txbxContent>
                      <w:p w:rsidR="0062012F" w:rsidRDefault="0062012F" w:rsidP="0011060E"/>
                      <w:p w:rsidR="0062012F" w:rsidRPr="00AE75FB" w:rsidRDefault="0062012F" w:rsidP="0011060E">
                        <w:pPr>
                          <w:jc w:val="center"/>
                          <w:rPr>
                            <w:b/>
                            <w:bCs/>
                            <w:sz w:val="18"/>
                            <w:szCs w:val="18"/>
                          </w:rPr>
                        </w:pPr>
                        <w:r w:rsidRPr="00AE75FB">
                          <w:rPr>
                            <w:b/>
                            <w:bCs/>
                            <w:sz w:val="18"/>
                            <w:szCs w:val="18"/>
                          </w:rPr>
                          <w:t>EMPLOYEEDATABASE</w:t>
                        </w:r>
                      </w:p>
                    </w:txbxContent>
                  </v:textbox>
                </v:shape>
                <v:shape id="_x0000_s1134" type="#_x0000_t22" style="position:absolute;left:7177;top:5688;width:1500;height:1544">
                  <v:textbox style="mso-next-textbox:#_x0000_s1134">
                    <w:txbxContent>
                      <w:p w:rsidR="0062012F" w:rsidRPr="00636846" w:rsidRDefault="0062012F" w:rsidP="0011060E">
                        <w:pPr>
                          <w:jc w:val="center"/>
                          <w:rPr>
                            <w:b/>
                            <w:bCs/>
                            <w:sz w:val="18"/>
                            <w:szCs w:val="18"/>
                          </w:rPr>
                        </w:pPr>
                        <w:r w:rsidRPr="00636846">
                          <w:rPr>
                            <w:b/>
                            <w:bCs/>
                            <w:sz w:val="18"/>
                            <w:szCs w:val="18"/>
                          </w:rPr>
                          <w:t>DEBIT / CREDIT DATABASE</w:t>
                        </w:r>
                      </w:p>
                    </w:txbxContent>
                  </v:textbox>
                </v:shape>
                <v:line id="_x0000_s1135" style="position:absolute" from="8677,596" to="9427,598">
                  <v:stroke endarrow="block"/>
                </v:line>
                <v:line id="_x0000_s1136" style="position:absolute" from="6577,596" to="7177,597">
                  <v:stroke endarrow="block"/>
                </v:line>
                <v:line id="_x0000_s1137" style="position:absolute" from="6577,2756" to="7177,2757">
                  <v:stroke endarrow="block"/>
                </v:line>
                <v:line id="_x0000_s1138" style="position:absolute" from="8677,2756" to="9427,2758">
                  <v:stroke endarrow="block"/>
                </v:line>
                <v:line id="_x0000_s1139" style="position:absolute" from="6577,4608" to="7177,4610">
                  <v:stroke endarrow="block"/>
                </v:line>
                <v:line id="_x0000_s1140" style="position:absolute" from="8677,4608" to="9427,4610">
                  <v:stroke endarrow="block"/>
                </v:line>
                <v:line id="_x0000_s1141" style="position:absolute" from="6577,6460" to="7177,6461">
                  <v:stroke endarrow="block"/>
                </v:line>
                <v:line id="_x0000_s1142" style="position:absolute" from="8677,6460" to="9427,6461">
                  <v:stroke endarrow="block"/>
                </v:line>
                <v:shape id="_x0000_s1143" type="#_x0000_t22" style="position:absolute;left:7177;top:7694;width:1650;height:1543">
                  <v:textbox style="mso-next-textbox:#_x0000_s1143">
                    <w:txbxContent>
                      <w:p w:rsidR="0062012F" w:rsidRDefault="0062012F" w:rsidP="0011060E">
                        <w:pPr>
                          <w:rPr>
                            <w:b/>
                            <w:bCs/>
                            <w:sz w:val="18"/>
                            <w:szCs w:val="18"/>
                          </w:rPr>
                        </w:pPr>
                      </w:p>
                      <w:p w:rsidR="0062012F" w:rsidRPr="00404657" w:rsidRDefault="0062012F" w:rsidP="0011060E">
                        <w:pPr>
                          <w:jc w:val="center"/>
                          <w:rPr>
                            <w:b/>
                            <w:bCs/>
                          </w:rPr>
                        </w:pPr>
                        <w:r w:rsidRPr="00636846">
                          <w:rPr>
                            <w:b/>
                            <w:bCs/>
                            <w:sz w:val="18"/>
                            <w:szCs w:val="18"/>
                          </w:rPr>
                          <w:t>PRODUCT / SUPPLIER</w:t>
                        </w:r>
                        <w:r w:rsidRPr="00404657">
                          <w:rPr>
                            <w:b/>
                            <w:bCs/>
                          </w:rPr>
                          <w:t xml:space="preserve"> </w:t>
                        </w:r>
                        <w:r w:rsidRPr="00636846">
                          <w:rPr>
                            <w:b/>
                            <w:bCs/>
                            <w:sz w:val="18"/>
                            <w:szCs w:val="18"/>
                          </w:rPr>
                          <w:t>DATABASE</w:t>
                        </w:r>
                      </w:p>
                    </w:txbxContent>
                  </v:textbox>
                </v:shape>
                <v:group id="_x0000_s1144" style="position:absolute;left:2827;top:596;width:3900;height:8641" coordorigin="2827,596" coordsize="3900,8641">
                  <v:rect id="_x0000_s1145" style="position:absolute;left:5077;top:2139;width:1500;height:1389">
                    <v:textbox style="mso-next-textbox:#_x0000_s1145">
                      <w:txbxContent>
                        <w:p w:rsidR="0062012F" w:rsidRDefault="0062012F" w:rsidP="0011060E"/>
                        <w:p w:rsidR="0062012F" w:rsidRDefault="0062012F" w:rsidP="0011060E"/>
                        <w:p w:rsidR="0062012F" w:rsidRPr="00AE75FB" w:rsidRDefault="0062012F" w:rsidP="0011060E">
                          <w:pPr>
                            <w:rPr>
                              <w:b/>
                              <w:bCs/>
                              <w:sz w:val="18"/>
                              <w:szCs w:val="18"/>
                            </w:rPr>
                          </w:pPr>
                          <w:r w:rsidRPr="00AE75FB">
                            <w:rPr>
                              <w:b/>
                              <w:bCs/>
                              <w:sz w:val="18"/>
                              <w:szCs w:val="18"/>
                            </w:rPr>
                            <w:t>CUSTOMER</w:t>
                          </w:r>
                        </w:p>
                        <w:p w:rsidR="0062012F" w:rsidRPr="00C71881" w:rsidRDefault="0062012F" w:rsidP="0011060E">
                          <w:pPr>
                            <w:jc w:val="center"/>
                          </w:pPr>
                        </w:p>
                      </w:txbxContent>
                    </v:textbox>
                  </v:rect>
                  <v:rect id="_x0000_s1146" style="position:absolute;left:5077;top:3991;width:1500;height:1233">
                    <v:textbox style="mso-next-textbox:#_x0000_s1146">
                      <w:txbxContent>
                        <w:p w:rsidR="0062012F" w:rsidRDefault="0062012F" w:rsidP="0011060E"/>
                        <w:p w:rsidR="0062012F" w:rsidRDefault="0062012F" w:rsidP="0011060E"/>
                        <w:p w:rsidR="0062012F" w:rsidRPr="00AE75FB" w:rsidRDefault="0062012F" w:rsidP="0011060E">
                          <w:pPr>
                            <w:jc w:val="center"/>
                            <w:rPr>
                              <w:b/>
                              <w:bCs/>
                              <w:sz w:val="18"/>
                              <w:szCs w:val="18"/>
                            </w:rPr>
                          </w:pPr>
                          <w:r w:rsidRPr="00AE75FB">
                            <w:rPr>
                              <w:b/>
                              <w:bCs/>
                              <w:sz w:val="18"/>
                              <w:szCs w:val="18"/>
                            </w:rPr>
                            <w:t>EMPLOYEE</w:t>
                          </w:r>
                        </w:p>
                      </w:txbxContent>
                    </v:textbox>
                  </v:rect>
                  <v:rect id="_x0000_s1147" style="position:absolute;left:5077;top:5688;width:1500;height:1389">
                    <v:textbox style="mso-next-textbox:#_x0000_s1147">
                      <w:txbxContent>
                        <w:p w:rsidR="0062012F" w:rsidRDefault="0062012F" w:rsidP="0011060E">
                          <w:pPr>
                            <w:rPr>
                              <w:b/>
                              <w:bCs/>
                              <w:sz w:val="18"/>
                              <w:szCs w:val="18"/>
                            </w:rPr>
                          </w:pPr>
                        </w:p>
                        <w:p w:rsidR="0062012F" w:rsidRDefault="0062012F" w:rsidP="0011060E">
                          <w:pPr>
                            <w:rPr>
                              <w:b/>
                              <w:bCs/>
                              <w:sz w:val="18"/>
                              <w:szCs w:val="18"/>
                            </w:rPr>
                          </w:pPr>
                        </w:p>
                        <w:p w:rsidR="0062012F" w:rsidRPr="00636846" w:rsidRDefault="0062012F" w:rsidP="0011060E">
                          <w:pPr>
                            <w:jc w:val="center"/>
                            <w:rPr>
                              <w:b/>
                              <w:bCs/>
                              <w:sz w:val="18"/>
                              <w:szCs w:val="18"/>
                            </w:rPr>
                          </w:pPr>
                          <w:r w:rsidRPr="00636846">
                            <w:rPr>
                              <w:b/>
                              <w:bCs/>
                              <w:sz w:val="18"/>
                              <w:szCs w:val="18"/>
                            </w:rPr>
                            <w:t>SHOP ACCOUNT</w:t>
                          </w:r>
                        </w:p>
                      </w:txbxContent>
                    </v:textbox>
                  </v:rect>
                  <v:rect id="_x0000_s1148" style="position:absolute;left:2827;top:3990;width:1800;height:1852">
                    <v:textbox style="mso-next-textbox:#_x0000_s1148">
                      <w:txbxContent>
                        <w:p w:rsidR="0062012F" w:rsidRPr="00AE75FB" w:rsidRDefault="0062012F" w:rsidP="0011060E">
                          <w:pPr>
                            <w:jc w:val="center"/>
                            <w:rPr>
                              <w:rFonts w:ascii="Verdana" w:hAnsi="Verdana" w:cs="Verdana"/>
                            </w:rPr>
                          </w:pPr>
                        </w:p>
                        <w:p w:rsidR="0062012F" w:rsidRPr="00AE75FB" w:rsidRDefault="0062012F" w:rsidP="0011060E">
                          <w:pPr>
                            <w:jc w:val="center"/>
                            <w:rPr>
                              <w:rFonts w:ascii="Verdana" w:hAnsi="Verdana" w:cs="Verdana"/>
                              <w:b/>
                              <w:bCs/>
                              <w:sz w:val="18"/>
                              <w:szCs w:val="18"/>
                            </w:rPr>
                          </w:pPr>
                        </w:p>
                        <w:p w:rsidR="0062012F" w:rsidRPr="00AE75FB" w:rsidRDefault="0062012F" w:rsidP="0011060E">
                          <w:pPr>
                            <w:jc w:val="center"/>
                            <w:rPr>
                              <w:rFonts w:ascii="Verdana" w:hAnsi="Verdana" w:cs="Verdana"/>
                              <w:b/>
                              <w:bCs/>
                              <w:sz w:val="18"/>
                              <w:szCs w:val="18"/>
                            </w:rPr>
                          </w:pPr>
                          <w:r>
                            <w:rPr>
                              <w:rFonts w:ascii="Verdana" w:hAnsi="Verdana" w:cs="Verdana"/>
                              <w:b/>
                              <w:bCs/>
                              <w:sz w:val="18"/>
                              <w:szCs w:val="18"/>
                            </w:rPr>
                            <w:t xml:space="preserve">Cosmetic Shop </w:t>
                          </w:r>
                          <w:r w:rsidRPr="00AE75FB">
                            <w:rPr>
                              <w:rFonts w:ascii="Verdana" w:hAnsi="Verdana" w:cs="Verdana"/>
                              <w:b/>
                              <w:bCs/>
                              <w:sz w:val="18"/>
                              <w:szCs w:val="18"/>
                            </w:rPr>
                            <w:t>Management</w:t>
                          </w:r>
                        </w:p>
                      </w:txbxContent>
                    </v:textbox>
                  </v:rect>
                  <v:line id="_x0000_s1149" style="position:absolute" from="3277,596" to="5077,597">
                    <v:stroke endarrow="block"/>
                  </v:line>
                  <v:line id="_x0000_s1150" style="position:absolute" from="3727,6768" to="5077,6769">
                    <v:stroke endarrow="block"/>
                  </v:line>
                  <v:line id="_x0000_s1151" style="position:absolute" from="3727,2911" to="5077,2912">
                    <v:stroke endarrow="block"/>
                  </v:line>
                  <v:line id="_x0000_s1152" style="position:absolute" from="3277,8774" to="5077,8775">
                    <v:stroke endarrow="block"/>
                  </v:line>
                  <v:line id="_x0000_s1153" style="position:absolute" from="3277,5842" to="3278,8774"/>
                  <v:line id="_x0000_s1154" style="position:absolute" from="3277,596" to="3278,3990"/>
                  <v:line id="_x0000_s1155" style="position:absolute;flip:y" from="3727,2911" to="3728,3990"/>
                  <v:rect id="_x0000_s1156" style="position:absolute;left:5077;top:7848;width:1650;height:1389">
                    <v:textbox style="mso-next-textbox:#_x0000_s1156">
                      <w:txbxContent>
                        <w:p w:rsidR="0062012F" w:rsidRDefault="0062012F" w:rsidP="0011060E">
                          <w:pPr>
                            <w:jc w:val="center"/>
                            <w:rPr>
                              <w:b/>
                              <w:bCs/>
                              <w:sz w:val="18"/>
                              <w:szCs w:val="18"/>
                            </w:rPr>
                          </w:pPr>
                        </w:p>
                        <w:p w:rsidR="0062012F" w:rsidRDefault="0062012F" w:rsidP="0011060E">
                          <w:pPr>
                            <w:jc w:val="center"/>
                            <w:rPr>
                              <w:b/>
                              <w:bCs/>
                              <w:sz w:val="18"/>
                              <w:szCs w:val="18"/>
                            </w:rPr>
                          </w:pPr>
                        </w:p>
                        <w:p w:rsidR="0062012F" w:rsidRPr="00636846" w:rsidRDefault="0062012F" w:rsidP="0011060E">
                          <w:pPr>
                            <w:jc w:val="center"/>
                            <w:rPr>
                              <w:b/>
                              <w:bCs/>
                              <w:sz w:val="18"/>
                              <w:szCs w:val="18"/>
                            </w:rPr>
                          </w:pPr>
                          <w:r w:rsidRPr="00636846">
                            <w:rPr>
                              <w:b/>
                              <w:bCs/>
                              <w:sz w:val="18"/>
                              <w:szCs w:val="18"/>
                            </w:rPr>
                            <w:t>PRODUCTS</w:t>
                          </w:r>
                        </w:p>
                      </w:txbxContent>
                    </v:textbox>
                  </v:rect>
                  <v:line id="_x0000_s1157" style="position:absolute" from="4627,4608" to="5077,4610">
                    <v:stroke endarrow="block"/>
                  </v:line>
                </v:group>
                <v:line id="_x0000_s1158" style="position:absolute" from="6727,8465" to="7177,8466">
                  <v:stroke endarrow="block"/>
                </v:line>
                <v:line id="_x0000_s1159" style="position:absolute" from="8827,8465" to="9427,8466">
                  <v:stroke endarrow="block"/>
                </v:line>
                <v:shape id="_x0000_s1160" type="#_x0000_t114" style="position:absolute;left:9427;top:7694;width:2250;height:1235">
                  <v:textbox style="mso-next-textbox:#_x0000_s1160">
                    <w:txbxContent>
                      <w:p w:rsidR="0062012F" w:rsidRPr="00636846" w:rsidRDefault="0062012F" w:rsidP="0011060E">
                        <w:pPr>
                          <w:jc w:val="center"/>
                          <w:rPr>
                            <w:b/>
                            <w:bCs/>
                            <w:sz w:val="18"/>
                            <w:szCs w:val="18"/>
                          </w:rPr>
                        </w:pPr>
                      </w:p>
                      <w:p w:rsidR="0062012F" w:rsidRPr="00404657" w:rsidRDefault="0062012F" w:rsidP="0011060E">
                        <w:pPr>
                          <w:jc w:val="center"/>
                          <w:rPr>
                            <w:b/>
                            <w:bCs/>
                            <w:sz w:val="36"/>
                            <w:szCs w:val="36"/>
                          </w:rPr>
                        </w:pPr>
                        <w:r w:rsidRPr="00636846">
                          <w:rPr>
                            <w:b/>
                            <w:bCs/>
                            <w:sz w:val="18"/>
                            <w:szCs w:val="18"/>
                          </w:rPr>
                          <w:t>PRODUCTS</w:t>
                        </w:r>
                      </w:p>
                    </w:txbxContent>
                  </v:textbox>
                </v:shape>
                <v:shape id="_x0000_s1161" type="#_x0000_t22" style="position:absolute;left:7177;top:-21;width:1500;height:1543">
                  <v:textbox style="mso-next-textbox:#_x0000_s1161">
                    <w:txbxContent>
                      <w:p w:rsidR="0062012F" w:rsidRDefault="0062012F" w:rsidP="0011060E"/>
                      <w:p w:rsidR="0062012F" w:rsidRPr="00AE75FB" w:rsidRDefault="0062012F" w:rsidP="0011060E">
                        <w:pPr>
                          <w:jc w:val="center"/>
                          <w:rPr>
                            <w:b/>
                            <w:bCs/>
                            <w:sz w:val="18"/>
                            <w:szCs w:val="18"/>
                          </w:rPr>
                        </w:pPr>
                        <w:r w:rsidRPr="00AE75FB">
                          <w:rPr>
                            <w:b/>
                            <w:bCs/>
                            <w:sz w:val="18"/>
                            <w:szCs w:val="18"/>
                          </w:rPr>
                          <w:t>BILL DATABASE</w:t>
                        </w:r>
                      </w:p>
                    </w:txbxContent>
                  </v:textbox>
                </v:shape>
              </v:group>
            </v:group>
          </v:group>
        </w:pict>
      </w: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left="-1620" w:right="-1620"/>
        <w:jc w:val="center"/>
        <w:rPr>
          <w:b/>
          <w:bCs/>
          <w:sz w:val="44"/>
          <w:szCs w:val="44"/>
          <w:u w:val="single"/>
        </w:rPr>
      </w:pPr>
      <w:r w:rsidRPr="0078172D">
        <w:rPr>
          <w:b/>
          <w:bCs/>
          <w:sz w:val="44"/>
          <w:szCs w:val="44"/>
          <w:u w:val="single"/>
        </w:rPr>
        <w:t>Structure chart</w:t>
      </w:r>
    </w:p>
    <w:p w:rsidR="0062012F" w:rsidRDefault="0062012F" w:rsidP="0011060E">
      <w:pPr>
        <w:ind w:right="-1620"/>
        <w:rPr>
          <w:b/>
          <w:bCs/>
          <w:sz w:val="44"/>
          <w:szCs w:val="44"/>
          <w:u w:val="single"/>
        </w:rPr>
      </w:pPr>
    </w:p>
    <w:p w:rsidR="0062012F" w:rsidRPr="0078172D" w:rsidRDefault="0062012F" w:rsidP="0011060E">
      <w:pPr>
        <w:ind w:right="-1620"/>
        <w:rPr>
          <w:b/>
          <w:bCs/>
          <w:sz w:val="44"/>
          <w:szCs w:val="44"/>
          <w:u w:val="single"/>
        </w:rPr>
      </w:pPr>
    </w:p>
    <w:p w:rsidR="0062012F" w:rsidRPr="00815716" w:rsidRDefault="0062012F" w:rsidP="0011060E">
      <w:pPr>
        <w:pStyle w:val="NormalWeb"/>
        <w:spacing w:before="96" w:beforeAutospacing="0" w:after="120" w:afterAutospacing="0" w:line="360" w:lineRule="atLeast"/>
        <w:jc w:val="both"/>
      </w:pPr>
      <w:r w:rsidRPr="00815716">
        <w:t>A</w:t>
      </w:r>
      <w:r w:rsidRPr="00815716">
        <w:rPr>
          <w:rStyle w:val="apple-converted-space"/>
        </w:rPr>
        <w:t> </w:t>
      </w:r>
      <w:r w:rsidRPr="00815716">
        <w:rPr>
          <w:b/>
          <w:bCs/>
        </w:rPr>
        <w:t>Structure Chart</w:t>
      </w:r>
      <w:r w:rsidRPr="00815716">
        <w:rPr>
          <w:rStyle w:val="apple-converted-space"/>
        </w:rPr>
        <w:t> </w:t>
      </w:r>
      <w:r w:rsidRPr="00815716">
        <w:t>(SC) in</w:t>
      </w:r>
      <w:r w:rsidRPr="00815716">
        <w:rPr>
          <w:rStyle w:val="apple-converted-space"/>
        </w:rPr>
        <w:t> </w:t>
      </w:r>
      <w:hyperlink r:id="rId19" w:history="1">
        <w:r w:rsidRPr="00815716">
          <w:rPr>
            <w:rStyle w:val="Hyperlink"/>
            <w:color w:val="auto"/>
            <w:u w:val="none"/>
          </w:rPr>
          <w:t>software engineering</w:t>
        </w:r>
      </w:hyperlink>
      <w:r w:rsidRPr="00815716">
        <w:rPr>
          <w:rStyle w:val="apple-converted-space"/>
        </w:rPr>
        <w:t> </w:t>
      </w:r>
      <w:r w:rsidRPr="00815716">
        <w:t>and</w:t>
      </w:r>
      <w:r w:rsidRPr="00815716">
        <w:rPr>
          <w:rStyle w:val="apple-converted-space"/>
        </w:rPr>
        <w:t> </w:t>
      </w:r>
      <w:hyperlink r:id="rId20" w:tooltip="Organizational theory" w:history="1">
        <w:r w:rsidRPr="00815716">
          <w:rPr>
            <w:rStyle w:val="Hyperlink"/>
            <w:color w:val="auto"/>
            <w:u w:val="none"/>
          </w:rPr>
          <w:t>organizational theory</w:t>
        </w:r>
      </w:hyperlink>
      <w:r w:rsidRPr="00815716">
        <w:rPr>
          <w:rStyle w:val="apple-converted-space"/>
        </w:rPr>
        <w:t> </w:t>
      </w:r>
      <w:r w:rsidRPr="00815716">
        <w:t>is a</w:t>
      </w:r>
      <w:r>
        <w:t xml:space="preserve"> </w:t>
      </w:r>
      <w:hyperlink r:id="rId21" w:history="1">
        <w:r w:rsidRPr="00815716">
          <w:rPr>
            <w:rStyle w:val="Hyperlink"/>
            <w:color w:val="auto"/>
            <w:u w:val="none"/>
          </w:rPr>
          <w:t>chart</w:t>
        </w:r>
      </w:hyperlink>
      <w:r w:rsidRPr="00815716">
        <w:t>, which shows the breakdown of the</w:t>
      </w:r>
      <w:r w:rsidRPr="00815716">
        <w:rPr>
          <w:rStyle w:val="apple-converted-space"/>
        </w:rPr>
        <w:t> </w:t>
      </w:r>
      <w:hyperlink r:id="rId22" w:tooltip="Configuration system" w:history="1">
        <w:r w:rsidRPr="00815716">
          <w:rPr>
            <w:rStyle w:val="Hyperlink"/>
            <w:color w:val="auto"/>
            <w:u w:val="none"/>
          </w:rPr>
          <w:t>configuration system</w:t>
        </w:r>
      </w:hyperlink>
      <w:r w:rsidRPr="00815716">
        <w:rPr>
          <w:rStyle w:val="apple-converted-space"/>
        </w:rPr>
        <w:t> </w:t>
      </w:r>
      <w:r w:rsidRPr="00815716">
        <w:t>to the lowest manageable levels.</w:t>
      </w:r>
    </w:p>
    <w:p w:rsidR="0062012F" w:rsidRPr="00815716" w:rsidRDefault="0062012F" w:rsidP="0011060E">
      <w:pPr>
        <w:pStyle w:val="NormalWeb"/>
        <w:spacing w:before="96" w:beforeAutospacing="0" w:after="120" w:afterAutospacing="0" w:line="360" w:lineRule="atLeast"/>
        <w:jc w:val="both"/>
      </w:pPr>
      <w:r w:rsidRPr="00815716">
        <w:t>This chart is used in</w:t>
      </w:r>
      <w:r w:rsidRPr="00815716">
        <w:rPr>
          <w:rStyle w:val="apple-converted-space"/>
        </w:rPr>
        <w:t> </w:t>
      </w:r>
      <w:hyperlink r:id="rId23" w:history="1">
        <w:r w:rsidRPr="00815716">
          <w:rPr>
            <w:rStyle w:val="Hyperlink"/>
            <w:color w:val="auto"/>
            <w:u w:val="none"/>
          </w:rPr>
          <w:t>structured programming</w:t>
        </w:r>
      </w:hyperlink>
      <w:r w:rsidRPr="00815716">
        <w:rPr>
          <w:rStyle w:val="apple-converted-space"/>
        </w:rPr>
        <w:t> </w:t>
      </w:r>
      <w:r w:rsidRPr="00815716">
        <w:t xml:space="preserve">to arrange the program modules in a tree structure. Each module is represented by a box, which contains the module's name. The tree structure visualizes the relationships between the modules. </w:t>
      </w:r>
    </w:p>
    <w:p w:rsidR="0062012F" w:rsidRDefault="0062012F" w:rsidP="0011060E">
      <w:pPr>
        <w:ind w:left="-1620" w:right="-1620"/>
        <w:jc w:val="center"/>
        <w:rPr>
          <w:b/>
          <w:bCs/>
          <w:sz w:val="44"/>
          <w:szCs w:val="44"/>
          <w:u w:val="single"/>
        </w:rPr>
      </w:pPr>
    </w:p>
    <w:p w:rsidR="0062012F" w:rsidRDefault="0062012F" w:rsidP="0011060E">
      <w:pPr>
        <w:ind w:left="-1620" w:right="-1620"/>
        <w:jc w:val="center"/>
        <w:rPr>
          <w:b/>
          <w:bCs/>
          <w:sz w:val="44"/>
          <w:szCs w:val="44"/>
          <w:u w:val="single"/>
        </w:rPr>
      </w:pPr>
    </w:p>
    <w:p w:rsidR="0062012F" w:rsidRPr="0078172D" w:rsidRDefault="0062012F" w:rsidP="0011060E">
      <w:pPr>
        <w:ind w:left="-1620" w:right="-1620"/>
        <w:jc w:val="center"/>
        <w:rPr>
          <w:b/>
          <w:bCs/>
          <w:sz w:val="44"/>
          <w:szCs w:val="44"/>
          <w:u w:val="single"/>
        </w:rPr>
      </w:pPr>
      <w:r>
        <w:rPr>
          <w:noProof/>
        </w:rPr>
        <w:pict>
          <v:group id="_x0000_s1162" style="position:absolute;left:0;text-align:left;margin-left:-28.25pt;margin-top:24.3pt;width:479.75pt;height:258pt;z-index:251651072" coordorigin="1396,9600" coordsize="9944,5138">
            <v:group id="_x0000_s1163" style="position:absolute;left:1396;top:9600;width:9944;height:5138" coordorigin="1396,9600" coordsize="9944,5138">
              <v:group id="_x0000_s1164" style="position:absolute;left:1396;top:9600;width:9944;height:5138" coordorigin="1396,9600" coordsize="9944,5138">
                <v:group id="_x0000_s1165" style="position:absolute;left:2040;top:9600;width:9300;height:5138" coordorigin="2040,9600" coordsize="9300,5138">
                  <v:group id="_x0000_s1166" style="position:absolute;left:2040;top:9600;width:9300;height:5138" coordorigin="1590,2539" coordsize="9300,5138">
                    <v:shape id="_x0000_s1167" type="#_x0000_t109" style="position:absolute;left:3150;top:2539;width:5760;height:540">
                      <v:textbox style="mso-next-textbox:#_x0000_s1167">
                        <w:txbxContent>
                          <w:p w:rsidR="0062012F" w:rsidRPr="00976AE8" w:rsidRDefault="0062012F" w:rsidP="0011060E">
                            <w:pPr>
                              <w:jc w:val="center"/>
                              <w:rPr>
                                <w:b/>
                                <w:bCs/>
                                <w:sz w:val="28"/>
                                <w:szCs w:val="28"/>
                              </w:rPr>
                            </w:pPr>
                            <w:r>
                              <w:rPr>
                                <w:b/>
                                <w:bCs/>
                                <w:sz w:val="28"/>
                                <w:szCs w:val="28"/>
                              </w:rPr>
                              <w:t>Cosmetic Shop Management System</w:t>
                            </w:r>
                          </w:p>
                        </w:txbxContent>
                      </v:textbox>
                    </v:shape>
                    <v:line id="_x0000_s1168" style="position:absolute;flip:y" from="1890,3079" to="4410,5419"/>
                    <v:rect id="_x0000_s1169" style="position:absolute;left:1590;top:5434;width:1440;height:540">
                      <v:textbox style="mso-next-textbox:#_x0000_s1169">
                        <w:txbxContent>
                          <w:p w:rsidR="0062012F" w:rsidRPr="00815716" w:rsidRDefault="0062012F" w:rsidP="0011060E">
                            <w:pPr>
                              <w:jc w:val="center"/>
                              <w:rPr>
                                <w:b/>
                                <w:bCs/>
                                <w:sz w:val="18"/>
                                <w:szCs w:val="18"/>
                              </w:rPr>
                            </w:pPr>
                            <w:r w:rsidRPr="00815716">
                              <w:rPr>
                                <w:b/>
                                <w:bCs/>
                                <w:sz w:val="18"/>
                                <w:szCs w:val="18"/>
                              </w:rPr>
                              <w:t>Bill</w:t>
                            </w:r>
                          </w:p>
                        </w:txbxContent>
                      </v:textbox>
                    </v:rect>
                    <v:line id="_x0000_s1170" style="position:absolute;flip:x" from="4126,3079" to="4770,7039"/>
                    <v:rect id="_x0000_s1171" style="position:absolute;left:3030;top:6994;width:1620;height:540">
                      <v:textbox style="mso-next-textbox:#_x0000_s1171">
                        <w:txbxContent>
                          <w:p w:rsidR="0062012F" w:rsidRPr="00815716" w:rsidRDefault="0062012F" w:rsidP="0011060E">
                            <w:pPr>
                              <w:jc w:val="center"/>
                              <w:rPr>
                                <w:b/>
                                <w:bCs/>
                                <w:sz w:val="18"/>
                                <w:szCs w:val="18"/>
                              </w:rPr>
                            </w:pPr>
                            <w:r w:rsidRPr="00815716">
                              <w:rPr>
                                <w:b/>
                                <w:bCs/>
                                <w:sz w:val="18"/>
                                <w:szCs w:val="18"/>
                              </w:rPr>
                              <w:t>Customer</w:t>
                            </w:r>
                          </w:p>
                        </w:txbxContent>
                      </v:textbox>
                    </v:rect>
                    <v:line id="_x0000_s1172" style="position:absolute" from="7650,3079" to="8730,6744"/>
                    <v:rect id="_x0000_s1173" style="position:absolute;left:8010;top:6744;width:1800;height:540">
                      <v:textbox style="mso-next-textbox:#_x0000_s1173">
                        <w:txbxContent>
                          <w:p w:rsidR="0062012F" w:rsidRPr="00815716" w:rsidRDefault="0062012F" w:rsidP="0011060E">
                            <w:pPr>
                              <w:jc w:val="center"/>
                              <w:rPr>
                                <w:b/>
                                <w:bCs/>
                                <w:sz w:val="18"/>
                                <w:szCs w:val="18"/>
                              </w:rPr>
                            </w:pPr>
                            <w:r w:rsidRPr="00815716">
                              <w:rPr>
                                <w:b/>
                                <w:bCs/>
                                <w:sz w:val="18"/>
                                <w:szCs w:val="18"/>
                              </w:rPr>
                              <w:t>Peripherals</w:t>
                            </w:r>
                          </w:p>
                        </w:txbxContent>
                      </v:textbox>
                    </v:rect>
                    <v:line id="_x0000_s1174" style="position:absolute" from="6225,3194" to="6377,6859"/>
                    <v:rect id="_x0000_s1175" style="position:absolute;left:5523;top:6744;width:1725;height:933">
                      <v:textbox style="mso-next-textbox:#_x0000_s1175">
                        <w:txbxContent>
                          <w:p w:rsidR="0062012F" w:rsidRPr="00815716" w:rsidRDefault="0062012F" w:rsidP="0011060E">
                            <w:pPr>
                              <w:jc w:val="center"/>
                              <w:rPr>
                                <w:b/>
                                <w:bCs/>
                                <w:sz w:val="18"/>
                                <w:szCs w:val="18"/>
                              </w:rPr>
                            </w:pPr>
                            <w:r w:rsidRPr="00815716">
                              <w:rPr>
                                <w:b/>
                                <w:bCs/>
                                <w:sz w:val="18"/>
                                <w:szCs w:val="18"/>
                              </w:rPr>
                              <w:t>Supplier / Order</w:t>
                            </w:r>
                          </w:p>
                        </w:txbxContent>
                      </v:textbox>
                    </v:rect>
                    <v:group id="_x0000_s1176" style="position:absolute;left:2670;top:3844;width:360;height:660;rotation:1949361fd" coordorigin="4575,6480" coordsize="285,480">
                      <v:line id="_x0000_s1177" style="position:absolute;flip:y" from="4680,6480" to="4860,6840">
                        <v:stroke endarrow="block"/>
                      </v:line>
                      <v:oval id="_x0000_s1178" style="position:absolute;left:4575;top:6780;width:180;height:180"/>
                    </v:group>
                    <v:group id="_x0000_s1179" style="position:absolute;left:3946;top:5479;width:360;height:660" coordorigin="4575,6480" coordsize="285,480">
                      <v:line id="_x0000_s1180" style="position:absolute;flip:y" from="4680,6480" to="4860,6840">
                        <v:stroke endarrow="block"/>
                      </v:line>
                      <v:oval id="_x0000_s1181" style="position:absolute;left:4575;top:6780;width:180;height:180"/>
                    </v:group>
                    <v:group id="_x0000_s1182" style="position:absolute;left:8479;top:5599;width:360;height:660;rotation:-49870464fd" coordorigin="4575,6480" coordsize="285,480">
                      <v:line id="_x0000_s1183" style="position:absolute;flip:y" from="4680,6480" to="4860,6840">
                        <v:stroke endarrow="block"/>
                      </v:line>
                      <v:oval id="_x0000_s1184" style="position:absolute;left:4575;top:6780;width:180;height:180"/>
                    </v:group>
                    <v:group id="_x0000_s1185" style="position:absolute;left:6225;top:3649;width:360;height:660;rotation:-120386131fd" coordorigin="4575,6480" coordsize="285,480">
                      <v:line id="_x0000_s1186" style="position:absolute;flip:y" from="4680,6480" to="4860,6840">
                        <v:stroke endarrow="block"/>
                      </v:line>
                      <v:oval id="_x0000_s1187" style="position:absolute;left:4575;top:6780;width:180;height:180"/>
                    </v:group>
                    <v:line id="_x0000_s1188" style="position:absolute" from="8010,3079" to="9810,5059"/>
                    <v:rect id="_x0000_s1189" style="position:absolute;left:9270;top:5059;width:1620;height:540">
                      <v:textbox style="mso-next-textbox:#_x0000_s1189">
                        <w:txbxContent>
                          <w:p w:rsidR="0062012F" w:rsidRPr="00815716" w:rsidRDefault="0062012F" w:rsidP="0011060E">
                            <w:pPr>
                              <w:rPr>
                                <w:b/>
                                <w:bCs/>
                                <w:sz w:val="18"/>
                                <w:szCs w:val="18"/>
                              </w:rPr>
                            </w:pPr>
                            <w:r w:rsidRPr="00815716">
                              <w:rPr>
                                <w:b/>
                                <w:bCs/>
                                <w:sz w:val="18"/>
                                <w:szCs w:val="18"/>
                              </w:rPr>
                              <w:t>Reports</w:t>
                            </w:r>
                          </w:p>
                        </w:txbxContent>
                      </v:textbox>
                    </v:re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190" type="#_x0000_t104" style="position:absolute;left:8280;top:3619;width:720;height:180" fillcolor="black"/>
                  </v:group>
                  <v:shape id="_x0000_s1191" type="#_x0000_t202" style="position:absolute;left:3284;top:13312;width:1276;height:608" strokecolor="white">
                    <v:textbox>
                      <w:txbxContent>
                        <w:p w:rsidR="0062012F" w:rsidRPr="00E675DE" w:rsidRDefault="0062012F" w:rsidP="0011060E">
                          <w:pPr>
                            <w:jc w:val="center"/>
                            <w:rPr>
                              <w:sz w:val="18"/>
                              <w:szCs w:val="18"/>
                            </w:rPr>
                          </w:pPr>
                          <w:r w:rsidRPr="00E675DE">
                            <w:rPr>
                              <w:sz w:val="18"/>
                              <w:szCs w:val="18"/>
                            </w:rPr>
                            <w:t xml:space="preserve">Customer </w:t>
                          </w:r>
                          <w:r>
                            <w:rPr>
                              <w:sz w:val="18"/>
                              <w:szCs w:val="18"/>
                            </w:rPr>
                            <w:t xml:space="preserve">  </w:t>
                          </w:r>
                          <w:r w:rsidRPr="00E675DE">
                            <w:rPr>
                              <w:sz w:val="18"/>
                              <w:szCs w:val="18"/>
                            </w:rPr>
                            <w:t>details</w:t>
                          </w:r>
                        </w:p>
                        <w:p w:rsidR="0062012F" w:rsidRDefault="0062012F" w:rsidP="0011060E"/>
                      </w:txbxContent>
                    </v:textbox>
                  </v:shape>
                </v:group>
                <v:shape id="_x0000_s1192" type="#_x0000_t202" style="position:absolute;left:1396;top:11737;width:1244;height:383" strokecolor="white">
                  <v:textbox>
                    <w:txbxContent>
                      <w:p w:rsidR="0062012F" w:rsidRPr="000D7B77" w:rsidRDefault="0062012F" w:rsidP="0011060E">
                        <w:pPr>
                          <w:rPr>
                            <w:sz w:val="18"/>
                            <w:szCs w:val="18"/>
                          </w:rPr>
                        </w:pPr>
                        <w:r w:rsidRPr="000D7B77">
                          <w:rPr>
                            <w:sz w:val="18"/>
                            <w:szCs w:val="18"/>
                          </w:rPr>
                          <w:t>Bill details</w:t>
                        </w:r>
                      </w:p>
                      <w:p w:rsidR="0062012F" w:rsidRDefault="0062012F" w:rsidP="0011060E"/>
                    </w:txbxContent>
                  </v:textbox>
                </v:shape>
              </v:group>
              <v:shape id="_x0000_s1193" type="#_x0000_t202" style="position:absolute;left:5903;top:12636;width:772;height:540" strokecolor="white">
                <v:textbox>
                  <w:txbxContent>
                    <w:p w:rsidR="0062012F" w:rsidRDefault="0062012F" w:rsidP="0011060E">
                      <w:pPr>
                        <w:rPr>
                          <w:sz w:val="18"/>
                          <w:szCs w:val="18"/>
                        </w:rPr>
                      </w:pPr>
                      <w:r w:rsidRPr="000D7B77">
                        <w:rPr>
                          <w:sz w:val="18"/>
                          <w:szCs w:val="18"/>
                        </w:rPr>
                        <w:t xml:space="preserve">Order </w:t>
                      </w:r>
                    </w:p>
                    <w:p w:rsidR="0062012F" w:rsidRPr="000D7B77" w:rsidRDefault="0062012F" w:rsidP="0011060E">
                      <w:pPr>
                        <w:rPr>
                          <w:sz w:val="18"/>
                          <w:szCs w:val="18"/>
                        </w:rPr>
                      </w:pPr>
                      <w:r w:rsidRPr="000D7B77">
                        <w:rPr>
                          <w:sz w:val="18"/>
                          <w:szCs w:val="18"/>
                        </w:rPr>
                        <w:t>Details</w:t>
                      </w:r>
                    </w:p>
                    <w:p w:rsidR="0062012F" w:rsidRDefault="0062012F" w:rsidP="0011060E"/>
                  </w:txbxContent>
                </v:textbox>
              </v:shape>
            </v:group>
            <v:shape id="_x0000_s1194" type="#_x0000_t202" style="position:absolute;left:7510;top:12315;width:1220;height:520" strokecolor="white">
              <v:textbox>
                <w:txbxContent>
                  <w:p w:rsidR="0062012F" w:rsidRPr="000D7B77" w:rsidRDefault="0062012F" w:rsidP="0011060E">
                    <w:pPr>
                      <w:jc w:val="center"/>
                      <w:rPr>
                        <w:sz w:val="18"/>
                        <w:szCs w:val="18"/>
                      </w:rPr>
                    </w:pPr>
                    <w:r w:rsidRPr="000D7B77">
                      <w:rPr>
                        <w:sz w:val="18"/>
                        <w:szCs w:val="18"/>
                      </w:rPr>
                      <w:t>Peripherals    details</w:t>
                    </w:r>
                  </w:p>
                  <w:p w:rsidR="0062012F" w:rsidRDefault="0062012F" w:rsidP="0011060E"/>
                </w:txbxContent>
              </v:textbox>
            </v:shape>
          </v:group>
        </w:pict>
      </w:r>
    </w:p>
    <w:p w:rsidR="0062012F" w:rsidRPr="0078172D" w:rsidRDefault="0062012F" w:rsidP="0011060E">
      <w:pPr>
        <w:ind w:left="-1620" w:right="-1620"/>
        <w:jc w:val="center"/>
        <w:rPr>
          <w:b/>
          <w:bCs/>
          <w:sz w:val="44"/>
          <w:szCs w:val="44"/>
          <w:u w:val="single"/>
        </w:rPr>
      </w:pPr>
    </w:p>
    <w:p w:rsidR="0062012F" w:rsidRPr="0078172D" w:rsidRDefault="0062012F" w:rsidP="0011060E">
      <w:pPr>
        <w:tabs>
          <w:tab w:val="left" w:pos="7275"/>
        </w:tabs>
        <w:jc w:val="both"/>
        <w:rPr>
          <w:sz w:val="72"/>
          <w:szCs w:val="72"/>
        </w:rPr>
      </w:pPr>
      <w:r w:rsidRPr="0078172D">
        <w:rPr>
          <w:sz w:val="72"/>
          <w:szCs w:val="72"/>
        </w:rPr>
        <w:t xml:space="preserve">  </w:t>
      </w:r>
    </w:p>
    <w:p w:rsidR="0062012F" w:rsidRPr="0078172D" w:rsidRDefault="0062012F" w:rsidP="0011060E">
      <w:pPr>
        <w:ind w:right="-1620"/>
        <w:jc w:val="both"/>
        <w:rPr>
          <w:b/>
          <w:bCs/>
          <w:i/>
          <w:iCs/>
          <w:sz w:val="48"/>
          <w:szCs w:val="48"/>
          <w:u w:val="single"/>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Default="0062012F" w:rsidP="0011060E">
      <w:pPr>
        <w:jc w:val="both"/>
        <w:rPr>
          <w:sz w:val="72"/>
          <w:szCs w:val="72"/>
        </w:rPr>
      </w:pPr>
    </w:p>
    <w:p w:rsidR="0062012F" w:rsidRPr="0078172D" w:rsidRDefault="0062012F" w:rsidP="0011060E">
      <w:pPr>
        <w:jc w:val="both"/>
        <w:rPr>
          <w:sz w:val="72"/>
          <w:szCs w:val="72"/>
        </w:rPr>
      </w:pPr>
    </w:p>
    <w:p w:rsidR="0062012F" w:rsidRPr="00A919C2" w:rsidRDefault="0062012F" w:rsidP="0011060E">
      <w:pPr>
        <w:tabs>
          <w:tab w:val="left" w:pos="1140"/>
        </w:tabs>
        <w:jc w:val="center"/>
        <w:rPr>
          <w:b/>
          <w:bCs/>
          <w:i/>
          <w:iCs/>
          <w:sz w:val="32"/>
          <w:szCs w:val="32"/>
          <w:u w:val="single"/>
        </w:rPr>
      </w:pPr>
      <w:r w:rsidRPr="00A919C2">
        <w:rPr>
          <w:b/>
          <w:bCs/>
          <w:sz w:val="32"/>
          <w:szCs w:val="32"/>
          <w:u w:val="single"/>
        </w:rPr>
        <w:t>MENU TREE</w:t>
      </w:r>
    </w:p>
    <w:p w:rsidR="0062012F" w:rsidRPr="0078172D" w:rsidRDefault="0062012F" w:rsidP="0011060E">
      <w:pPr>
        <w:tabs>
          <w:tab w:val="left" w:pos="5265"/>
        </w:tabs>
        <w:jc w:val="both"/>
        <w:rPr>
          <w:sz w:val="36"/>
          <w:szCs w:val="36"/>
        </w:rPr>
      </w:pPr>
    </w:p>
    <w:p w:rsidR="0062012F" w:rsidRDefault="0062012F" w:rsidP="0011060E">
      <w:pPr>
        <w:tabs>
          <w:tab w:val="left" w:pos="5265"/>
        </w:tabs>
        <w:jc w:val="both"/>
        <w:rPr>
          <w:sz w:val="28"/>
          <w:szCs w:val="28"/>
        </w:rPr>
      </w:pPr>
    </w:p>
    <w:p w:rsidR="0062012F" w:rsidRPr="0078172D" w:rsidRDefault="0062012F" w:rsidP="0011060E">
      <w:pPr>
        <w:tabs>
          <w:tab w:val="left" w:pos="5265"/>
        </w:tabs>
        <w:jc w:val="both"/>
        <w:rPr>
          <w:sz w:val="28"/>
          <w:szCs w:val="28"/>
        </w:rPr>
      </w:pPr>
    </w:p>
    <w:p w:rsidR="0062012F" w:rsidRPr="0078172D" w:rsidRDefault="0062012F" w:rsidP="0011060E">
      <w:pPr>
        <w:tabs>
          <w:tab w:val="left" w:pos="5265"/>
        </w:tabs>
        <w:jc w:val="both"/>
        <w:rPr>
          <w:sz w:val="28"/>
          <w:szCs w:val="28"/>
        </w:rPr>
      </w:pPr>
    </w:p>
    <w:p w:rsidR="0062012F" w:rsidRPr="0078172D" w:rsidRDefault="0062012F" w:rsidP="0011060E">
      <w:pPr>
        <w:tabs>
          <w:tab w:val="left" w:pos="5265"/>
        </w:tabs>
        <w:jc w:val="both"/>
        <w:rPr>
          <w:sz w:val="28"/>
          <w:szCs w:val="28"/>
        </w:rPr>
      </w:pPr>
      <w:r>
        <w:rPr>
          <w:noProof/>
        </w:rPr>
        <w:pict>
          <v:group id="_x0000_s1195" style="position:absolute;left:0;text-align:left;margin-left:-18.45pt;margin-top:.2pt;width:476.15pt;height:401.35pt;z-index:251665408" coordorigin="1431,4020" coordsize="9523,8027">
            <v:group id="_x0000_s1196" style="position:absolute;left:1431;top:4955;width:9523;height:7092" coordorigin="1937,4457" coordsize="9523,7092">
              <v:shape id="_x0000_s1197" type="#_x0000_t202" style="position:absolute;left:9405;top:5286;width:900;height:362;mso-wrap-distance-left:0;mso-wrap-distance-right:0;v-text-anchor:top-baseline" filled="f" fillcolor="#09c" stroked="f">
                <v:shadow color="#5490a8"/>
                <v:textbox style="mso-next-textbox:#_x0000_s1197;mso-fit-shape-to-text:t" inset="4.32pt,2.16pt,4.32pt,2.16pt">
                  <w:txbxContent>
                    <w:p w:rsidR="0062012F" w:rsidRDefault="0062012F" w:rsidP="0011060E">
                      <w:r>
                        <w:t>About</w:t>
                      </w:r>
                    </w:p>
                  </w:txbxContent>
                </v:textbox>
              </v:shape>
              <v:group id="_x0000_s1198" style="position:absolute;left:1937;top:4457;width:9523;height:7092" coordorigin="2640,4457" coordsize="9523,7092">
                <v:line id="_x0000_s1199" style="position:absolute;mso-wrap-style:none;mso-wrap-distance-left:0;mso-wrap-distance-right:0;v-text-anchor:top-baseline" from="10380,6257" to="10560,6257">
                  <v:shadow color="#5490a8"/>
                </v:line>
                <v:group id="_x0000_s1200" style="position:absolute;left:2640;top:4457;width:9523;height:7092" coordorigin="2640,4457" coordsize="9523,7092">
                  <v:line id="_x0000_s1201" style="position:absolute;flip:y" from="3000,7989" to="3360,7989"/>
                  <v:group id="_x0000_s1202" style="position:absolute;left:2640;top:4457;width:9523;height:7092" coordorigin="2640,4457" coordsize="9523,7092">
                    <v:line id="_x0000_s1203" style="position:absolute" from="5700,11060" to="5880,11060"/>
                    <v:group id="_x0000_s1204" style="position:absolute;left:2640;top:4457;width:9523;height:7092" coordorigin="2520,4601" coordsize="9523,7092">
                      <v:rect id="_x0000_s1205" style="position:absolute;left:11340;top:5321;width:703;height:424;mso-wrap-style:none;v-text-anchor:middle">
                        <v:shadow color="#1c1c1c"/>
                        <v:textbox style="mso-next-textbox:#_x0000_s1205">
                          <w:txbxContent>
                            <w:p w:rsidR="0062012F" w:rsidRPr="00CE2A3D" w:rsidRDefault="0062012F" w:rsidP="0011060E">
                              <w:pPr>
                                <w:autoSpaceDE w:val="0"/>
                                <w:autoSpaceDN w:val="0"/>
                                <w:adjustRightInd w:val="0"/>
                                <w:jc w:val="center"/>
                                <w:rPr>
                                  <w:color w:val="000000"/>
                                </w:rPr>
                              </w:pPr>
                              <w:r w:rsidRPr="00CE2A3D">
                                <w:rPr>
                                  <w:color w:val="000000"/>
                                </w:rPr>
                                <w:t>Exit</w:t>
                              </w:r>
                            </w:p>
                          </w:txbxContent>
                        </v:textbox>
                      </v:rect>
                      <v:line id="_x0000_s1206" style="position:absolute;mso-wrap-style:none;mso-wrap-distance-left:0;mso-wrap-distance-right:0;v-text-anchor:top-baseline" from="11700,4601" to="11700,5321">
                        <v:shadow color="#5490a8"/>
                      </v:line>
                      <v:line id="_x0000_s1207" style="position:absolute;mso-wrap-style:none;mso-wrap-distance-left:0;mso-wrap-distance-right:0;v-text-anchor:top-baseline" from="10440,4601" to="10440,5321">
                        <v:shadow color="#5490a8"/>
                      </v:line>
                      <v:rect id="_x0000_s1208" style="position:absolute;left:9900;top:5321;width:1080;height:540;mso-wrap-style:none;mso-wrap-distance-left:0;mso-wrap-distance-right:0;v-text-anchor:top-baseline" filled="f" fillcolor="#09c">
                        <v:shadow color="#5490a8"/>
                        <v:textbox style="mso-fit-shape-to-text:t" inset="4.32pt,2.16pt,4.32pt,2.16pt"/>
                      </v:rect>
                      <v:rect id="_x0000_s1209" style="position:absolute;left:10440;top:6041;width:1080;height:720;v-text-anchor:middle">
                        <v:shadow color="#1c1c1c"/>
                        <v:textbox style="mso-next-textbox:#_x0000_s1209">
                          <w:txbxContent>
                            <w:p w:rsidR="0062012F" w:rsidRDefault="0062012F" w:rsidP="0011060E">
                              <w:pPr>
                                <w:autoSpaceDE w:val="0"/>
                                <w:autoSpaceDN w:val="0"/>
                                <w:adjustRightInd w:val="0"/>
                                <w:jc w:val="center"/>
                                <w:rPr>
                                  <w:color w:val="000000"/>
                                </w:rPr>
                              </w:pPr>
                              <w:r>
                                <w:rPr>
                                  <w:color w:val="000000"/>
                                </w:rPr>
                                <w:t>About</w:t>
                              </w:r>
                            </w:p>
                            <w:p w:rsidR="0062012F" w:rsidRPr="00CE2A3D" w:rsidRDefault="0062012F" w:rsidP="0011060E">
                              <w:pPr>
                                <w:autoSpaceDE w:val="0"/>
                                <w:autoSpaceDN w:val="0"/>
                                <w:adjustRightInd w:val="0"/>
                                <w:jc w:val="center"/>
                                <w:rPr>
                                  <w:color w:val="000000"/>
                                </w:rPr>
                              </w:pPr>
                              <w:r>
                                <w:rPr>
                                  <w:color w:val="000000"/>
                                </w:rPr>
                                <w:t>Project</w:t>
                              </w:r>
                            </w:p>
                          </w:txbxContent>
                        </v:textbox>
                      </v:rect>
                      <v:line id="_x0000_s1210" style="position:absolute;mso-wrap-style:none;mso-wrap-distance-left:0;mso-wrap-distance-right:0;v-text-anchor:top-baseline" from="10260,5861" to="10260,6401">
                        <v:shadow color="#5490a8"/>
                      </v:line>
                      <v:group id="_x0000_s1211" style="position:absolute;left:2520;top:4601;width:9180;height:7092" coordorigin="2520,4601" coordsize="9180,7092">
                        <v:rect id="_x0000_s1212" style="position:absolute;left:7815;top:5321;width:1050;height:532;mso-wrap-style:none;v-text-anchor:middle">
                          <v:shadow color="#1c1c1c"/>
                          <v:textbox style="mso-next-textbox:#_x0000_s1212">
                            <w:txbxContent>
                              <w:p w:rsidR="0062012F" w:rsidRPr="00CE2A3D" w:rsidRDefault="0062012F" w:rsidP="0011060E">
                                <w:pPr>
                                  <w:autoSpaceDE w:val="0"/>
                                  <w:autoSpaceDN w:val="0"/>
                                  <w:adjustRightInd w:val="0"/>
                                  <w:jc w:val="center"/>
                                  <w:rPr>
                                    <w:color w:val="000000"/>
                                  </w:rPr>
                                </w:pPr>
                                <w:r w:rsidRPr="00CE2A3D">
                                  <w:rPr>
                                    <w:color w:val="000000"/>
                                  </w:rPr>
                                  <w:t>Reports</w:t>
                                </w:r>
                              </w:p>
                            </w:txbxContent>
                          </v:textbox>
                        </v:rect>
                        <v:line id="_x0000_s1213" style="position:absolute;flip:y;mso-wrap-style:none;mso-wrap-distance-left:0;mso-wrap-distance-right:0;v-text-anchor:top-baseline" from="3060,4601" to="11700,4641">
                          <v:shadow color="#5490a8"/>
                        </v:line>
                        <v:line id="_x0000_s1214" style="position:absolute;mso-wrap-style:none;mso-wrap-distance-left:0;mso-wrap-distance-right:0;v-text-anchor:top-baseline" from="7995,4601" to="7995,5321">
                          <v:shadow color="#5490a8"/>
                        </v:line>
                        <v:line id="_x0000_s1215" style="position:absolute;mso-wrap-style:none;mso-wrap-distance-left:0;mso-wrap-distance-right:0;v-text-anchor:top-baseline" from="7995,5899" to="7995,8420">
                          <v:shadow color="#5490a8"/>
                        </v:line>
                        <v:rect id="_x0000_s1216" style="position:absolute;left:8175;top:6659;width:1080;height:720;v-text-anchor:middle">
                          <v:shadow color="#1c1c1c"/>
                          <v:textbox style="mso-next-textbox:#_x0000_s1216">
                            <w:txbxContent>
                              <w:p w:rsidR="0062012F" w:rsidRPr="00CE2A3D" w:rsidRDefault="0062012F" w:rsidP="0011060E">
                                <w:pPr>
                                  <w:autoSpaceDE w:val="0"/>
                                  <w:autoSpaceDN w:val="0"/>
                                  <w:adjustRightInd w:val="0"/>
                                  <w:jc w:val="center"/>
                                  <w:rPr>
                                    <w:color w:val="000000"/>
                                  </w:rPr>
                                </w:pPr>
                                <w:r>
                                  <w:rPr>
                                    <w:color w:val="000000"/>
                                  </w:rPr>
                                  <w:t>Bills</w:t>
                                </w:r>
                              </w:p>
                            </w:txbxContent>
                          </v:textbox>
                        </v:rect>
                        <v:rect id="_x0000_s1217" style="position:absolute;left:8175;top:8060;width:1620;height:720;v-text-anchor:middle">
                          <v:shadow color="#1c1c1c"/>
                          <v:textbox style="mso-next-textbox:#_x0000_s1217">
                            <w:txbxContent>
                              <w:p w:rsidR="0062012F" w:rsidRPr="00CE2A3D" w:rsidRDefault="0062012F" w:rsidP="0011060E">
                                <w:pPr>
                                  <w:autoSpaceDE w:val="0"/>
                                  <w:autoSpaceDN w:val="0"/>
                                  <w:adjustRightInd w:val="0"/>
                                  <w:jc w:val="center"/>
                                  <w:rPr>
                                    <w:color w:val="000000"/>
                                  </w:rPr>
                                </w:pPr>
                                <w:r>
                                  <w:rPr>
                                    <w:color w:val="000000"/>
                                  </w:rPr>
                                  <w:t>Employee Salary</w:t>
                                </w:r>
                              </w:p>
                            </w:txbxContent>
                          </v:textbox>
                        </v:rect>
                        <v:line id="_x0000_s1218" style="position:absolute;mso-wrap-style:none;mso-wrap-distance-left:0;mso-wrap-distance-right:0;v-text-anchor:top-baseline" from="7995,7020" to="8175,7020">
                          <v:shadow color="#5490a8"/>
                        </v:line>
                        <v:line id="_x0000_s1219" style="position:absolute;mso-wrap-style:none;mso-wrap-distance-left:0;mso-wrap-distance-right:0;v-text-anchor:top-baseline" from="7995,8420" to="8175,8420">
                          <v:shadow color="#5490a8"/>
                        </v:line>
                        <v:group id="_x0000_s1220" style="position:absolute;left:2520;top:4641;width:4680;height:7052" coordorigin="2520,4641" coordsize="4680,7052">
                          <v:rect id="_x0000_s1221" style="position:absolute;left:4680;top:5321;width:1436;height:540;mso-wrap-style:none;v-text-anchor:middle">
                            <v:shadow color="#1c1c1c"/>
                            <v:textbox style="mso-next-textbox:#_x0000_s1221">
                              <w:txbxContent>
                                <w:p w:rsidR="0062012F" w:rsidRPr="00DD766F" w:rsidRDefault="0062012F" w:rsidP="0011060E">
                                  <w:pPr>
                                    <w:autoSpaceDE w:val="0"/>
                                    <w:autoSpaceDN w:val="0"/>
                                    <w:adjustRightInd w:val="0"/>
                                    <w:jc w:val="center"/>
                                    <w:rPr>
                                      <w:color w:val="000000"/>
                                    </w:rPr>
                                  </w:pPr>
                                  <w:r w:rsidRPr="00DD766F">
                                    <w:rPr>
                                      <w:color w:val="000000"/>
                                    </w:rPr>
                                    <w:t>Transaction</w:t>
                                  </w:r>
                                </w:p>
                              </w:txbxContent>
                            </v:textbox>
                          </v:rect>
                          <v:rect id="_x0000_s1222" style="position:absolute;left:3240;top:5901;width:970;height:460;v-text-anchor:middle">
                            <v:shadow color="#1c1c1c"/>
                            <v:textbox style="mso-next-textbox:#_x0000_s1222">
                              <w:txbxContent>
                                <w:p w:rsidR="0062012F" w:rsidRPr="00CE2A3D" w:rsidRDefault="0062012F" w:rsidP="0011060E">
                                  <w:pPr>
                                    <w:autoSpaceDE w:val="0"/>
                                    <w:autoSpaceDN w:val="0"/>
                                    <w:adjustRightInd w:val="0"/>
                                    <w:jc w:val="center"/>
                                    <w:rPr>
                                      <w:color w:val="000000"/>
                                    </w:rPr>
                                  </w:pPr>
                                  <w:r>
                                    <w:rPr>
                                      <w:color w:val="000000"/>
                                    </w:rPr>
                                    <w:t>Lock</w:t>
                                  </w:r>
                                </w:p>
                              </w:txbxContent>
                            </v:textbox>
                          </v:rect>
                          <v:line id="_x0000_s1223" style="position:absolute;mso-wrap-style:none;mso-wrap-distance-left:0;mso-wrap-distance-right:0;v-text-anchor:top-baseline" from="3060,4641" to="3060,5321">
                            <v:shadow color="#5490a8"/>
                          </v:line>
                          <v:line id="_x0000_s1224" style="position:absolute;mso-wrap-style:none;mso-wrap-distance-left:0;mso-wrap-distance-right:0;v-text-anchor:top-baseline" from="5040,4641" to="5040,5361">
                            <v:shadow color="#5490a8"/>
                          </v:line>
                          <v:rect id="_x0000_s1225" style="position:absolute;left:3240;top:6620;width:1260;height:720;v-text-anchor:middle">
                            <v:shadow color="#1c1c1c"/>
                            <v:textbox style="mso-next-textbox:#_x0000_s1225">
                              <w:txbxContent>
                                <w:p w:rsidR="0062012F" w:rsidRDefault="0062012F" w:rsidP="0011060E">
                                  <w:pPr>
                                    <w:autoSpaceDE w:val="0"/>
                                    <w:autoSpaceDN w:val="0"/>
                                    <w:adjustRightInd w:val="0"/>
                                    <w:jc w:val="center"/>
                                    <w:rPr>
                                      <w:color w:val="000000"/>
                                    </w:rPr>
                                  </w:pPr>
                                  <w:r>
                                    <w:rPr>
                                      <w:color w:val="000000"/>
                                    </w:rPr>
                                    <w:t xml:space="preserve">Delete </w:t>
                                  </w:r>
                                </w:p>
                                <w:p w:rsidR="0062012F" w:rsidRPr="00CE2A3D" w:rsidRDefault="0062012F" w:rsidP="0011060E">
                                  <w:pPr>
                                    <w:autoSpaceDE w:val="0"/>
                                    <w:autoSpaceDN w:val="0"/>
                                    <w:adjustRightInd w:val="0"/>
                                    <w:jc w:val="center"/>
                                    <w:rPr>
                                      <w:color w:val="000000"/>
                                    </w:rPr>
                                  </w:pPr>
                                  <w:r>
                                    <w:rPr>
                                      <w:color w:val="000000"/>
                                    </w:rPr>
                                    <w:t>User</w:t>
                                  </w:r>
                                </w:p>
                              </w:txbxContent>
                            </v:textbox>
                          </v:rect>
                          <v:rect id="_x0000_s1226" style="position:absolute;left:3240;top:7700;width:1260;height:720;v-text-anchor:middle">
                            <v:shadow color="#1c1c1c"/>
                            <v:textbox style="mso-next-textbox:#_x0000_s1226">
                              <w:txbxContent>
                                <w:p w:rsidR="0062012F" w:rsidRDefault="0062012F" w:rsidP="0011060E">
                                  <w:pPr>
                                    <w:autoSpaceDE w:val="0"/>
                                    <w:autoSpaceDN w:val="0"/>
                                    <w:adjustRightInd w:val="0"/>
                                    <w:jc w:val="center"/>
                                    <w:rPr>
                                      <w:color w:val="000000"/>
                                    </w:rPr>
                                  </w:pPr>
                                  <w:r>
                                    <w:rPr>
                                      <w:color w:val="000000"/>
                                    </w:rPr>
                                    <w:t xml:space="preserve">Register </w:t>
                                  </w:r>
                                </w:p>
                                <w:p w:rsidR="0062012F" w:rsidRPr="00CE2A3D" w:rsidRDefault="0062012F" w:rsidP="0011060E">
                                  <w:pPr>
                                    <w:autoSpaceDE w:val="0"/>
                                    <w:autoSpaceDN w:val="0"/>
                                    <w:adjustRightInd w:val="0"/>
                                    <w:jc w:val="center"/>
                                    <w:rPr>
                                      <w:color w:val="000000"/>
                                    </w:rPr>
                                  </w:pPr>
                                  <w:r>
                                    <w:rPr>
                                      <w:color w:val="000000"/>
                                    </w:rPr>
                                    <w:t>User</w:t>
                                  </w:r>
                                </w:p>
                              </w:txbxContent>
                            </v:textbox>
                          </v:rect>
                          <v:line id="_x0000_s1227" style="position:absolute;mso-wrap-style:none;mso-wrap-distance-left:0;mso-wrap-distance-right:0;v-text-anchor:top-baseline" from="5580,5860" to="5580,11204">
                            <v:shadow color="#5490a8"/>
                          </v:line>
                          <v:rect id="_x0000_s1228" style="position:absolute;left:5760;top:10973;width:1440;height:720;v-text-anchor:middle">
                            <v:shadow color="#1c1c1c"/>
                            <v:textbox style="mso-next-textbox:#_x0000_s1228">
                              <w:txbxContent>
                                <w:p w:rsidR="0062012F" w:rsidRDefault="0062012F" w:rsidP="0011060E">
                                  <w:pPr>
                                    <w:autoSpaceDE w:val="0"/>
                                    <w:autoSpaceDN w:val="0"/>
                                    <w:adjustRightInd w:val="0"/>
                                    <w:rPr>
                                      <w:color w:val="000000"/>
                                    </w:rPr>
                                  </w:pPr>
                                  <w:r>
                                    <w:rPr>
                                      <w:color w:val="000000"/>
                                    </w:rPr>
                                    <w:t>Employee</w:t>
                                  </w:r>
                                </w:p>
                                <w:p w:rsidR="0062012F" w:rsidRPr="00CE2A3D" w:rsidRDefault="0062012F" w:rsidP="0011060E">
                                  <w:pPr>
                                    <w:autoSpaceDE w:val="0"/>
                                    <w:autoSpaceDN w:val="0"/>
                                    <w:adjustRightInd w:val="0"/>
                                    <w:rPr>
                                      <w:color w:val="000000"/>
                                    </w:rPr>
                                  </w:pPr>
                                  <w:r>
                                    <w:rPr>
                                      <w:color w:val="000000"/>
                                    </w:rPr>
                                    <w:t>De</w:t>
                                  </w:r>
                                  <w:r w:rsidRPr="00CE2A3D">
                                    <w:rPr>
                                      <w:color w:val="000000"/>
                                    </w:rPr>
                                    <w:t>tails</w:t>
                                  </w:r>
                                </w:p>
                              </w:txbxContent>
                            </v:textbox>
                          </v:rect>
                          <v:rect id="_x0000_s1229" style="position:absolute;left:5760;top:7841;width:1440;height:720;v-text-anchor:middle">
                            <v:shadow color="#1c1c1c"/>
                            <v:textbox style="mso-next-textbox:#_x0000_s1229">
                              <w:txbxContent>
                                <w:p w:rsidR="0062012F" w:rsidRDefault="0062012F" w:rsidP="0011060E">
                                  <w:pPr>
                                    <w:autoSpaceDE w:val="0"/>
                                    <w:autoSpaceDN w:val="0"/>
                                    <w:adjustRightInd w:val="0"/>
                                    <w:jc w:val="center"/>
                                    <w:rPr>
                                      <w:color w:val="000000"/>
                                    </w:rPr>
                                  </w:pPr>
                                  <w:r>
                                    <w:rPr>
                                      <w:color w:val="000000"/>
                                    </w:rPr>
                                    <w:t xml:space="preserve">Customer </w:t>
                                  </w:r>
                                </w:p>
                                <w:p w:rsidR="0062012F" w:rsidRPr="00CE2A3D" w:rsidRDefault="0062012F" w:rsidP="0011060E">
                                  <w:pPr>
                                    <w:autoSpaceDE w:val="0"/>
                                    <w:autoSpaceDN w:val="0"/>
                                    <w:adjustRightInd w:val="0"/>
                                    <w:jc w:val="center"/>
                                    <w:rPr>
                                      <w:color w:val="000000"/>
                                    </w:rPr>
                                  </w:pPr>
                                  <w:r>
                                    <w:rPr>
                                      <w:color w:val="000000"/>
                                    </w:rPr>
                                    <w:t>De</w:t>
                                  </w:r>
                                  <w:r w:rsidRPr="00CE2A3D">
                                    <w:rPr>
                                      <w:color w:val="000000"/>
                                    </w:rPr>
                                    <w:t>tails</w:t>
                                  </w:r>
                                </w:p>
                              </w:txbxContent>
                            </v:textbox>
                          </v:rect>
                          <v:line id="_x0000_s1230" style="position:absolute;mso-wrap-style:none;mso-wrap-distance-left:0;mso-wrap-distance-right:0;v-text-anchor:top-baseline" from="5580,6761" to="5760,6761">
                            <v:shadow color="#5490a8"/>
                          </v:line>
                          <v:line id="_x0000_s1231" style="position:absolute;mso-wrap-style:none;mso-wrap-distance-left:0;mso-wrap-distance-right:0;v-text-anchor:top-baseline" from="5580,8133" to="5760,8133">
                            <v:shadow color="#5490a8"/>
                          </v:line>
                          <v:rect id="_x0000_s1232" style="position:absolute;left:5760;top:6440;width:1440;height:540">
                            <v:textbox style="mso-next-textbox:#_x0000_s1232">
                              <w:txbxContent>
                                <w:p w:rsidR="0062012F" w:rsidRDefault="0062012F" w:rsidP="0011060E">
                                  <w:r>
                                    <w:t>Products</w:t>
                                  </w:r>
                                </w:p>
                              </w:txbxContent>
                            </v:textbox>
                          </v:rect>
                          <v:rect id="_x0000_s1233" style="position:absolute;left:2520;top:5360;width:1800;height:432">
                            <v:textbox>
                              <w:txbxContent>
                                <w:p w:rsidR="0062012F" w:rsidRDefault="0062012F" w:rsidP="0011060E">
                                  <w:r>
                                    <w:t>Login Screen</w:t>
                                  </w:r>
                                </w:p>
                              </w:txbxContent>
                            </v:textbox>
                          </v:rect>
                          <v:line id="_x0000_s1234" style="position:absolute" from="2880,5793" to="2880,8133"/>
                          <v:line id="_x0000_s1235" style="position:absolute" from="2880,6081" to="3240,6081"/>
                          <v:line id="_x0000_s1236" style="position:absolute" from="2880,6981" to="3240,6981"/>
                          <v:rect id="_x0000_s1237" style="position:absolute;left:5760;top:9335;width:1440;height:719">
                            <v:textbox style="mso-next-textbox:#_x0000_s1237">
                              <w:txbxContent>
                                <w:p w:rsidR="0062012F" w:rsidRDefault="0062012F" w:rsidP="0011060E">
                                  <w:r>
                                    <w:t>Bill</w:t>
                                  </w:r>
                                </w:p>
                              </w:txbxContent>
                            </v:textbox>
                          </v:rect>
                          <v:line id="_x0000_s1238" style="position:absolute" from="5580,9728" to="5760,9728"/>
                        </v:group>
                      </v:group>
                    </v:group>
                  </v:group>
                </v:group>
              </v:group>
            </v:group>
            <v:shape id="_x0000_s1239" type="#_x0000_t32" style="position:absolute;left:6182;top:4350;width:0;height:605" o:connectortype="straight"/>
            <v:shape id="_x0000_s1240" type="#_x0000_t202" style="position:absolute;left:3951;top:4020;width:4611;height:555" strokecolor="white">
              <v:textbox>
                <w:txbxContent>
                  <w:p w:rsidR="0062012F" w:rsidRDefault="0062012F" w:rsidP="0011060E">
                    <w:pPr>
                      <w:jc w:val="center"/>
                    </w:pPr>
                    <w:r>
                      <w:t>Cosmetic Shop Management System</w:t>
                    </w:r>
                  </w:p>
                </w:txbxContent>
              </v:textbox>
            </v:shape>
          </v:group>
        </w:pict>
      </w:r>
    </w:p>
    <w:p w:rsidR="0062012F" w:rsidRPr="0078172D" w:rsidRDefault="0062012F" w:rsidP="0011060E">
      <w:pPr>
        <w:tabs>
          <w:tab w:val="left" w:pos="5265"/>
        </w:tabs>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tabs>
          <w:tab w:val="right" w:pos="8640"/>
        </w:tabs>
        <w:jc w:val="both"/>
        <w:rPr>
          <w:sz w:val="28"/>
          <w:szCs w:val="28"/>
        </w:rPr>
      </w:pPr>
      <w:r w:rsidRPr="0078172D">
        <w:rPr>
          <w:sz w:val="28"/>
          <w:szCs w:val="28"/>
        </w:rPr>
        <w:tab/>
      </w: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tabs>
          <w:tab w:val="left" w:pos="3855"/>
        </w:tabs>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4993"/>
        </w:tabs>
        <w:jc w:val="both"/>
        <w:rPr>
          <w:sz w:val="72"/>
          <w:szCs w:val="72"/>
        </w:rPr>
      </w:pPr>
      <w:r w:rsidRPr="0078172D">
        <w:rPr>
          <w:sz w:val="72"/>
          <w:szCs w:val="72"/>
        </w:rPr>
        <w:tab/>
      </w: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E85ACC" w:rsidRDefault="0062012F" w:rsidP="0011060E">
      <w:pPr>
        <w:jc w:val="center"/>
        <w:rPr>
          <w:b/>
          <w:bCs/>
          <w:sz w:val="36"/>
          <w:szCs w:val="36"/>
          <w:u w:val="single"/>
        </w:rPr>
      </w:pPr>
      <w:r w:rsidRPr="00E85ACC">
        <w:rPr>
          <w:b/>
          <w:bCs/>
          <w:sz w:val="36"/>
          <w:szCs w:val="36"/>
          <w:u w:val="single"/>
        </w:rPr>
        <w:t>Usecase Diagram</w:t>
      </w:r>
    </w:p>
    <w:p w:rsidR="0062012F" w:rsidRDefault="0062012F" w:rsidP="0011060E">
      <w:pPr>
        <w:jc w:val="center"/>
        <w:rPr>
          <w:b/>
          <w:bCs/>
          <w:sz w:val="36"/>
          <w:szCs w:val="36"/>
          <w:u w:val="single"/>
        </w:rPr>
      </w:pPr>
    </w:p>
    <w:p w:rsidR="0062012F" w:rsidRPr="00A919C2" w:rsidRDefault="0062012F" w:rsidP="0011060E">
      <w:pPr>
        <w:jc w:val="both"/>
        <w:rPr>
          <w:b/>
          <w:bCs/>
        </w:rPr>
      </w:pPr>
      <w:r w:rsidRPr="00A919C2">
        <w:rPr>
          <w:rStyle w:val="apple-style-span"/>
        </w:rPr>
        <w:t>A</w:t>
      </w:r>
      <w:r w:rsidRPr="00A919C2">
        <w:rPr>
          <w:rStyle w:val="apple-converted-space"/>
        </w:rPr>
        <w:t> </w:t>
      </w:r>
      <w:r w:rsidRPr="00A919C2">
        <w:rPr>
          <w:rStyle w:val="apple-style-span"/>
        </w:rPr>
        <w:t>use case diagram</w:t>
      </w:r>
      <w:r w:rsidRPr="00A919C2">
        <w:rPr>
          <w:rStyle w:val="apple-converted-space"/>
        </w:rPr>
        <w:t> </w:t>
      </w:r>
      <w:r w:rsidRPr="00A919C2">
        <w:rPr>
          <w:rStyle w:val="apple-style-span"/>
        </w:rPr>
        <w:t>in the</w:t>
      </w:r>
      <w:r w:rsidRPr="00A919C2">
        <w:rPr>
          <w:rStyle w:val="apple-converted-space"/>
        </w:rPr>
        <w:t> </w:t>
      </w:r>
      <w:hyperlink r:id="rId24" w:history="1">
        <w:r w:rsidRPr="00A919C2">
          <w:rPr>
            <w:rStyle w:val="Hyperlink"/>
            <w:color w:val="auto"/>
            <w:u w:val="none"/>
          </w:rPr>
          <w:t>Unified Modeling Language</w:t>
        </w:r>
      </w:hyperlink>
      <w:r w:rsidRPr="00A919C2">
        <w:rPr>
          <w:rStyle w:val="apple-converted-space"/>
        </w:rPr>
        <w:t> </w:t>
      </w:r>
      <w:r w:rsidRPr="00A919C2">
        <w:rPr>
          <w:rStyle w:val="apple-style-span"/>
        </w:rPr>
        <w:t>(UML) is a type of behavioral diagram defined by and created from a</w:t>
      </w:r>
      <w:r w:rsidRPr="00A919C2">
        <w:rPr>
          <w:rStyle w:val="apple-converted-space"/>
        </w:rPr>
        <w:t> </w:t>
      </w:r>
      <w:hyperlink r:id="rId25" w:history="1">
        <w:r w:rsidRPr="00A919C2">
          <w:rPr>
            <w:rStyle w:val="Hyperlink"/>
            <w:color w:val="auto"/>
            <w:u w:val="none"/>
          </w:rPr>
          <w:t>Use-case analysis</w:t>
        </w:r>
      </w:hyperlink>
      <w:r w:rsidRPr="00A919C2">
        <w:rPr>
          <w:rStyle w:val="apple-style-span"/>
        </w:rPr>
        <w:t>. Its purpose is to present a graphical overview of the functionality provided by a system in terms of</w:t>
      </w:r>
      <w:r w:rsidRPr="00A919C2">
        <w:rPr>
          <w:rStyle w:val="apple-converted-space"/>
        </w:rPr>
        <w:t> </w:t>
      </w:r>
      <w:hyperlink r:id="rId26" w:tooltip="Actor (UML)" w:history="1">
        <w:r w:rsidRPr="00A919C2">
          <w:rPr>
            <w:rStyle w:val="Hyperlink"/>
            <w:color w:val="auto"/>
            <w:u w:val="none"/>
          </w:rPr>
          <w:t>actors</w:t>
        </w:r>
      </w:hyperlink>
      <w:r w:rsidRPr="00A919C2">
        <w:rPr>
          <w:rStyle w:val="apple-style-span"/>
        </w:rPr>
        <w:t>, their goals (represented as</w:t>
      </w:r>
      <w:r w:rsidRPr="00A919C2">
        <w:rPr>
          <w:rStyle w:val="apple-converted-space"/>
        </w:rPr>
        <w:t> </w:t>
      </w:r>
      <w:hyperlink r:id="rId27" w:tooltip="Use case" w:history="1">
        <w:r w:rsidRPr="00A919C2">
          <w:rPr>
            <w:rStyle w:val="Hyperlink"/>
            <w:color w:val="auto"/>
            <w:u w:val="none"/>
          </w:rPr>
          <w:t>use cases</w:t>
        </w:r>
      </w:hyperlink>
      <w:r w:rsidRPr="00A919C2">
        <w:rPr>
          <w:rStyle w:val="apple-style-span"/>
        </w:rPr>
        <w:t>), and any dependencies between those use cases.</w:t>
      </w:r>
    </w:p>
    <w:p w:rsidR="0062012F" w:rsidRDefault="0062012F" w:rsidP="0011060E">
      <w:pPr>
        <w:jc w:val="center"/>
        <w:rPr>
          <w:b/>
          <w:bCs/>
          <w:sz w:val="36"/>
          <w:szCs w:val="36"/>
          <w:u w:val="single"/>
        </w:rPr>
      </w:pPr>
    </w:p>
    <w:p w:rsidR="0062012F" w:rsidRDefault="0062012F" w:rsidP="0011060E">
      <w:pPr>
        <w:rPr>
          <w:b/>
          <w:bCs/>
        </w:rPr>
      </w:pPr>
    </w:p>
    <w:p w:rsidR="0062012F" w:rsidRDefault="0062012F" w:rsidP="0011060E">
      <w:pPr>
        <w:rPr>
          <w:b/>
          <w:bCs/>
        </w:rPr>
      </w:pPr>
    </w:p>
    <w:p w:rsidR="0062012F" w:rsidRPr="00924C49" w:rsidRDefault="0062012F" w:rsidP="0011060E">
      <w:pPr>
        <w:rPr>
          <w:b/>
          <w:bCs/>
        </w:rPr>
      </w:pPr>
      <w:r>
        <w:rPr>
          <w:noProof/>
        </w:rPr>
        <w:pict>
          <v:group id="_x0000_s1241" style="position:absolute;margin-left:-.75pt;margin-top:7.8pt;width:477pt;height:324.75pt;z-index:251654144" coordorigin="2205,5606" coordsize="9525,5985">
            <v:group id="_x0000_s1242" style="position:absolute;left:6495;top:7533;width:420;height:1170" coordorigin="3555,2970" coordsize="510,1695">
              <v:oval id="_x0000_s1243" style="position:absolute;left:3555;top:2970;width:510;height:465"/>
              <v:shape id="_x0000_s1244" type="#_x0000_t32" style="position:absolute;left:3810;top:3435;width:0;height:720" o:connectortype="straight"/>
              <v:shape id="_x0000_s1245" type="#_x0000_t32" style="position:absolute;left:3555;top:3600;width:255;height:195;flip:x" o:connectortype="straight"/>
              <v:shape id="_x0000_s1246" type="#_x0000_t32" style="position:absolute;left:3555;top:4155;width:255;height:510;flip:x" o:connectortype="straight"/>
              <v:shape id="_x0000_s1247" type="#_x0000_t32" style="position:absolute;left:3810;top:4155;width:255;height:510" o:connectortype="straight"/>
              <v:shape id="_x0000_s1248" type="#_x0000_t32" style="position:absolute;left:3810;top:3600;width:255;height:195" o:connectortype="straight"/>
            </v:group>
            <v:group id="_x0000_s1249" style="position:absolute;left:9390;top:7533;width:420;height:1170" coordorigin="3555,2970" coordsize="510,1695">
              <v:oval id="_x0000_s1250" style="position:absolute;left:3555;top:2970;width:510;height:465"/>
              <v:shape id="_x0000_s1251" type="#_x0000_t32" style="position:absolute;left:3810;top:3435;width:0;height:720" o:connectortype="straight"/>
              <v:shape id="_x0000_s1252" type="#_x0000_t32" style="position:absolute;left:3555;top:3600;width:255;height:195;flip:x" o:connectortype="straight"/>
              <v:shape id="_x0000_s1253" type="#_x0000_t32" style="position:absolute;left:3555;top:4155;width:255;height:510;flip:x" o:connectortype="straight"/>
              <v:shape id="_x0000_s1254" type="#_x0000_t32" style="position:absolute;left:3810;top:4155;width:255;height:510" o:connectortype="straight"/>
              <v:shape id="_x0000_s1255" type="#_x0000_t32" style="position:absolute;left:3810;top:3600;width:255;height:195" o:connectortype="straight"/>
            </v:group>
            <v:group id="_x0000_s1256" style="position:absolute;left:3765;top:7533;width:420;height:1170" coordorigin="3555,2970" coordsize="510,1695">
              <v:oval id="_x0000_s1257" style="position:absolute;left:3555;top:2970;width:510;height:465"/>
              <v:shape id="_x0000_s1258" type="#_x0000_t32" style="position:absolute;left:3810;top:3435;width:0;height:720" o:connectortype="straight"/>
              <v:shape id="_x0000_s1259" type="#_x0000_t32" style="position:absolute;left:3555;top:3600;width:255;height:195;flip:x" o:connectortype="straight"/>
              <v:shape id="_x0000_s1260" type="#_x0000_t32" style="position:absolute;left:3555;top:4155;width:255;height:510;flip:x" o:connectortype="straight"/>
              <v:shape id="_x0000_s1261" type="#_x0000_t32" style="position:absolute;left:3810;top:4155;width:255;height:510" o:connectortype="straight"/>
              <v:shape id="_x0000_s1262" type="#_x0000_t32" style="position:absolute;left:3810;top:3600;width:255;height:195" o:connectortype="straight"/>
            </v:group>
            <v:shape id="_x0000_s1263" type="#_x0000_t202" style="position:absolute;left:6211;top:8907;width:1048;height:418">
              <v:textbox style="mso-next-textbox:#_x0000_s1263">
                <w:txbxContent>
                  <w:p w:rsidR="0062012F" w:rsidRDefault="0062012F" w:rsidP="0011060E">
                    <w:pPr>
                      <w:jc w:val="center"/>
                    </w:pPr>
                    <w:r>
                      <w:t>Admin</w:t>
                    </w:r>
                  </w:p>
                </w:txbxContent>
              </v:textbox>
            </v:shape>
            <v:shape id="_x0000_s1264" type="#_x0000_t202" style="position:absolute;left:9122;top:8907;width:1048;height:418">
              <v:textbox style="mso-next-textbox:#_x0000_s1264">
                <w:txbxContent>
                  <w:p w:rsidR="0062012F" w:rsidRDefault="0062012F" w:rsidP="0011060E">
                    <w:pPr>
                      <w:jc w:val="center"/>
                    </w:pPr>
                    <w:r>
                      <w:t>Staff</w:t>
                    </w:r>
                  </w:p>
                </w:txbxContent>
              </v:textbox>
            </v:shape>
            <v:shape id="_x0000_s1265" type="#_x0000_t202" style="position:absolute;left:3467;top:8907;width:1333;height:418">
              <v:textbox style="mso-next-textbox:#_x0000_s1265">
                <w:txbxContent>
                  <w:p w:rsidR="0062012F" w:rsidRDefault="0062012F" w:rsidP="0011060E">
                    <w:pPr>
                      <w:jc w:val="center"/>
                    </w:pPr>
                    <w:r>
                      <w:t xml:space="preserve">Customer </w:t>
                    </w:r>
                  </w:p>
                </w:txbxContent>
              </v:textbox>
            </v:shape>
            <v:oval id="_x0000_s1266" style="position:absolute;left:5265;top:5606;width:2895;height:585">
              <v:textbox>
                <w:txbxContent>
                  <w:p w:rsidR="0062012F" w:rsidRDefault="0062012F" w:rsidP="0011060E">
                    <w:pPr>
                      <w:jc w:val="center"/>
                    </w:pPr>
                    <w:r>
                      <w:t>Login</w:t>
                    </w:r>
                  </w:p>
                </w:txbxContent>
              </v:textbox>
            </v:oval>
            <v:shape id="_x0000_s1267" type="#_x0000_t32" style="position:absolute;left:6705;top:6191;width:2580;height:1125;flip:x y" o:connectortype="straight">
              <v:stroke endarrow="block"/>
            </v:shape>
            <v:shape id="_x0000_s1268" type="#_x0000_t32" style="position:absolute;left:6705;top:6191;width:0;height:1200;flip:y" o:connectortype="straight">
              <v:stroke endarrow="block"/>
            </v:shape>
            <v:oval id="_x0000_s1269" style="position:absolute;left:2205;top:10255;width:2940;height:585">
              <v:textbox>
                <w:txbxContent>
                  <w:p w:rsidR="0062012F" w:rsidRDefault="0062012F" w:rsidP="0011060E">
                    <w:r>
                      <w:t>Login Details</w:t>
                    </w:r>
                  </w:p>
                </w:txbxContent>
              </v:textbox>
            </v:oval>
            <v:oval id="_x0000_s1270" style="position:absolute;left:2415;top:6191;width:2940;height:585">
              <v:textbox>
                <w:txbxContent>
                  <w:p w:rsidR="0062012F" w:rsidRDefault="0062012F" w:rsidP="0011060E">
                    <w:pPr>
                      <w:jc w:val="center"/>
                    </w:pPr>
                    <w:r>
                      <w:t>Ask For Item</w:t>
                    </w:r>
                  </w:p>
                </w:txbxContent>
              </v:textbox>
            </v:oval>
            <v:oval id="_x0000_s1271" style="position:absolute;left:3975;top:11006;width:2940;height:585">
              <v:textbox>
                <w:txbxContent>
                  <w:p w:rsidR="0062012F" w:rsidRDefault="0062012F" w:rsidP="0011060E">
                    <w:pPr>
                      <w:jc w:val="center"/>
                    </w:pPr>
                    <w:r>
                      <w:t>Stock Details</w:t>
                    </w:r>
                  </w:p>
                </w:txbxContent>
              </v:textbox>
            </v:oval>
            <v:oval id="_x0000_s1272" style="position:absolute;left:8445;top:6086;width:3195;height:585">
              <v:textbox>
                <w:txbxContent>
                  <w:p w:rsidR="0062012F" w:rsidRDefault="0062012F" w:rsidP="0011060E">
                    <w:r>
                      <w:t>Items/ Stock Details</w:t>
                    </w:r>
                  </w:p>
                </w:txbxContent>
              </v:textbox>
            </v:oval>
            <v:oval id="_x0000_s1273" style="position:absolute;left:8640;top:10255;width:3090;height:585">
              <v:textbox>
                <w:txbxContent>
                  <w:p w:rsidR="0062012F" w:rsidRDefault="0062012F" w:rsidP="0011060E">
                    <w:pPr>
                      <w:jc w:val="center"/>
                    </w:pPr>
                    <w:r>
                      <w:t>Bill Details</w:t>
                    </w:r>
                  </w:p>
                </w:txbxContent>
              </v:textbox>
            </v:oval>
            <v:oval id="_x0000_s1274" style="position:absolute;left:7110;top:11006;width:2940;height:585">
              <v:textbox>
                <w:txbxContent>
                  <w:p w:rsidR="0062012F" w:rsidRDefault="0062012F" w:rsidP="0011060E">
                    <w:pPr>
                      <w:jc w:val="center"/>
                    </w:pPr>
                    <w:r>
                      <w:t>Account Details</w:t>
                    </w:r>
                  </w:p>
                </w:txbxContent>
              </v:textbox>
            </v:oval>
            <v:shape id="_x0000_s1275" type="#_x0000_t32" style="position:absolute;left:3467;top:6815;width:403;height:576;flip:x y" o:connectortype="straight">
              <v:stroke endarrow="block"/>
            </v:shape>
            <v:shape id="_x0000_s1276" type="#_x0000_t32" style="position:absolute;left:9810;top:6776;width:240;height:615;flip:y" o:connectortype="straight">
              <v:stroke endarrow="block"/>
            </v:shape>
            <v:shape id="_x0000_s1277" type="#_x0000_t32" style="position:absolute;left:4380;top:9145;width:1680;height:945;flip:x" o:connectortype="straight">
              <v:stroke endarrow="block"/>
            </v:shape>
            <v:shape id="_x0000_s1278" type="#_x0000_t32" style="position:absolute;left:5955;top:9460;width:540;height:1260;flip:x" o:connectortype="straight">
              <v:stroke endarrow="block"/>
            </v:shape>
            <v:shape id="_x0000_s1279" type="#_x0000_t32" style="position:absolute;left:7110;top:9460;width:855;height:1260" o:connectortype="straight">
              <v:stroke endarrow="block"/>
            </v:shape>
            <v:shape id="_x0000_s1280" type="#_x0000_t32" style="position:absolute;left:9690;top:9460;width:555;height:630" o:connectortype="straight">
              <v:stroke endarrow="block"/>
            </v:shape>
          </v:group>
        </w:pict>
      </w: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2630A4" w:rsidRDefault="0062012F" w:rsidP="0011060E">
      <w:pPr>
        <w:jc w:val="center"/>
        <w:rPr>
          <w:b/>
          <w:bCs/>
          <w:sz w:val="32"/>
          <w:szCs w:val="32"/>
          <w:u w:val="single"/>
        </w:rPr>
      </w:pPr>
      <w:r w:rsidRPr="002630A4">
        <w:rPr>
          <w:b/>
          <w:bCs/>
          <w:sz w:val="32"/>
          <w:szCs w:val="32"/>
          <w:u w:val="single"/>
        </w:rPr>
        <w:t>Data Flow Diagram (DFD)</w:t>
      </w:r>
    </w:p>
    <w:p w:rsidR="0062012F" w:rsidRDefault="0062012F" w:rsidP="0011060E">
      <w:pPr>
        <w:jc w:val="both"/>
        <w:rPr>
          <w:b/>
          <w:bCs/>
          <w:sz w:val="36"/>
          <w:szCs w:val="36"/>
        </w:rPr>
      </w:pPr>
    </w:p>
    <w:p w:rsidR="0062012F" w:rsidRPr="0078172D" w:rsidRDefault="0062012F" w:rsidP="0011060E">
      <w:pPr>
        <w:jc w:val="both"/>
      </w:pPr>
    </w:p>
    <w:p w:rsidR="0062012F" w:rsidRPr="002630A4" w:rsidRDefault="0062012F" w:rsidP="0011060E">
      <w:pPr>
        <w:rPr>
          <w:rStyle w:val="apple-style-span"/>
        </w:rPr>
      </w:pPr>
      <w:r w:rsidRPr="002630A4">
        <w:rPr>
          <w:sz w:val="26"/>
          <w:szCs w:val="26"/>
        </w:rPr>
        <w:t xml:space="preserve">                          </w:t>
      </w:r>
      <w:r w:rsidRPr="002630A4">
        <w:rPr>
          <w:rStyle w:val="apple-style-span"/>
        </w:rPr>
        <w:t>A</w:t>
      </w:r>
      <w:r w:rsidRPr="002630A4">
        <w:rPr>
          <w:rStyle w:val="apple-converted-space"/>
        </w:rPr>
        <w:t> </w:t>
      </w:r>
      <w:r w:rsidRPr="002630A4">
        <w:rPr>
          <w:rStyle w:val="apple-style-span"/>
          <w:b/>
          <w:bCs/>
        </w:rPr>
        <w:t>data flow diagram</w:t>
      </w:r>
      <w:r w:rsidRPr="002630A4">
        <w:rPr>
          <w:rStyle w:val="apple-converted-space"/>
        </w:rPr>
        <w:t> </w:t>
      </w:r>
      <w:r w:rsidRPr="002630A4">
        <w:rPr>
          <w:rStyle w:val="apple-style-span"/>
        </w:rPr>
        <w:t>(</w:t>
      </w:r>
      <w:r w:rsidRPr="002630A4">
        <w:rPr>
          <w:rStyle w:val="apple-style-span"/>
          <w:b/>
          <w:bCs/>
        </w:rPr>
        <w:t>DFD</w:t>
      </w:r>
      <w:r w:rsidRPr="002630A4">
        <w:rPr>
          <w:rStyle w:val="apple-style-span"/>
        </w:rPr>
        <w:t>) is a graphical representation of the "flow" of data through an</w:t>
      </w:r>
      <w:r w:rsidRPr="002630A4">
        <w:rPr>
          <w:rStyle w:val="apple-converted-space"/>
        </w:rPr>
        <w:t> </w:t>
      </w:r>
      <w:hyperlink r:id="rId28" w:history="1">
        <w:r w:rsidRPr="002630A4">
          <w:rPr>
            <w:rStyle w:val="Hyperlink"/>
            <w:color w:val="auto"/>
            <w:u w:val="none"/>
          </w:rPr>
          <w:t>information system</w:t>
        </w:r>
      </w:hyperlink>
      <w:r w:rsidRPr="002630A4">
        <w:rPr>
          <w:rStyle w:val="apple-style-span"/>
        </w:rPr>
        <w:t>. DFDs can also be used for the</w:t>
      </w:r>
      <w:hyperlink r:id="rId29" w:tooltip="Data visualization" w:history="1">
        <w:r w:rsidRPr="002630A4">
          <w:rPr>
            <w:rStyle w:val="Hyperlink"/>
            <w:color w:val="auto"/>
            <w:u w:val="none"/>
          </w:rPr>
          <w:t>visualization</w:t>
        </w:r>
      </w:hyperlink>
      <w:r w:rsidRPr="002630A4">
        <w:rPr>
          <w:rStyle w:val="apple-converted-space"/>
        </w:rPr>
        <w:t> </w:t>
      </w:r>
      <w:r w:rsidRPr="002630A4">
        <w:rPr>
          <w:rStyle w:val="apple-style-span"/>
        </w:rPr>
        <w:t>of</w:t>
      </w:r>
      <w:r w:rsidRPr="002630A4">
        <w:rPr>
          <w:rStyle w:val="apple-converted-space"/>
        </w:rPr>
        <w:t> </w:t>
      </w:r>
      <w:hyperlink r:id="rId30" w:tooltip="Data processing" w:history="1">
        <w:r w:rsidRPr="002630A4">
          <w:rPr>
            <w:rStyle w:val="Hyperlink"/>
            <w:color w:val="auto"/>
            <w:u w:val="none"/>
          </w:rPr>
          <w:t>data processing</w:t>
        </w:r>
      </w:hyperlink>
      <w:r w:rsidRPr="002630A4">
        <w:rPr>
          <w:rStyle w:val="apple-converted-space"/>
        </w:rPr>
        <w:t> </w:t>
      </w:r>
      <w:r w:rsidRPr="002630A4">
        <w:rPr>
          <w:rStyle w:val="apple-style-span"/>
        </w:rPr>
        <w:t>(structured design).</w:t>
      </w: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28"/>
          <w:szCs w:val="28"/>
          <w:u w:val="single"/>
        </w:rPr>
      </w:pPr>
      <w:r w:rsidRPr="002630A4">
        <w:rPr>
          <w:sz w:val="28"/>
          <w:szCs w:val="28"/>
          <w:u w:val="single"/>
        </w:rPr>
        <w:t>CUSTOMER DETAILS</w:t>
      </w:r>
    </w:p>
    <w:p w:rsidR="0062012F" w:rsidRDefault="0062012F" w:rsidP="0011060E">
      <w:pPr>
        <w:jc w:val="both"/>
        <w:rPr>
          <w:sz w:val="28"/>
          <w:szCs w:val="28"/>
          <w:u w:val="single"/>
        </w:rPr>
      </w:pPr>
    </w:p>
    <w:p w:rsidR="0062012F" w:rsidRPr="002630A4" w:rsidRDefault="0062012F" w:rsidP="0011060E">
      <w:pPr>
        <w:jc w:val="both"/>
        <w:rPr>
          <w:sz w:val="28"/>
          <w:szCs w:val="28"/>
          <w:u w:val="single"/>
        </w:rPr>
      </w:pPr>
    </w:p>
    <w:p w:rsidR="0062012F" w:rsidRPr="002630A4" w:rsidRDefault="0062012F" w:rsidP="0011060E">
      <w:pPr>
        <w:jc w:val="both"/>
        <w:rPr>
          <w:i/>
          <w:iCs/>
          <w:sz w:val="28"/>
          <w:szCs w:val="28"/>
          <w:u w:val="single"/>
        </w:rPr>
      </w:pPr>
    </w:p>
    <w:p w:rsidR="0062012F" w:rsidRPr="0078172D" w:rsidRDefault="0062012F" w:rsidP="0011060E">
      <w:pPr>
        <w:ind w:left="-720"/>
        <w:jc w:val="both"/>
      </w:pPr>
      <w:r>
        <w:rPr>
          <w:noProof/>
        </w:rPr>
        <w:pict>
          <v:group id="_x0000_s1281" style="position:absolute;left:0;text-align:left;margin-left:-30pt;margin-top:12.1pt;width:507pt;height:358.5pt;z-index:251663360" coordorigin="2827,1654" coordsize="9150,6788">
            <v:group id="_x0000_s1282" style="position:absolute;left:2827;top:1654;width:9150;height:6788" coordorigin="2827,1654" coordsize="9150,6788">
              <v:group id="_x0000_s1283" style="position:absolute;left:9427;top:2733;width:2550;height:530" coordorigin="8460,8024" coordsize="3060,616">
                <v:rect id="_x0000_s1284" style="position:absolute;left:8460;top:8040;width:2880;height:540">
                  <v:textbox style="mso-next-textbox:#_x0000_s1284">
                    <w:txbxContent>
                      <w:p w:rsidR="0062012F" w:rsidRPr="002630A4" w:rsidRDefault="0062012F" w:rsidP="0011060E">
                        <w:pPr>
                          <w:rPr>
                            <w:b/>
                            <w:bCs/>
                            <w:sz w:val="18"/>
                            <w:szCs w:val="18"/>
                          </w:rPr>
                        </w:pPr>
                        <w:r>
                          <w:rPr>
                            <w:b/>
                            <w:bCs/>
                          </w:rPr>
                          <w:t xml:space="preserve">      </w:t>
                        </w:r>
                        <w:r w:rsidRPr="002630A4">
                          <w:rPr>
                            <w:b/>
                            <w:bCs/>
                            <w:sz w:val="18"/>
                            <w:szCs w:val="18"/>
                          </w:rPr>
                          <w:t xml:space="preserve"> Customer</w:t>
                        </w:r>
                      </w:p>
                    </w:txbxContent>
                  </v:textbox>
                </v:rect>
                <v:shape id="_x0000_s1285" type="#_x0000_t202" style="position:absolute;left:10980;top:8024;width:540;height:616" stroked="f">
                  <v:textbox style="mso-next-textbox:#_x0000_s1285">
                    <w:txbxContent>
                      <w:p w:rsidR="0062012F" w:rsidRDefault="0062012F" w:rsidP="0011060E"/>
                    </w:txbxContent>
                  </v:textbox>
                </v:shape>
                <v:line id="_x0000_s1286" style="position:absolute" from="8700,8040" to="8700,8580"/>
              </v:group>
              <v:line id="_x0000_s1287" style="position:absolute;flip:x" from="8077,3041" to="9427,3041">
                <v:stroke endarrow="block"/>
              </v:line>
              <v:shape id="_x0000_s1288" type="#_x0000_t202" style="position:absolute;left:4177;top:2424;width:1650;height:617" filled="f" stroked="f">
                <v:textbox style="mso-next-textbox:#_x0000_s1288">
                  <w:txbxContent>
                    <w:p w:rsidR="0062012F" w:rsidRPr="002630A4" w:rsidRDefault="0062012F" w:rsidP="0011060E">
                      <w:pPr>
                        <w:rPr>
                          <w:b/>
                          <w:bCs/>
                          <w:sz w:val="18"/>
                          <w:szCs w:val="18"/>
                        </w:rPr>
                      </w:pPr>
                      <w:r w:rsidRPr="002630A4">
                        <w:rPr>
                          <w:b/>
                          <w:bCs/>
                          <w:sz w:val="18"/>
                          <w:szCs w:val="18"/>
                        </w:rPr>
                        <w:t>Customer</w:t>
                      </w:r>
                    </w:p>
                    <w:p w:rsidR="0062012F" w:rsidRPr="002630A4" w:rsidRDefault="0062012F" w:rsidP="0011060E">
                      <w:pPr>
                        <w:rPr>
                          <w:b/>
                          <w:bCs/>
                          <w:sz w:val="18"/>
                          <w:szCs w:val="18"/>
                        </w:rPr>
                      </w:pPr>
                      <w:r w:rsidRPr="002630A4">
                        <w:rPr>
                          <w:b/>
                          <w:bCs/>
                          <w:sz w:val="18"/>
                          <w:szCs w:val="18"/>
                        </w:rPr>
                        <w:t>Details</w:t>
                      </w:r>
                    </w:p>
                  </w:txbxContent>
                </v:textbox>
              </v:shape>
              <v:group id="_x0000_s1289" style="position:absolute;left:6577;top:4739;width:1500;height:1698" coordorigin="5400,4680" coordsize="1800,1980">
                <v:roundrect id="_x0000_s1290" style="position:absolute;left:5400;top:4680;width:1800;height:1980" arcsize="10923f"/>
                <v:line id="_x0000_s1291" style="position:absolute" from="5400,5400" to="7200,5400"/>
                <v:shape id="_x0000_s1292" type="#_x0000_t202" style="position:absolute;left:5940;top:4860;width:720;height:360" strokecolor="white">
                  <v:textbox style="mso-next-textbox:#_x0000_s1292">
                    <w:txbxContent>
                      <w:p w:rsidR="0062012F" w:rsidRPr="000E6CBA" w:rsidRDefault="0062012F" w:rsidP="0011060E">
                        <w:pPr>
                          <w:rPr>
                            <w:b/>
                            <w:bCs/>
                            <w:sz w:val="20"/>
                            <w:szCs w:val="20"/>
                          </w:rPr>
                        </w:pPr>
                        <w:r>
                          <w:rPr>
                            <w:b/>
                            <w:bCs/>
                            <w:sz w:val="20"/>
                            <w:szCs w:val="20"/>
                          </w:rPr>
                          <w:t>1.2</w:t>
                        </w:r>
                      </w:p>
                    </w:txbxContent>
                  </v:textbox>
                </v:shape>
                <v:shape id="_x0000_s1293" type="#_x0000_t202" style="position:absolute;left:5580;top:5760;width:1440;height:540" strokecolor="white">
                  <v:textbox style="mso-next-textbox:#_x0000_s1293">
                    <w:txbxContent>
                      <w:p w:rsidR="0062012F" w:rsidRPr="002630A4" w:rsidRDefault="0062012F" w:rsidP="0011060E">
                        <w:pPr>
                          <w:rPr>
                            <w:b/>
                            <w:bCs/>
                            <w:sz w:val="18"/>
                            <w:szCs w:val="18"/>
                          </w:rPr>
                        </w:pPr>
                        <w:r w:rsidRPr="002630A4">
                          <w:rPr>
                            <w:b/>
                            <w:bCs/>
                            <w:sz w:val="18"/>
                            <w:szCs w:val="18"/>
                          </w:rPr>
                          <w:t>UPDATE</w:t>
                        </w:r>
                      </w:p>
                    </w:txbxContent>
                  </v:textbox>
                </v:shape>
              </v:group>
              <v:group id="_x0000_s1294" style="position:absolute;left:8377;top:4739;width:1500;height:1698" coordorigin="5400,4680" coordsize="1800,1980">
                <v:roundrect id="_x0000_s1295" style="position:absolute;left:5400;top:4680;width:1800;height:1980" arcsize="10923f"/>
                <v:line id="_x0000_s1296" style="position:absolute" from="5400,5400" to="7200,5400"/>
                <v:shape id="_x0000_s1297" type="#_x0000_t202" style="position:absolute;left:5940;top:4860;width:720;height:360" strokecolor="white">
                  <v:textbox style="mso-next-textbox:#_x0000_s1297">
                    <w:txbxContent>
                      <w:p w:rsidR="0062012F" w:rsidRPr="000E6CBA" w:rsidRDefault="0062012F" w:rsidP="0011060E">
                        <w:pPr>
                          <w:rPr>
                            <w:b/>
                            <w:bCs/>
                            <w:sz w:val="20"/>
                            <w:szCs w:val="20"/>
                          </w:rPr>
                        </w:pPr>
                        <w:r>
                          <w:rPr>
                            <w:b/>
                            <w:bCs/>
                            <w:sz w:val="20"/>
                            <w:szCs w:val="20"/>
                          </w:rPr>
                          <w:t>1.3</w:t>
                        </w:r>
                      </w:p>
                    </w:txbxContent>
                  </v:textbox>
                </v:shape>
                <v:shape id="_x0000_s1298" type="#_x0000_t202" style="position:absolute;left:5580;top:5760;width:1440;height:540" strokecolor="white">
                  <v:textbox style="mso-next-textbox:#_x0000_s1298">
                    <w:txbxContent>
                      <w:p w:rsidR="0062012F" w:rsidRPr="002630A4" w:rsidRDefault="0062012F" w:rsidP="0011060E">
                        <w:pPr>
                          <w:rPr>
                            <w:b/>
                            <w:bCs/>
                            <w:sz w:val="18"/>
                            <w:szCs w:val="18"/>
                          </w:rPr>
                        </w:pPr>
                        <w:r w:rsidRPr="002630A4">
                          <w:rPr>
                            <w:b/>
                            <w:bCs/>
                            <w:sz w:val="18"/>
                            <w:szCs w:val="18"/>
                          </w:rPr>
                          <w:t>DELETE</w:t>
                        </w:r>
                      </w:p>
                    </w:txbxContent>
                  </v:textbox>
                </v:shape>
              </v:group>
              <v:group id="_x0000_s1299" style="position:absolute;left:4777;top:4739;width:1500;height:1698" coordorigin="5400,4680" coordsize="1800,1980">
                <v:roundrect id="_x0000_s1300" style="position:absolute;left:5400;top:4680;width:1800;height:1980" arcsize="10923f"/>
                <v:line id="_x0000_s1301" style="position:absolute" from="5400,5400" to="7200,5400"/>
                <v:shape id="_x0000_s1302" type="#_x0000_t202" style="position:absolute;left:5940;top:4860;width:720;height:360" strokecolor="white">
                  <v:textbox style="mso-next-textbox:#_x0000_s1302">
                    <w:txbxContent>
                      <w:p w:rsidR="0062012F" w:rsidRPr="000E6CBA" w:rsidRDefault="0062012F" w:rsidP="0011060E">
                        <w:pPr>
                          <w:rPr>
                            <w:b/>
                            <w:bCs/>
                            <w:sz w:val="20"/>
                            <w:szCs w:val="20"/>
                          </w:rPr>
                        </w:pPr>
                        <w:r>
                          <w:rPr>
                            <w:b/>
                            <w:bCs/>
                            <w:sz w:val="20"/>
                            <w:szCs w:val="20"/>
                          </w:rPr>
                          <w:t>1.1</w:t>
                        </w:r>
                      </w:p>
                    </w:txbxContent>
                  </v:textbox>
                </v:shape>
                <v:shape id="_x0000_s1303" type="#_x0000_t202" style="position:absolute;left:5580;top:5760;width:1440;height:540" strokecolor="white">
                  <v:textbox style="mso-next-textbox:#_x0000_s1303">
                    <w:txbxContent>
                      <w:p w:rsidR="0062012F" w:rsidRPr="002630A4" w:rsidRDefault="0062012F" w:rsidP="0011060E">
                        <w:pPr>
                          <w:rPr>
                            <w:b/>
                            <w:bCs/>
                            <w:sz w:val="18"/>
                            <w:szCs w:val="18"/>
                          </w:rPr>
                        </w:pPr>
                        <w:r>
                          <w:rPr>
                            <w:b/>
                            <w:bCs/>
                          </w:rPr>
                          <w:t xml:space="preserve">   </w:t>
                        </w:r>
                        <w:r w:rsidRPr="002630A4">
                          <w:rPr>
                            <w:b/>
                            <w:bCs/>
                            <w:sz w:val="18"/>
                            <w:szCs w:val="18"/>
                          </w:rPr>
                          <w:t xml:space="preserve"> ADD</w:t>
                        </w:r>
                      </w:p>
                    </w:txbxContent>
                  </v:textbox>
                </v:shape>
              </v:group>
              <v:group id="_x0000_s1304" style="position:absolute;left:6565;top:6746;width:1500;height:1696" coordorigin="5400,4680" coordsize="1800,1980">
                <v:roundrect id="_x0000_s1305" style="position:absolute;left:5400;top:4680;width:1800;height:1980" arcsize="10923f"/>
                <v:line id="_x0000_s1306" style="position:absolute" from="5400,5400" to="7200,5400"/>
                <v:shape id="_x0000_s1307" type="#_x0000_t202" style="position:absolute;left:5940;top:4860;width:720;height:360" strokecolor="white">
                  <v:textbox style="mso-next-textbox:#_x0000_s1307">
                    <w:txbxContent>
                      <w:p w:rsidR="0062012F" w:rsidRPr="000E6CBA" w:rsidRDefault="0062012F" w:rsidP="0011060E">
                        <w:pPr>
                          <w:rPr>
                            <w:b/>
                            <w:bCs/>
                            <w:sz w:val="20"/>
                            <w:szCs w:val="20"/>
                          </w:rPr>
                        </w:pPr>
                        <w:r>
                          <w:rPr>
                            <w:b/>
                            <w:bCs/>
                            <w:sz w:val="20"/>
                            <w:szCs w:val="20"/>
                          </w:rPr>
                          <w:t>1.4</w:t>
                        </w:r>
                      </w:p>
                    </w:txbxContent>
                  </v:textbox>
                </v:shape>
                <v:shape id="_x0000_s1308" type="#_x0000_t202" style="position:absolute;left:5580;top:5760;width:1440;height:540" strokecolor="white">
                  <v:textbox style="mso-next-textbox:#_x0000_s1308">
                    <w:txbxContent>
                      <w:p w:rsidR="0062012F" w:rsidRPr="002630A4" w:rsidRDefault="0062012F" w:rsidP="0011060E">
                        <w:pPr>
                          <w:rPr>
                            <w:b/>
                            <w:bCs/>
                            <w:sz w:val="18"/>
                            <w:szCs w:val="18"/>
                          </w:rPr>
                        </w:pPr>
                        <w:r w:rsidRPr="002630A4">
                          <w:rPr>
                            <w:b/>
                            <w:bCs/>
                            <w:sz w:val="18"/>
                            <w:szCs w:val="18"/>
                          </w:rPr>
                          <w:t>SEARCH</w:t>
                        </w:r>
                      </w:p>
                    </w:txbxContent>
                  </v:textbox>
                </v:shape>
              </v:group>
              <v:group id="_x0000_s1309" style="position:absolute;left:5527;top:1654;width:2550;height:2777" coordorigin="6495,2355" coordsize="2160,2340">
                <v:group id="_x0000_s1310" style="position:absolute;left:6495;top:2355;width:2160;height:2340" coordorigin="6495,2355" coordsize="2160,2340">
                  <v:roundrect id="_x0000_s1311" style="position:absolute;left:6495;top:2355;width:2160;height:2340" arcsize="10923f"/>
                  <v:line id="_x0000_s1312" style="position:absolute" from="6495,3074" to="8655,3075"/>
                </v:group>
                <v:shape id="_x0000_s1313" type="#_x0000_t202" style="position:absolute;left:6675;top:3435;width:1800;height:720" strokecolor="white">
                  <v:textbox style="mso-next-textbox:#_x0000_s1313">
                    <w:txbxContent>
                      <w:p w:rsidR="0062012F" w:rsidRPr="002630A4" w:rsidRDefault="0062012F" w:rsidP="0011060E">
                        <w:pPr>
                          <w:jc w:val="center"/>
                          <w:rPr>
                            <w:b/>
                            <w:bCs/>
                            <w:sz w:val="18"/>
                            <w:szCs w:val="18"/>
                          </w:rPr>
                        </w:pPr>
                        <w:r w:rsidRPr="002630A4">
                          <w:rPr>
                            <w:b/>
                            <w:bCs/>
                            <w:sz w:val="18"/>
                            <w:szCs w:val="18"/>
                          </w:rPr>
                          <w:t>CUSTOMER</w:t>
                        </w:r>
                      </w:p>
                      <w:p w:rsidR="0062012F" w:rsidRPr="002630A4" w:rsidRDefault="0062012F" w:rsidP="0011060E">
                        <w:pPr>
                          <w:jc w:val="center"/>
                          <w:rPr>
                            <w:b/>
                            <w:bCs/>
                            <w:sz w:val="18"/>
                            <w:szCs w:val="18"/>
                          </w:rPr>
                        </w:pPr>
                        <w:r w:rsidRPr="002630A4">
                          <w:rPr>
                            <w:b/>
                            <w:bCs/>
                            <w:sz w:val="18"/>
                            <w:szCs w:val="18"/>
                          </w:rPr>
                          <w:t>DETAILS</w:t>
                        </w:r>
                      </w:p>
                    </w:txbxContent>
                  </v:textbox>
                </v:shape>
                <v:shape id="_x0000_s1314" type="#_x0000_t202" style="position:absolute;left:7395;top:2535;width:540;height:360" strokecolor="white">
                  <v:textbox style="mso-next-textbox:#_x0000_s1314">
                    <w:txbxContent>
                      <w:p w:rsidR="0062012F" w:rsidRPr="00D86505" w:rsidRDefault="0062012F" w:rsidP="0011060E">
                        <w:pPr>
                          <w:rPr>
                            <w:b/>
                            <w:bCs/>
                          </w:rPr>
                        </w:pPr>
                        <w:r w:rsidRPr="00D86505">
                          <w:rPr>
                            <w:b/>
                            <w:bCs/>
                          </w:rPr>
                          <w:t>1</w:t>
                        </w:r>
                        <w:r>
                          <w:rPr>
                            <w:b/>
                            <w:bCs/>
                          </w:rPr>
                          <w:t>.0</w:t>
                        </w:r>
                      </w:p>
                    </w:txbxContent>
                  </v:textbox>
                </v:shape>
              </v:group>
              <v:rect id="_x0000_s1315" style="position:absolute;left:2827;top:2888;width:1500;height:463">
                <v:textbox style="mso-next-textbox:#_x0000_s1315">
                  <w:txbxContent>
                    <w:p w:rsidR="0062012F" w:rsidRPr="002630A4" w:rsidRDefault="0062012F" w:rsidP="0011060E">
                      <w:pPr>
                        <w:ind w:firstLine="180"/>
                        <w:rPr>
                          <w:b/>
                          <w:bCs/>
                          <w:sz w:val="18"/>
                          <w:szCs w:val="18"/>
                        </w:rPr>
                      </w:pPr>
                      <w:r w:rsidRPr="002630A4">
                        <w:rPr>
                          <w:b/>
                          <w:bCs/>
                          <w:sz w:val="18"/>
                          <w:szCs w:val="18"/>
                        </w:rPr>
                        <w:t>Customer</w:t>
                      </w:r>
                    </w:p>
                  </w:txbxContent>
                </v:textbox>
              </v:rect>
              <v:line id="_x0000_s1316" style="position:absolute" from="4327,3043" to="5527,3044">
                <v:stroke endarrow="block"/>
              </v:line>
              <v:line id="_x0000_s1317" style="position:absolute;flip:x y" from="4327,3196" to="5527,3197">
                <v:stroke endarrow="block"/>
              </v:line>
              <v:line id="_x0000_s1318" style="position:absolute" from="8077,2888" to="9427,2889">
                <v:stroke endarrow="block"/>
              </v:line>
            </v:group>
            <v:shape id="_x0000_s1319" type="#_x0000_t202" style="position:absolute;left:8077;top:3196;width:1650;height:616" filled="f" stroked="f">
              <v:textbox style="mso-next-textbox:#_x0000_s1319">
                <w:txbxContent>
                  <w:p w:rsidR="0062012F" w:rsidRPr="002630A4" w:rsidRDefault="0062012F" w:rsidP="0011060E">
                    <w:pPr>
                      <w:rPr>
                        <w:b/>
                        <w:bCs/>
                        <w:sz w:val="18"/>
                        <w:szCs w:val="18"/>
                      </w:rPr>
                    </w:pPr>
                    <w:r w:rsidRPr="002630A4">
                      <w:rPr>
                        <w:b/>
                        <w:bCs/>
                        <w:sz w:val="18"/>
                        <w:szCs w:val="18"/>
                      </w:rPr>
                      <w:t>Customer Information</w:t>
                    </w:r>
                  </w:p>
                </w:txbxContent>
              </v:textbox>
            </v:shape>
          </v:group>
        </w:pict>
      </w: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tabs>
          <w:tab w:val="left" w:pos="5145"/>
        </w:tabs>
        <w:jc w:val="both"/>
      </w:pPr>
      <w:r>
        <w:rPr>
          <w:noProof/>
        </w:rPr>
        <w:pict>
          <v:group id="_x0000_s1320" style="position:absolute;left:0;text-align:left;margin-left:333pt;margin-top:643.5pt;width:153pt;height:30.6pt;z-index:251659264" coordorigin="8460,8024" coordsize="3060,616">
            <v:rect id="_x0000_s1321" style="position:absolute;left:8460;top:8040;width:2880;height:540">
              <v:textbox style="mso-next-textbox:#_x0000_s1321">
                <w:txbxContent>
                  <w:p w:rsidR="0062012F" w:rsidRPr="00680228" w:rsidRDefault="0062012F" w:rsidP="0011060E">
                    <w:pPr>
                      <w:rPr>
                        <w:b/>
                        <w:bCs/>
                      </w:rPr>
                    </w:pPr>
                    <w:r>
                      <w:rPr>
                        <w:b/>
                        <w:bCs/>
                      </w:rPr>
                      <w:t xml:space="preserve">        ACCOUNT</w:t>
                    </w:r>
                  </w:p>
                  <w:p w:rsidR="0062012F" w:rsidRPr="00680228" w:rsidRDefault="0062012F" w:rsidP="0011060E">
                    <w:pPr>
                      <w:rPr>
                        <w:b/>
                        <w:bCs/>
                      </w:rPr>
                    </w:pPr>
                  </w:p>
                </w:txbxContent>
              </v:textbox>
            </v:rect>
            <v:shape id="_x0000_s1322" type="#_x0000_t202" style="position:absolute;left:10980;top:8024;width:540;height:616" stroked="f">
              <v:textbox style="mso-next-textbox:#_x0000_s1322">
                <w:txbxContent>
                  <w:p w:rsidR="0062012F" w:rsidRDefault="0062012F" w:rsidP="0011060E"/>
                </w:txbxContent>
              </v:textbox>
            </v:shape>
            <v:line id="_x0000_s1323" style="position:absolute" from="8700,8040" to="8700,8580"/>
          </v:group>
        </w:pict>
      </w:r>
      <w:r>
        <w:rPr>
          <w:noProof/>
        </w:rPr>
        <w:pict>
          <v:line id="_x0000_s1324" style="position:absolute;left:0;text-align:left;z-index:251658240" from="252pt,652.8pt" to="333pt,652.85pt">
            <v:stroke endarrow="block"/>
          </v:line>
        </w:pict>
      </w:r>
      <w:r>
        <w:rPr>
          <w:noProof/>
        </w:rPr>
        <w:pict>
          <v:group id="_x0000_s1325" style="position:absolute;left:0;text-align:left;margin-left:162pt;margin-top:608.5pt;width:90pt;height:98.3pt;z-index:251657216" coordorigin="5400,4680" coordsize="1800,1980">
            <v:roundrect id="_x0000_s1326" style="position:absolute;left:5400;top:4680;width:1800;height:1980" arcsize="10923f"/>
            <v:line id="_x0000_s1327" style="position:absolute" from="5400,5400" to="7200,5400"/>
            <v:shape id="_x0000_s1328" type="#_x0000_t202" style="position:absolute;left:5940;top:4860;width:720;height:360" strokecolor="white">
              <v:textbox style="mso-next-textbox:#_x0000_s1328">
                <w:txbxContent>
                  <w:p w:rsidR="0062012F" w:rsidRPr="000E6CBA" w:rsidRDefault="0062012F" w:rsidP="0011060E">
                    <w:pPr>
                      <w:rPr>
                        <w:b/>
                        <w:bCs/>
                        <w:sz w:val="20"/>
                        <w:szCs w:val="20"/>
                      </w:rPr>
                    </w:pPr>
                    <w:r>
                      <w:rPr>
                        <w:b/>
                        <w:bCs/>
                        <w:sz w:val="20"/>
                        <w:szCs w:val="20"/>
                      </w:rPr>
                      <w:t>1.1</w:t>
                    </w:r>
                  </w:p>
                </w:txbxContent>
              </v:textbox>
            </v:shape>
            <v:shape id="_x0000_s1329" type="#_x0000_t202" style="position:absolute;left:5580;top:5760;width:1440;height:540" strokecolor="white">
              <v:textbox style="mso-next-textbox:#_x0000_s1329">
                <w:txbxContent>
                  <w:p w:rsidR="0062012F" w:rsidRPr="00680228" w:rsidRDefault="0062012F" w:rsidP="0011060E">
                    <w:pPr>
                      <w:rPr>
                        <w:b/>
                        <w:bCs/>
                      </w:rPr>
                    </w:pPr>
                    <w:r>
                      <w:rPr>
                        <w:b/>
                        <w:bCs/>
                      </w:rPr>
                      <w:t xml:space="preserve">    ADD</w:t>
                    </w:r>
                  </w:p>
                </w:txbxContent>
              </v:textbox>
            </v:shape>
          </v:group>
        </w:pict>
      </w:r>
      <w:r>
        <w:rPr>
          <w:noProof/>
        </w:rPr>
        <w:pict>
          <v:line id="_x0000_s1330" style="position:absolute;left:0;text-align:left;z-index:251656192" from="81pt,656.55pt" to="162pt,656.6pt">
            <v:stroke endarrow="block"/>
          </v:line>
        </w:pict>
      </w:r>
      <w:r>
        <w:rPr>
          <w:noProof/>
        </w:rPr>
        <w:pict>
          <v:rect id="_x0000_s1331" style="position:absolute;left:0;text-align:left;margin-left:0;margin-top:644.5pt;width:81pt;height:26.3pt;z-index:251655168">
            <v:textbox style="mso-next-textbox:#_x0000_s1331">
              <w:txbxContent>
                <w:p w:rsidR="0062012F" w:rsidRPr="00680228" w:rsidRDefault="0062012F" w:rsidP="0011060E">
                  <w:pPr>
                    <w:rPr>
                      <w:b/>
                      <w:bCs/>
                    </w:rPr>
                  </w:pPr>
                  <w:r>
                    <w:rPr>
                      <w:b/>
                      <w:bCs/>
                    </w:rPr>
                    <w:t>ACCOUNT</w:t>
                  </w:r>
                </w:p>
              </w:txbxContent>
            </v:textbox>
          </v:rect>
        </w:pict>
      </w: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62012F" w:rsidP="0011060E">
      <w:pPr>
        <w:tabs>
          <w:tab w:val="left" w:pos="5145"/>
        </w:tabs>
        <w:jc w:val="both"/>
      </w:pPr>
      <w:r>
        <w:rPr>
          <w:noProof/>
        </w:rPr>
        <w:pict>
          <v:group id="_x0000_s1332" style="position:absolute;left:0;text-align:left;margin-left:0;margin-top:1.5pt;width:477pt;height:463.65pt;z-index:251660288" coordorigin="1620,1784" coordsize="9720,9751">
            <v:rect id="_x0000_s1333" style="position:absolute;left:1800;top:2499;width:1620;height:526">
              <v:textbox style="mso-next-textbox:#_x0000_s1333">
                <w:txbxContent>
                  <w:p w:rsidR="0062012F" w:rsidRPr="00B647EE" w:rsidRDefault="0062012F" w:rsidP="0011060E">
                    <w:pPr>
                      <w:jc w:val="center"/>
                      <w:rPr>
                        <w:b/>
                        <w:bCs/>
                        <w:sz w:val="18"/>
                        <w:szCs w:val="18"/>
                      </w:rPr>
                    </w:pPr>
                    <w:r w:rsidRPr="00B647EE">
                      <w:rPr>
                        <w:b/>
                        <w:bCs/>
                        <w:sz w:val="18"/>
                        <w:szCs w:val="18"/>
                      </w:rPr>
                      <w:t>Customer</w:t>
                    </w:r>
                  </w:p>
                </w:txbxContent>
              </v:textbox>
            </v:rect>
            <v:line id="_x0000_s1334" style="position:absolute" from="3420,2686" to="4860,2687">
              <v:stroke endarrow="block"/>
            </v:line>
            <v:group id="_x0000_s1335" style="position:absolute;left:4860;top:1784;width:1800;height:1966" coordorigin="5400,4680" coordsize="1800,1980">
              <v:roundrect id="_x0000_s1336" style="position:absolute;left:5400;top:4680;width:1800;height:1980" arcsize="10923f"/>
              <v:line id="_x0000_s1337" style="position:absolute" from="5400,5400" to="7200,5400"/>
              <v:shape id="_x0000_s1338" type="#_x0000_t202" style="position:absolute;left:5940;top:4860;width:720;height:360" strokecolor="white">
                <v:textbox style="mso-next-textbox:#_x0000_s1338">
                  <w:txbxContent>
                    <w:p w:rsidR="0062012F" w:rsidRPr="000E6CBA" w:rsidRDefault="0062012F" w:rsidP="0011060E">
                      <w:pPr>
                        <w:rPr>
                          <w:b/>
                          <w:bCs/>
                          <w:sz w:val="20"/>
                          <w:szCs w:val="20"/>
                        </w:rPr>
                      </w:pPr>
                      <w:r>
                        <w:rPr>
                          <w:b/>
                          <w:bCs/>
                          <w:sz w:val="20"/>
                          <w:szCs w:val="20"/>
                        </w:rPr>
                        <w:t>1.1</w:t>
                      </w:r>
                    </w:p>
                  </w:txbxContent>
                </v:textbox>
              </v:shape>
              <v:shape id="_x0000_s1339" type="#_x0000_t202" style="position:absolute;left:5580;top:5760;width:1440;height:540" strokecolor="white">
                <v:textbox style="mso-next-textbox:#_x0000_s1339">
                  <w:txbxContent>
                    <w:p w:rsidR="0062012F" w:rsidRPr="00B647EE" w:rsidRDefault="0062012F" w:rsidP="0011060E">
                      <w:pPr>
                        <w:jc w:val="center"/>
                        <w:rPr>
                          <w:b/>
                          <w:bCs/>
                          <w:sz w:val="18"/>
                          <w:szCs w:val="18"/>
                        </w:rPr>
                      </w:pPr>
                      <w:r w:rsidRPr="00B647EE">
                        <w:rPr>
                          <w:b/>
                          <w:bCs/>
                          <w:sz w:val="18"/>
                          <w:szCs w:val="18"/>
                        </w:rPr>
                        <w:t>ADD</w:t>
                      </w:r>
                    </w:p>
                  </w:txbxContent>
                </v:textbox>
              </v:shape>
            </v:group>
            <v:line id="_x0000_s1340" style="position:absolute" from="6660,2685" to="8280,2686">
              <v:stroke endarrow="block"/>
            </v:line>
            <v:group id="_x0000_s1341" style="position:absolute;left:8280;top:2418;width:3060;height:612" coordorigin="8460,8024" coordsize="3060,616">
              <v:rect id="_x0000_s1342" style="position:absolute;left:8460;top:8040;width:2880;height:540">
                <v:textbox style="mso-next-textbox:#_x0000_s1342">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txbxContent>
                </v:textbox>
              </v:rect>
              <v:shape id="_x0000_s1343" type="#_x0000_t202" style="position:absolute;left:10980;top:8024;width:540;height:616" stroked="f">
                <v:textbox style="mso-next-textbox:#_x0000_s1343">
                  <w:txbxContent>
                    <w:p w:rsidR="0062012F" w:rsidRDefault="0062012F" w:rsidP="0011060E"/>
                  </w:txbxContent>
                </v:textbox>
              </v:shape>
              <v:line id="_x0000_s1344" style="position:absolute" from="8700,8040" to="8700,8580"/>
            </v:group>
            <v:rect id="_x0000_s1345" style="position:absolute;left:1620;top:7748;width:1620;height:532">
              <v:textbox style="mso-next-textbox:#_x0000_s1345">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46" style="position:absolute" from="3240,7989" to="4860,7990">
              <v:stroke endarrow="block"/>
            </v:line>
            <v:group id="_x0000_s1347" style="position:absolute;left:4860;top:7028;width:1800;height:1980" coordorigin="5400,4680" coordsize="1800,1980">
              <v:roundrect id="_x0000_s1348" style="position:absolute;left:5400;top:4680;width:1800;height:1980" arcsize="10923f"/>
              <v:line id="_x0000_s1349" style="position:absolute" from="5400,5400" to="7200,5400"/>
              <v:shape id="_x0000_s1350" type="#_x0000_t202" style="position:absolute;left:5940;top:4860;width:720;height:360" strokecolor="white">
                <v:textbox style="mso-next-textbox:#_x0000_s1350">
                  <w:txbxContent>
                    <w:p w:rsidR="0062012F" w:rsidRPr="000E6CBA" w:rsidRDefault="0062012F" w:rsidP="0011060E">
                      <w:pPr>
                        <w:rPr>
                          <w:b/>
                          <w:bCs/>
                          <w:sz w:val="20"/>
                          <w:szCs w:val="20"/>
                        </w:rPr>
                      </w:pPr>
                      <w:r>
                        <w:rPr>
                          <w:b/>
                          <w:bCs/>
                          <w:sz w:val="20"/>
                          <w:szCs w:val="20"/>
                        </w:rPr>
                        <w:t>1.3</w:t>
                      </w:r>
                    </w:p>
                  </w:txbxContent>
                </v:textbox>
              </v:shape>
              <v:shape id="_x0000_s1351" type="#_x0000_t202" style="position:absolute;left:5580;top:5760;width:1440;height:540" strokecolor="white">
                <v:textbox style="mso-next-textbox:#_x0000_s1351">
                  <w:txbxContent>
                    <w:p w:rsidR="0062012F" w:rsidRPr="00B647EE" w:rsidRDefault="0062012F" w:rsidP="0011060E">
                      <w:pPr>
                        <w:jc w:val="center"/>
                        <w:rPr>
                          <w:b/>
                          <w:bCs/>
                          <w:sz w:val="18"/>
                          <w:szCs w:val="18"/>
                        </w:rPr>
                      </w:pPr>
                      <w:r w:rsidRPr="00B647EE">
                        <w:rPr>
                          <w:b/>
                          <w:bCs/>
                          <w:sz w:val="18"/>
                          <w:szCs w:val="18"/>
                        </w:rPr>
                        <w:t>DELETE</w:t>
                      </w:r>
                    </w:p>
                  </w:txbxContent>
                </v:textbox>
              </v:shape>
            </v:group>
            <v:line id="_x0000_s1352" style="position:absolute" from="6660,7914" to="8280,7915">
              <v:stroke endarrow="block"/>
            </v:line>
            <v:group id="_x0000_s1353" style="position:absolute;left:8280;top:7664;width:3060;height:616" coordorigin="8460,8024" coordsize="3060,616">
              <v:rect id="_x0000_s1354" style="position:absolute;left:8460;top:8040;width:2880;height:540">
                <v:textbox style="mso-next-textbox:#_x0000_s1354">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r w:rsidRPr="00680228">
                        <w:rPr>
                          <w:b/>
                          <w:bCs/>
                        </w:rPr>
                        <w:t xml:space="preserve"> </w:t>
                      </w:r>
                    </w:p>
                  </w:txbxContent>
                </v:textbox>
              </v:rect>
              <v:shape id="_x0000_s1355" type="#_x0000_t202" style="position:absolute;left:10980;top:8024;width:540;height:616" stroked="f">
                <v:textbox style="mso-next-textbox:#_x0000_s1355">
                  <w:txbxContent>
                    <w:p w:rsidR="0062012F" w:rsidRDefault="0062012F" w:rsidP="0011060E"/>
                  </w:txbxContent>
                </v:textbox>
              </v:shape>
              <v:line id="_x0000_s1356" style="position:absolute" from="8700,8040" to="8700,8580"/>
            </v:group>
            <v:rect id="_x0000_s1357" style="position:absolute;left:1620;top:4910;width:1620;height:497">
              <v:textbox style="mso-next-textbox:#_x0000_s1357">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58" style="position:absolute" from="3240,5122" to="4860,5123">
              <v:stroke endarrow="block"/>
            </v:line>
            <v:group id="_x0000_s1359" style="position:absolute;left:4860;top:4327;width:1800;height:1980" coordorigin="5400,4680" coordsize="1800,1980">
              <v:roundrect id="_x0000_s1360" style="position:absolute;left:5400;top:4680;width:1800;height:1980" arcsize="10923f"/>
              <v:line id="_x0000_s1361" style="position:absolute" from="5400,5400" to="7200,5400"/>
              <v:shape id="_x0000_s1362" type="#_x0000_t202" style="position:absolute;left:5940;top:4860;width:720;height:360" strokecolor="white">
                <v:textbox style="mso-next-textbox:#_x0000_s1362">
                  <w:txbxContent>
                    <w:p w:rsidR="0062012F" w:rsidRPr="000E6CBA" w:rsidRDefault="0062012F" w:rsidP="0011060E">
                      <w:pPr>
                        <w:rPr>
                          <w:b/>
                          <w:bCs/>
                          <w:sz w:val="20"/>
                          <w:szCs w:val="20"/>
                        </w:rPr>
                      </w:pPr>
                      <w:r>
                        <w:rPr>
                          <w:b/>
                          <w:bCs/>
                          <w:sz w:val="20"/>
                          <w:szCs w:val="20"/>
                        </w:rPr>
                        <w:t>1.2</w:t>
                      </w:r>
                    </w:p>
                  </w:txbxContent>
                </v:textbox>
              </v:shape>
              <v:shape id="_x0000_s1363" type="#_x0000_t202" style="position:absolute;left:5580;top:5760;width:1440;height:540" strokecolor="white">
                <v:textbox style="mso-next-textbox:#_x0000_s1363">
                  <w:txbxContent>
                    <w:p w:rsidR="0062012F" w:rsidRPr="00B647EE" w:rsidRDefault="0062012F" w:rsidP="0011060E">
                      <w:pPr>
                        <w:jc w:val="center"/>
                        <w:rPr>
                          <w:b/>
                          <w:bCs/>
                          <w:sz w:val="18"/>
                          <w:szCs w:val="18"/>
                        </w:rPr>
                      </w:pPr>
                      <w:r w:rsidRPr="00B647EE">
                        <w:rPr>
                          <w:b/>
                          <w:bCs/>
                          <w:sz w:val="18"/>
                          <w:szCs w:val="18"/>
                        </w:rPr>
                        <w:t>UPDATE</w:t>
                      </w:r>
                    </w:p>
                  </w:txbxContent>
                </v:textbox>
              </v:shape>
            </v:group>
            <v:line id="_x0000_s1364" style="position:absolute" from="6660,5235" to="8280,5236">
              <v:stroke endarrow="block"/>
            </v:line>
            <v:group id="_x0000_s1365" style="position:absolute;left:8280;top:5047;width:3060;height:616" coordorigin="8460,8024" coordsize="3060,616">
              <v:rect id="_x0000_s1366" style="position:absolute;left:8460;top:8040;width:2880;height:540">
                <v:textbox style="mso-next-textbox:#_x0000_s1366">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p>
                  </w:txbxContent>
                </v:textbox>
              </v:rect>
              <v:shape id="_x0000_s1367" type="#_x0000_t202" style="position:absolute;left:10980;top:8024;width:540;height:616" stroked="f">
                <v:textbox style="mso-next-textbox:#_x0000_s1367">
                  <w:txbxContent>
                    <w:p w:rsidR="0062012F" w:rsidRDefault="0062012F" w:rsidP="0011060E"/>
                  </w:txbxContent>
                </v:textbox>
              </v:shape>
              <v:line id="_x0000_s1368" style="position:absolute" from="8700,8040" to="8700,8580"/>
            </v:group>
            <v:rect id="_x0000_s1369" style="position:absolute;left:1620;top:10211;width:1620;height:497">
              <v:textbox style="mso-next-textbox:#_x0000_s1369">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70" style="position:absolute" from="3240,10424" to="4860,10425">
              <v:stroke endarrow="block"/>
            </v:line>
            <v:group id="_x0000_s1371" style="position:absolute;left:4860;top:9555;width:1800;height:1980" coordorigin="5400,4680" coordsize="1800,1980">
              <v:roundrect id="_x0000_s1372" style="position:absolute;left:5400;top:4680;width:1800;height:1980" arcsize="10923f"/>
              <v:line id="_x0000_s1373" style="position:absolute" from="5400,5400" to="7200,5400"/>
              <v:shape id="_x0000_s1374" type="#_x0000_t202" style="position:absolute;left:5940;top:4860;width:720;height:360" strokecolor="white">
                <v:textbox style="mso-next-textbox:#_x0000_s1374">
                  <w:txbxContent>
                    <w:p w:rsidR="0062012F" w:rsidRPr="000E6CBA" w:rsidRDefault="0062012F" w:rsidP="0011060E">
                      <w:pPr>
                        <w:rPr>
                          <w:b/>
                          <w:bCs/>
                          <w:sz w:val="20"/>
                          <w:szCs w:val="20"/>
                        </w:rPr>
                      </w:pPr>
                      <w:r>
                        <w:rPr>
                          <w:b/>
                          <w:bCs/>
                          <w:sz w:val="20"/>
                          <w:szCs w:val="20"/>
                        </w:rPr>
                        <w:t>1.4</w:t>
                      </w:r>
                    </w:p>
                  </w:txbxContent>
                </v:textbox>
              </v:shape>
              <v:shape id="_x0000_s1375" type="#_x0000_t202" style="position:absolute;left:5580;top:5760;width:1440;height:540" strokecolor="white">
                <v:textbox style="mso-next-textbox:#_x0000_s1375">
                  <w:txbxContent>
                    <w:p w:rsidR="0062012F" w:rsidRPr="00B647EE" w:rsidRDefault="0062012F" w:rsidP="0011060E">
                      <w:pPr>
                        <w:jc w:val="center"/>
                        <w:rPr>
                          <w:b/>
                          <w:bCs/>
                          <w:sz w:val="18"/>
                          <w:szCs w:val="18"/>
                        </w:rPr>
                      </w:pPr>
                      <w:r w:rsidRPr="00B647EE">
                        <w:rPr>
                          <w:b/>
                          <w:bCs/>
                          <w:sz w:val="18"/>
                          <w:szCs w:val="18"/>
                        </w:rPr>
                        <w:t>SEARCH</w:t>
                      </w:r>
                    </w:p>
                  </w:txbxContent>
                </v:textbox>
              </v:shape>
            </v:group>
            <v:line id="_x0000_s1376" style="position:absolute" from="6660,10425" to="8280,10426">
              <v:stroke endarrow="block"/>
            </v:line>
            <v:group id="_x0000_s1377" style="position:absolute;left:8280;top:10152;width:3060;height:616" coordorigin="8460,8024" coordsize="3060,616">
              <v:rect id="_x0000_s1378" style="position:absolute;left:8460;top:8040;width:2880;height:540">
                <v:textbox style="mso-next-textbox:#_x0000_s1378">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p>
                  </w:txbxContent>
                </v:textbox>
              </v:rect>
              <v:shape id="_x0000_s1379" type="#_x0000_t202" style="position:absolute;left:10980;top:8024;width:540;height:616" stroked="f">
                <v:textbox style="mso-next-textbox:#_x0000_s1379">
                  <w:txbxContent>
                    <w:p w:rsidR="0062012F" w:rsidRDefault="0062012F" w:rsidP="0011060E"/>
                  </w:txbxContent>
                </v:textbox>
              </v:shape>
              <v:line id="_x0000_s1380" style="position:absolute" from="8700,8040" to="8700,8580"/>
            </v:group>
          </v:group>
        </w:pict>
      </w:r>
    </w:p>
    <w:p w:rsidR="0062012F" w:rsidRPr="0078172D" w:rsidRDefault="0062012F" w:rsidP="0011060E">
      <w:pPr>
        <w:jc w:val="both"/>
      </w:pPr>
      <w:r>
        <w:t xml:space="preserve">   </w:t>
      </w: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r w:rsidRPr="0078172D">
        <w:tab/>
      </w: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5145"/>
        </w:tabs>
        <w:jc w:val="both"/>
      </w:pPr>
    </w:p>
    <w:p w:rsidR="0062012F" w:rsidRPr="0078172D" w:rsidRDefault="0062012F" w:rsidP="0011060E">
      <w:pPr>
        <w:jc w:val="both"/>
      </w:pPr>
    </w:p>
    <w:p w:rsidR="0062012F" w:rsidRPr="0078172D"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510"/>
        </w:tabs>
        <w:jc w:val="both"/>
      </w:pPr>
    </w:p>
    <w:p w:rsidR="0062012F" w:rsidRPr="0078172D" w:rsidRDefault="0062012F" w:rsidP="0011060E">
      <w:pPr>
        <w:jc w:val="both"/>
      </w:pPr>
    </w:p>
    <w:p w:rsidR="0062012F" w:rsidRPr="0078172D"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Pr="0078172D" w:rsidRDefault="0062012F" w:rsidP="0011060E">
      <w:pPr>
        <w:ind w:left="2520"/>
        <w:jc w:val="both"/>
        <w:rPr>
          <w:sz w:val="36"/>
          <w:szCs w:val="36"/>
          <w:u w:val="single"/>
        </w:rPr>
      </w:pPr>
    </w:p>
    <w:p w:rsidR="0062012F" w:rsidRPr="00ED32FC" w:rsidRDefault="0062012F" w:rsidP="0011060E">
      <w:pPr>
        <w:ind w:left="2520"/>
        <w:jc w:val="both"/>
        <w:rPr>
          <w:sz w:val="32"/>
          <w:szCs w:val="32"/>
          <w:u w:val="single"/>
        </w:rPr>
      </w:pPr>
      <w:r w:rsidRPr="00ED32FC">
        <w:rPr>
          <w:sz w:val="32"/>
          <w:szCs w:val="32"/>
          <w:u w:val="single"/>
        </w:rPr>
        <w:t>2) BILL ORDER DETAILS</w:t>
      </w:r>
    </w:p>
    <w:p w:rsidR="0062012F" w:rsidRPr="0078172D" w:rsidRDefault="0062012F" w:rsidP="0011060E">
      <w:pPr>
        <w:ind w:left="2520"/>
        <w:jc w:val="both"/>
        <w:rPr>
          <w:sz w:val="36"/>
          <w:szCs w:val="36"/>
          <w:u w:val="single"/>
        </w:rPr>
      </w:pPr>
    </w:p>
    <w:p w:rsidR="0062012F" w:rsidRDefault="0062012F" w:rsidP="0011060E">
      <w:pPr>
        <w:ind w:left="2520"/>
        <w:jc w:val="both"/>
        <w:rPr>
          <w:i/>
          <w:iCs/>
          <w:sz w:val="36"/>
          <w:szCs w:val="36"/>
          <w:u w:val="single"/>
        </w:rPr>
      </w:pPr>
    </w:p>
    <w:p w:rsidR="0062012F" w:rsidRDefault="0062012F" w:rsidP="0011060E">
      <w:pPr>
        <w:ind w:left="2520"/>
        <w:jc w:val="both"/>
        <w:rPr>
          <w:i/>
          <w:iCs/>
          <w:sz w:val="36"/>
          <w:szCs w:val="36"/>
          <w:u w:val="single"/>
        </w:rPr>
      </w:pPr>
    </w:p>
    <w:p w:rsidR="0062012F" w:rsidRPr="0078172D" w:rsidRDefault="0062012F" w:rsidP="0011060E">
      <w:pPr>
        <w:ind w:left="2520"/>
        <w:jc w:val="both"/>
        <w:rPr>
          <w:i/>
          <w:iCs/>
          <w:sz w:val="36"/>
          <w:szCs w:val="36"/>
          <w:u w:val="single"/>
        </w:rPr>
      </w:pPr>
    </w:p>
    <w:p w:rsidR="0062012F" w:rsidRPr="0078172D" w:rsidRDefault="0062012F" w:rsidP="0011060E">
      <w:pPr>
        <w:ind w:left="2520"/>
        <w:jc w:val="both"/>
        <w:rPr>
          <w:i/>
          <w:iCs/>
          <w:sz w:val="36"/>
          <w:szCs w:val="36"/>
          <w:u w:val="single"/>
        </w:rPr>
      </w:pPr>
      <w:r>
        <w:rPr>
          <w:noProof/>
        </w:rPr>
        <w:pict>
          <v:group id="_x0000_s1381" style="position:absolute;left:0;text-align:left;margin-left:-23.4pt;margin-top:3.3pt;width:506.25pt;height:410.1pt;z-index:251664384" coordorigin="2914,1653" coordsize="8675,6636">
            <v:shape id="_x0000_s1382" type="#_x0000_t202" style="position:absolute;left:8077;top:3196;width:1425;height:616" filled="f" stroked="f">
              <v:textbox style="mso-next-textbox:#_x0000_s1382">
                <w:txbxContent>
                  <w:p w:rsidR="0062012F" w:rsidRPr="00815716" w:rsidRDefault="0062012F" w:rsidP="0011060E">
                    <w:pPr>
                      <w:rPr>
                        <w:b/>
                        <w:bCs/>
                        <w:sz w:val="18"/>
                        <w:szCs w:val="18"/>
                      </w:rPr>
                    </w:pPr>
                    <w:r w:rsidRPr="00815716">
                      <w:rPr>
                        <w:b/>
                        <w:bCs/>
                        <w:sz w:val="18"/>
                        <w:szCs w:val="18"/>
                      </w:rPr>
                      <w:t>Order Information</w:t>
                    </w:r>
                  </w:p>
                </w:txbxContent>
              </v:textbox>
            </v:shape>
            <v:group id="_x0000_s1383" style="position:absolute;left:2914;top:1653;width:8675;height:6636" coordorigin="2827,1654" coordsize="8888,6635">
              <v:group id="_x0000_s1384" style="position:absolute;left:9165;top:2747;width:2550;height:530" coordorigin="8460,8024" coordsize="3060,616">
                <v:rect id="_x0000_s1385" style="position:absolute;left:8460;top:8040;width:2880;height:540">
                  <v:textbox style="mso-next-textbox:#_x0000_s1385">
                    <w:txbxContent>
                      <w:p w:rsidR="0062012F" w:rsidRPr="00815716" w:rsidRDefault="0062012F" w:rsidP="0011060E">
                        <w:pPr>
                          <w:rPr>
                            <w:b/>
                            <w:bCs/>
                            <w:sz w:val="18"/>
                            <w:szCs w:val="18"/>
                          </w:rPr>
                        </w:pPr>
                        <w:r w:rsidRPr="00815716">
                          <w:rPr>
                            <w:b/>
                            <w:bCs/>
                            <w:sz w:val="18"/>
                            <w:szCs w:val="18"/>
                          </w:rPr>
                          <w:t xml:space="preserve">        Order</w:t>
                        </w:r>
                      </w:p>
                    </w:txbxContent>
                  </v:textbox>
                </v:rect>
                <v:shape id="_x0000_s1386" type="#_x0000_t202" style="position:absolute;left:10980;top:8024;width:540;height:616" stroked="f">
                  <v:textbox style="mso-next-textbox:#_x0000_s1386">
                    <w:txbxContent>
                      <w:p w:rsidR="0062012F" w:rsidRDefault="0062012F" w:rsidP="0011060E"/>
                    </w:txbxContent>
                  </v:textbox>
                </v:shape>
                <v:line id="_x0000_s1387" style="position:absolute" from="8700,8040" to="8700,8580"/>
              </v:group>
              <v:line id="_x0000_s1388" style="position:absolute;flip:x y" from="8077,3041" to="9165,3044">
                <v:stroke endarrow="block"/>
              </v:line>
              <v:shape id="_x0000_s1389" type="#_x0000_t202" style="position:absolute;left:4177;top:2394;width:1650;height:617" filled="f" stroked="f">
                <v:textbox style="mso-next-textbox:#_x0000_s1389">
                  <w:txbxContent>
                    <w:p w:rsidR="0062012F" w:rsidRPr="00815716" w:rsidRDefault="0062012F" w:rsidP="0011060E">
                      <w:pPr>
                        <w:rPr>
                          <w:b/>
                          <w:bCs/>
                          <w:sz w:val="18"/>
                          <w:szCs w:val="18"/>
                        </w:rPr>
                      </w:pPr>
                      <w:r w:rsidRPr="00815716">
                        <w:rPr>
                          <w:b/>
                          <w:bCs/>
                          <w:sz w:val="18"/>
                          <w:szCs w:val="18"/>
                        </w:rPr>
                        <w:t>Order</w:t>
                      </w:r>
                    </w:p>
                    <w:p w:rsidR="0062012F" w:rsidRPr="00815716" w:rsidRDefault="0062012F" w:rsidP="0011060E">
                      <w:pPr>
                        <w:rPr>
                          <w:b/>
                          <w:bCs/>
                          <w:sz w:val="18"/>
                          <w:szCs w:val="18"/>
                        </w:rPr>
                      </w:pPr>
                      <w:r w:rsidRPr="00815716">
                        <w:rPr>
                          <w:b/>
                          <w:bCs/>
                          <w:sz w:val="18"/>
                          <w:szCs w:val="18"/>
                        </w:rPr>
                        <w:t xml:space="preserve">    Details</w:t>
                      </w:r>
                    </w:p>
                  </w:txbxContent>
                </v:textbox>
              </v:shape>
              <v:group id="_x0000_s1390" style="position:absolute;left:6277;top:4585;width:1500;height:1697" coordorigin="5400,4680" coordsize="1800,1980">
                <v:roundrect id="_x0000_s1391" style="position:absolute;left:5400;top:4680;width:1800;height:1980" arcsize="10923f"/>
                <v:line id="_x0000_s1392" style="position:absolute" from="5400,5400" to="7200,5400"/>
                <v:shape id="_x0000_s1393" type="#_x0000_t202" style="position:absolute;left:5940;top:4860;width:720;height:360" strokecolor="white">
                  <v:textbox style="mso-next-textbox:#_x0000_s1393">
                    <w:txbxContent>
                      <w:p w:rsidR="0062012F" w:rsidRPr="000E6CBA" w:rsidRDefault="0062012F" w:rsidP="0011060E">
                        <w:pPr>
                          <w:rPr>
                            <w:b/>
                            <w:bCs/>
                            <w:sz w:val="20"/>
                            <w:szCs w:val="20"/>
                          </w:rPr>
                        </w:pPr>
                        <w:r>
                          <w:rPr>
                            <w:b/>
                            <w:bCs/>
                            <w:sz w:val="20"/>
                            <w:szCs w:val="20"/>
                          </w:rPr>
                          <w:t>2.2</w:t>
                        </w:r>
                      </w:p>
                    </w:txbxContent>
                  </v:textbox>
                </v:shape>
                <v:shape id="_x0000_s1394" type="#_x0000_t202" style="position:absolute;left:5580;top:5760;width:1440;height:540" strokecolor="white">
                  <v:textbox style="mso-next-textbox:#_x0000_s1394">
                    <w:txbxContent>
                      <w:p w:rsidR="0062012F" w:rsidRPr="00815716" w:rsidRDefault="0062012F" w:rsidP="0011060E">
                        <w:pPr>
                          <w:rPr>
                            <w:b/>
                            <w:bCs/>
                            <w:sz w:val="18"/>
                            <w:szCs w:val="18"/>
                          </w:rPr>
                        </w:pPr>
                        <w:r w:rsidRPr="00815716">
                          <w:rPr>
                            <w:b/>
                            <w:bCs/>
                            <w:sz w:val="18"/>
                            <w:szCs w:val="18"/>
                          </w:rPr>
                          <w:t>UPDATE</w:t>
                        </w:r>
                      </w:p>
                    </w:txbxContent>
                  </v:textbox>
                </v:shape>
              </v:group>
              <v:group id="_x0000_s1395" style="position:absolute;left:8227;top:4585;width:1500;height:1697" coordorigin="5400,4680" coordsize="1800,1980">
                <v:roundrect id="_x0000_s1396" style="position:absolute;left:5400;top:4680;width:1800;height:1980" arcsize="10923f"/>
                <v:line id="_x0000_s1397" style="position:absolute" from="5400,5400" to="7200,5400"/>
                <v:shape id="_x0000_s1398" type="#_x0000_t202" style="position:absolute;left:5940;top:4860;width:720;height:360" strokecolor="white">
                  <v:textbox style="mso-next-textbox:#_x0000_s1398">
                    <w:txbxContent>
                      <w:p w:rsidR="0062012F" w:rsidRPr="000E6CBA" w:rsidRDefault="0062012F" w:rsidP="0011060E">
                        <w:pPr>
                          <w:rPr>
                            <w:b/>
                            <w:bCs/>
                            <w:sz w:val="20"/>
                            <w:szCs w:val="20"/>
                          </w:rPr>
                        </w:pPr>
                        <w:r>
                          <w:rPr>
                            <w:b/>
                            <w:bCs/>
                            <w:sz w:val="20"/>
                            <w:szCs w:val="20"/>
                          </w:rPr>
                          <w:t>2.3</w:t>
                        </w:r>
                      </w:p>
                    </w:txbxContent>
                  </v:textbox>
                </v:shape>
                <v:shape id="_x0000_s1399" type="#_x0000_t202" style="position:absolute;left:5580;top:5760;width:1440;height:540" strokecolor="white">
                  <v:textbox style="mso-next-textbox:#_x0000_s1399">
                    <w:txbxContent>
                      <w:p w:rsidR="0062012F" w:rsidRPr="00815716" w:rsidRDefault="0062012F" w:rsidP="0011060E">
                        <w:pPr>
                          <w:rPr>
                            <w:b/>
                            <w:bCs/>
                            <w:sz w:val="18"/>
                            <w:szCs w:val="18"/>
                          </w:rPr>
                        </w:pPr>
                        <w:r w:rsidRPr="00815716">
                          <w:rPr>
                            <w:b/>
                            <w:bCs/>
                            <w:sz w:val="18"/>
                            <w:szCs w:val="18"/>
                          </w:rPr>
                          <w:t>DELETE</w:t>
                        </w:r>
                      </w:p>
                    </w:txbxContent>
                  </v:textbox>
                </v:shape>
              </v:group>
              <v:group id="_x0000_s1400" style="position:absolute;left:4327;top:4585;width:1500;height:1697" coordorigin="5400,4680" coordsize="1800,1980">
                <v:roundrect id="_x0000_s1401" style="position:absolute;left:5400;top:4680;width:1800;height:1980" arcsize="10923f"/>
                <v:line id="_x0000_s1402" style="position:absolute" from="5400,5400" to="7200,5400"/>
                <v:shape id="_x0000_s1403" type="#_x0000_t202" style="position:absolute;left:5940;top:4860;width:720;height:360" strokecolor="white">
                  <v:textbox style="mso-next-textbox:#_x0000_s1403">
                    <w:txbxContent>
                      <w:p w:rsidR="0062012F" w:rsidRPr="000E6CBA" w:rsidRDefault="0062012F" w:rsidP="0011060E">
                        <w:pPr>
                          <w:rPr>
                            <w:b/>
                            <w:bCs/>
                            <w:sz w:val="20"/>
                            <w:szCs w:val="20"/>
                          </w:rPr>
                        </w:pPr>
                        <w:r>
                          <w:rPr>
                            <w:b/>
                            <w:bCs/>
                            <w:sz w:val="20"/>
                            <w:szCs w:val="20"/>
                          </w:rPr>
                          <w:t>2.1</w:t>
                        </w:r>
                      </w:p>
                    </w:txbxContent>
                  </v:textbox>
                </v:shape>
                <v:shape id="_x0000_s1404" type="#_x0000_t202" style="position:absolute;left:5580;top:5760;width:1440;height:540" strokecolor="white">
                  <v:textbox style="mso-next-textbox:#_x0000_s1404">
                    <w:txbxContent>
                      <w:p w:rsidR="0062012F" w:rsidRPr="00815716" w:rsidRDefault="0062012F" w:rsidP="0011060E">
                        <w:pPr>
                          <w:rPr>
                            <w:b/>
                            <w:bCs/>
                            <w:sz w:val="18"/>
                            <w:szCs w:val="18"/>
                          </w:rPr>
                        </w:pPr>
                        <w:r>
                          <w:rPr>
                            <w:b/>
                            <w:bCs/>
                          </w:rPr>
                          <w:t xml:space="preserve">    </w:t>
                        </w:r>
                        <w:r w:rsidRPr="00815716">
                          <w:rPr>
                            <w:b/>
                            <w:bCs/>
                            <w:sz w:val="18"/>
                            <w:szCs w:val="18"/>
                          </w:rPr>
                          <w:t>ADD</w:t>
                        </w:r>
                      </w:p>
                    </w:txbxContent>
                  </v:textbox>
                </v:shape>
              </v:group>
              <v:group id="_x0000_s1405" style="position:absolute;left:6277;top:6591;width:1500;height:1698" coordorigin="5400,4680" coordsize="1800,1980">
                <v:roundrect id="_x0000_s1406" style="position:absolute;left:5400;top:4680;width:1800;height:1980" arcsize="10923f"/>
                <v:line id="_x0000_s1407" style="position:absolute" from="5400,5400" to="7200,5400"/>
                <v:shape id="_x0000_s1408" type="#_x0000_t202" style="position:absolute;left:5940;top:4860;width:720;height:360" strokecolor="white">
                  <v:textbox style="mso-next-textbox:#_x0000_s1408">
                    <w:txbxContent>
                      <w:p w:rsidR="0062012F" w:rsidRPr="000E6CBA" w:rsidRDefault="0062012F" w:rsidP="0011060E">
                        <w:pPr>
                          <w:rPr>
                            <w:b/>
                            <w:bCs/>
                            <w:sz w:val="20"/>
                            <w:szCs w:val="20"/>
                          </w:rPr>
                        </w:pPr>
                        <w:r>
                          <w:rPr>
                            <w:b/>
                            <w:bCs/>
                            <w:sz w:val="20"/>
                            <w:szCs w:val="20"/>
                          </w:rPr>
                          <w:t>2.4</w:t>
                        </w:r>
                      </w:p>
                    </w:txbxContent>
                  </v:textbox>
                </v:shape>
                <v:shape id="_x0000_s1409" type="#_x0000_t202" style="position:absolute;left:5580;top:5760;width:1440;height:540" strokecolor="white">
                  <v:textbox style="mso-next-textbox:#_x0000_s1409">
                    <w:txbxContent>
                      <w:p w:rsidR="0062012F" w:rsidRPr="00815716" w:rsidRDefault="0062012F" w:rsidP="0011060E">
                        <w:pPr>
                          <w:rPr>
                            <w:b/>
                            <w:bCs/>
                            <w:sz w:val="18"/>
                            <w:szCs w:val="18"/>
                          </w:rPr>
                        </w:pPr>
                        <w:r w:rsidRPr="00815716">
                          <w:rPr>
                            <w:b/>
                            <w:bCs/>
                            <w:sz w:val="18"/>
                            <w:szCs w:val="18"/>
                          </w:rPr>
                          <w:t>SEARCH</w:t>
                        </w:r>
                      </w:p>
                    </w:txbxContent>
                  </v:textbox>
                </v:shape>
              </v:group>
              <v:group id="_x0000_s1410" style="position:absolute;left:5527;top:1654;width:2550;height:2777" coordorigin="6495,2355" coordsize="2160,2340">
                <v:group id="_x0000_s1411" style="position:absolute;left:6495;top:2355;width:2160;height:2340" coordorigin="6495,2355" coordsize="2160,2340">
                  <v:roundrect id="_x0000_s1412" style="position:absolute;left:6495;top:2355;width:2160;height:2340" arcsize="10923f"/>
                  <v:line id="_x0000_s1413" style="position:absolute" from="6495,3074" to="8655,3075"/>
                </v:group>
                <v:shape id="_x0000_s1414" type="#_x0000_t202" style="position:absolute;left:6675;top:3435;width:1800;height:720" strokecolor="white">
                  <v:textbox style="mso-next-textbox:#_x0000_s1414">
                    <w:txbxContent>
                      <w:p w:rsidR="0062012F" w:rsidRPr="00815716" w:rsidRDefault="0062012F" w:rsidP="0011060E">
                        <w:pPr>
                          <w:jc w:val="center"/>
                          <w:rPr>
                            <w:b/>
                            <w:bCs/>
                            <w:sz w:val="18"/>
                            <w:szCs w:val="18"/>
                          </w:rPr>
                        </w:pPr>
                        <w:r w:rsidRPr="00815716">
                          <w:rPr>
                            <w:b/>
                            <w:bCs/>
                            <w:sz w:val="18"/>
                            <w:szCs w:val="18"/>
                          </w:rPr>
                          <w:t xml:space="preserve">Order </w:t>
                        </w:r>
                      </w:p>
                      <w:p w:rsidR="0062012F" w:rsidRPr="00815716" w:rsidRDefault="0062012F" w:rsidP="0011060E">
                        <w:pPr>
                          <w:jc w:val="center"/>
                          <w:rPr>
                            <w:b/>
                            <w:bCs/>
                            <w:sz w:val="18"/>
                            <w:szCs w:val="18"/>
                          </w:rPr>
                        </w:pPr>
                        <w:r w:rsidRPr="00815716">
                          <w:rPr>
                            <w:b/>
                            <w:bCs/>
                            <w:sz w:val="18"/>
                            <w:szCs w:val="18"/>
                          </w:rPr>
                          <w:t>DETAILS</w:t>
                        </w:r>
                      </w:p>
                    </w:txbxContent>
                  </v:textbox>
                </v:shape>
                <v:shape id="_x0000_s1415" type="#_x0000_t202" style="position:absolute;left:7395;top:2535;width:540;height:360" strokecolor="white">
                  <v:textbox style="mso-next-textbox:#_x0000_s1415">
                    <w:txbxContent>
                      <w:p w:rsidR="0062012F" w:rsidRPr="00D86505" w:rsidRDefault="0062012F" w:rsidP="0011060E">
                        <w:pPr>
                          <w:rPr>
                            <w:b/>
                            <w:bCs/>
                          </w:rPr>
                        </w:pPr>
                        <w:r>
                          <w:rPr>
                            <w:b/>
                            <w:bCs/>
                          </w:rPr>
                          <w:t>2.0</w:t>
                        </w:r>
                      </w:p>
                    </w:txbxContent>
                  </v:textbox>
                </v:shape>
              </v:group>
              <v:rect id="_x0000_s1416" style="position:absolute;left:2827;top:2858;width:1500;height:463">
                <v:textbox style="mso-next-textbox:#_x0000_s1416">
                  <w:txbxContent>
                    <w:p w:rsidR="0062012F" w:rsidRPr="00815716" w:rsidRDefault="0062012F" w:rsidP="0011060E">
                      <w:pPr>
                        <w:ind w:firstLine="180"/>
                        <w:rPr>
                          <w:b/>
                          <w:bCs/>
                          <w:sz w:val="18"/>
                          <w:szCs w:val="18"/>
                        </w:rPr>
                      </w:pPr>
                      <w:r w:rsidRPr="00815716">
                        <w:rPr>
                          <w:b/>
                          <w:bCs/>
                          <w:sz w:val="18"/>
                          <w:szCs w:val="18"/>
                        </w:rPr>
                        <w:t>Bill Order</w:t>
                      </w:r>
                    </w:p>
                  </w:txbxContent>
                </v:textbox>
              </v:rect>
              <v:line id="_x0000_s1417" style="position:absolute" from="4327,3043" to="5527,3044">
                <v:stroke endarrow="block"/>
              </v:line>
              <v:line id="_x0000_s1418" style="position:absolute;flip:x y" from="4327,3166" to="5527,3167">
                <v:stroke endarrow="block"/>
              </v:line>
              <v:line id="_x0000_s1419" style="position:absolute;flip:y" from="8077,2887" to="9165,2888">
                <v:stroke endarrow="block"/>
              </v:line>
            </v:group>
          </v:group>
        </w:pict>
      </w:r>
    </w:p>
    <w:p w:rsidR="0062012F" w:rsidRPr="0078172D" w:rsidRDefault="0062012F" w:rsidP="0011060E">
      <w:pPr>
        <w:jc w:val="both"/>
        <w:rPr>
          <w:i/>
          <w:iCs/>
          <w:sz w:val="36"/>
          <w:szCs w:val="36"/>
          <w:u w:val="single"/>
        </w:rPr>
      </w:pPr>
    </w:p>
    <w:p w:rsidR="0062012F" w:rsidRPr="0078172D" w:rsidRDefault="0062012F" w:rsidP="0011060E">
      <w:pPr>
        <w:ind w:left="2520"/>
        <w:jc w:val="both"/>
        <w:rPr>
          <w:i/>
          <w:iCs/>
          <w:sz w:val="36"/>
          <w:szCs w:val="36"/>
          <w:u w:val="single"/>
        </w:rPr>
      </w:pPr>
    </w:p>
    <w:p w:rsidR="0062012F" w:rsidRPr="0078172D" w:rsidRDefault="0062012F" w:rsidP="0011060E">
      <w:pPr>
        <w:ind w:left="-720"/>
        <w:jc w:val="both"/>
      </w:pPr>
    </w:p>
    <w:p w:rsidR="0062012F" w:rsidRPr="0078172D" w:rsidRDefault="0062012F" w:rsidP="0011060E">
      <w:pPr>
        <w:jc w:val="both"/>
      </w:pPr>
    </w:p>
    <w:p w:rsidR="0062012F" w:rsidRPr="0078172D"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rPr>
          <w:sz w:val="32"/>
          <w:szCs w:val="32"/>
          <w:u w:val="single"/>
        </w:rPr>
      </w:pPr>
    </w:p>
    <w:p w:rsidR="0062012F" w:rsidRPr="00815716" w:rsidRDefault="0062012F" w:rsidP="0011060E">
      <w:pPr>
        <w:jc w:val="center"/>
        <w:rPr>
          <w:i/>
          <w:iCs/>
          <w:sz w:val="32"/>
          <w:szCs w:val="32"/>
          <w:u w:val="single"/>
        </w:rPr>
      </w:pPr>
      <w:r>
        <w:rPr>
          <w:sz w:val="32"/>
          <w:szCs w:val="32"/>
          <w:u w:val="single"/>
        </w:rPr>
        <w:t>3.</w:t>
      </w:r>
      <w:r w:rsidRPr="00815716">
        <w:rPr>
          <w:sz w:val="32"/>
          <w:szCs w:val="32"/>
          <w:u w:val="single"/>
        </w:rPr>
        <w:t>DEALER / PRODUCT DETAILS</w:t>
      </w: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5676"/>
        </w:tabs>
        <w:jc w:val="both"/>
        <w:rPr>
          <w:sz w:val="72"/>
          <w:szCs w:val="72"/>
        </w:rPr>
      </w:pPr>
      <w:r>
        <w:rPr>
          <w:noProof/>
        </w:rPr>
        <w:pict>
          <v:group id="_x0000_s1420" style="position:absolute;left:0;text-align:left;margin-left:-10.25pt;margin-top:25.35pt;width:481.5pt;height:375.05pt;z-index:251661312" coordorigin="2467,3143" coordsize="10140,5953">
            <v:shape id="_x0000_s1421" type="#_x0000_t202" style="position:absolute;left:8500;top:4755;width:1185;height:536" filled="f" stroked="f">
              <v:textbox style="mso-next-textbox:#_x0000_s1421">
                <w:txbxContent>
                  <w:p w:rsidR="0062012F" w:rsidRPr="001B318D" w:rsidRDefault="0062012F" w:rsidP="0011060E">
                    <w:pPr>
                      <w:rPr>
                        <w:b/>
                        <w:bCs/>
                        <w:sz w:val="18"/>
                        <w:szCs w:val="18"/>
                      </w:rPr>
                    </w:pPr>
                    <w:r w:rsidRPr="001B318D">
                      <w:rPr>
                        <w:b/>
                        <w:bCs/>
                        <w:sz w:val="18"/>
                        <w:szCs w:val="18"/>
                      </w:rPr>
                      <w:t>Product</w:t>
                    </w:r>
                  </w:p>
                  <w:p w:rsidR="0062012F" w:rsidRPr="001B318D" w:rsidRDefault="0062012F" w:rsidP="0011060E">
                    <w:pPr>
                      <w:rPr>
                        <w:b/>
                        <w:bCs/>
                        <w:sz w:val="18"/>
                        <w:szCs w:val="18"/>
                      </w:rPr>
                    </w:pPr>
                    <w:r w:rsidRPr="001B318D">
                      <w:rPr>
                        <w:b/>
                        <w:bCs/>
                        <w:sz w:val="18"/>
                        <w:szCs w:val="18"/>
                      </w:rPr>
                      <w:t>Information</w:t>
                    </w:r>
                  </w:p>
                </w:txbxContent>
              </v:textbox>
            </v:shape>
            <v:group id="_x0000_s1422" style="position:absolute;left:2467;top:3143;width:10140;height:5953" coordorigin="1815,2797" coordsize="10620,6300">
              <v:group id="_x0000_s1423" style="position:absolute;left:9375;top:4072;width:3060;height:618" coordorigin="8460,8024" coordsize="3060,616">
                <v:rect id="_x0000_s1424" style="position:absolute;left:8460;top:8040;width:2880;height:540">
                  <v:textbox style="mso-next-textbox:#_x0000_s1424">
                    <w:txbxContent>
                      <w:p w:rsidR="0062012F" w:rsidRPr="00B647EE" w:rsidRDefault="0062012F" w:rsidP="0011060E">
                        <w:pPr>
                          <w:jc w:val="center"/>
                          <w:rPr>
                            <w:b/>
                            <w:bCs/>
                            <w:sz w:val="18"/>
                            <w:szCs w:val="18"/>
                          </w:rPr>
                        </w:pPr>
                        <w:r w:rsidRPr="00B647EE">
                          <w:rPr>
                            <w:b/>
                            <w:bCs/>
                            <w:sz w:val="18"/>
                            <w:szCs w:val="18"/>
                          </w:rPr>
                          <w:t>PRODUCT</w:t>
                        </w:r>
                      </w:p>
                      <w:p w:rsidR="0062012F" w:rsidRPr="00131DCE" w:rsidRDefault="0062012F" w:rsidP="0011060E">
                        <w:pPr>
                          <w:rPr>
                            <w:b/>
                            <w:bCs/>
                            <w:sz w:val="28"/>
                            <w:szCs w:val="28"/>
                          </w:rPr>
                        </w:pPr>
                        <w:r>
                          <w:rPr>
                            <w:b/>
                            <w:bCs/>
                            <w:sz w:val="28"/>
                            <w:szCs w:val="28"/>
                          </w:rPr>
                          <w:t>e</w:t>
                        </w:r>
                      </w:p>
                    </w:txbxContent>
                  </v:textbox>
                </v:rect>
                <v:shape id="_x0000_s1425" type="#_x0000_t202" style="position:absolute;left:10980;top:8024;width:540;height:616" stroked="f">
                  <v:textbox style="mso-next-textbox:#_x0000_s1425">
                    <w:txbxContent>
                      <w:p w:rsidR="0062012F" w:rsidRDefault="0062012F" w:rsidP="0011060E"/>
                    </w:txbxContent>
                  </v:textbox>
                </v:shape>
                <v:line id="_x0000_s1426" style="position:absolute" from="8700,8040" to="8700,8580"/>
              </v:group>
              <v:line id="_x0000_s1427" style="position:absolute;flip:x" from="8115,4415" to="9465,4416">
                <v:stroke endarrow="block"/>
              </v:line>
              <v:group id="_x0000_s1428" style="position:absolute;left:3840;top:7116;width:1800;height:1981" coordorigin="5400,4680" coordsize="1800,1980">
                <v:roundrect id="_x0000_s1429" style="position:absolute;left:5400;top:4680;width:1800;height:1980" arcsize="10923f"/>
                <v:line id="_x0000_s1430" style="position:absolute" from="5400,5400" to="7200,5400"/>
                <v:shape id="_x0000_s1431" type="#_x0000_t202" style="position:absolute;left:5940;top:4860;width:720;height:360" strokecolor="white">
                  <v:textbox style="mso-next-textbox:#_x0000_s1431">
                    <w:txbxContent>
                      <w:p w:rsidR="0062012F" w:rsidRPr="000E6CBA" w:rsidRDefault="0062012F" w:rsidP="0011060E">
                        <w:pPr>
                          <w:rPr>
                            <w:b/>
                            <w:bCs/>
                            <w:sz w:val="20"/>
                            <w:szCs w:val="20"/>
                          </w:rPr>
                        </w:pPr>
                        <w:r>
                          <w:rPr>
                            <w:b/>
                            <w:bCs/>
                            <w:sz w:val="20"/>
                            <w:szCs w:val="20"/>
                          </w:rPr>
                          <w:t>3.2</w:t>
                        </w:r>
                      </w:p>
                    </w:txbxContent>
                  </v:textbox>
                </v:shape>
                <v:shape id="_x0000_s1432" type="#_x0000_t202" style="position:absolute;left:5580;top:5760;width:1440;height:540" strokecolor="white">
                  <v:textbox style="mso-next-textbox:#_x0000_s1432">
                    <w:txbxContent>
                      <w:p w:rsidR="0062012F" w:rsidRPr="00B647EE" w:rsidRDefault="0062012F" w:rsidP="0011060E">
                        <w:pPr>
                          <w:jc w:val="center"/>
                          <w:rPr>
                            <w:b/>
                            <w:bCs/>
                            <w:sz w:val="18"/>
                            <w:szCs w:val="18"/>
                          </w:rPr>
                        </w:pPr>
                        <w:r w:rsidRPr="00B647EE">
                          <w:rPr>
                            <w:b/>
                            <w:bCs/>
                            <w:sz w:val="18"/>
                            <w:szCs w:val="18"/>
                          </w:rPr>
                          <w:t>UPDATE</w:t>
                        </w:r>
                      </w:p>
                    </w:txbxContent>
                  </v:textbox>
                </v:shape>
              </v:group>
              <v:group id="_x0000_s1433" style="position:absolute;left:5955;top:7116;width:1800;height:1981" coordorigin="5400,4680" coordsize="1800,1980">
                <v:roundrect id="_x0000_s1434" style="position:absolute;left:5400;top:4680;width:1800;height:1980" arcsize="10923f"/>
                <v:line id="_x0000_s1435" style="position:absolute" from="5400,5400" to="7200,5400"/>
                <v:shape id="_x0000_s1436" type="#_x0000_t202" style="position:absolute;left:5940;top:4860;width:720;height:360" strokecolor="white">
                  <v:textbox style="mso-next-textbox:#_x0000_s1436">
                    <w:txbxContent>
                      <w:p w:rsidR="0062012F" w:rsidRPr="000E6CBA" w:rsidRDefault="0062012F" w:rsidP="0011060E">
                        <w:pPr>
                          <w:rPr>
                            <w:b/>
                            <w:bCs/>
                            <w:sz w:val="20"/>
                            <w:szCs w:val="20"/>
                          </w:rPr>
                        </w:pPr>
                        <w:r>
                          <w:rPr>
                            <w:b/>
                            <w:bCs/>
                            <w:sz w:val="20"/>
                            <w:szCs w:val="20"/>
                          </w:rPr>
                          <w:t>3.3</w:t>
                        </w:r>
                      </w:p>
                    </w:txbxContent>
                  </v:textbox>
                </v:shape>
                <v:shape id="_x0000_s1437" type="#_x0000_t202" style="position:absolute;left:5580;top:5760;width:1440;height:540" strokecolor="white">
                  <v:textbox style="mso-next-textbox:#_x0000_s1437">
                    <w:txbxContent>
                      <w:p w:rsidR="0062012F" w:rsidRPr="00B647EE" w:rsidRDefault="0062012F" w:rsidP="0011060E">
                        <w:pPr>
                          <w:jc w:val="center"/>
                          <w:rPr>
                            <w:b/>
                            <w:bCs/>
                            <w:sz w:val="18"/>
                            <w:szCs w:val="18"/>
                          </w:rPr>
                        </w:pPr>
                        <w:r w:rsidRPr="00B647EE">
                          <w:rPr>
                            <w:b/>
                            <w:bCs/>
                            <w:sz w:val="18"/>
                            <w:szCs w:val="18"/>
                          </w:rPr>
                          <w:t>DELETE</w:t>
                        </w:r>
                      </w:p>
                    </w:txbxContent>
                  </v:textbox>
                </v:shape>
              </v:group>
              <v:group id="_x0000_s1438" style="position:absolute;left:1815;top:7116;width:1800;height:1981" coordorigin="5400,4680" coordsize="1800,1980">
                <v:roundrect id="_x0000_s1439" style="position:absolute;left:5400;top:4680;width:1800;height:1980" arcsize="10923f"/>
                <v:line id="_x0000_s1440" style="position:absolute" from="5400,5400" to="7200,5400"/>
                <v:shape id="_x0000_s1441" type="#_x0000_t202" style="position:absolute;left:5940;top:4860;width:720;height:360" strokecolor="white">
                  <v:textbox style="mso-next-textbox:#_x0000_s1441">
                    <w:txbxContent>
                      <w:p w:rsidR="0062012F" w:rsidRPr="000E6CBA" w:rsidRDefault="0062012F" w:rsidP="0011060E">
                        <w:pPr>
                          <w:rPr>
                            <w:b/>
                            <w:bCs/>
                            <w:sz w:val="20"/>
                            <w:szCs w:val="20"/>
                          </w:rPr>
                        </w:pPr>
                        <w:r>
                          <w:rPr>
                            <w:b/>
                            <w:bCs/>
                            <w:sz w:val="20"/>
                            <w:szCs w:val="20"/>
                          </w:rPr>
                          <w:t>3.1</w:t>
                        </w:r>
                      </w:p>
                    </w:txbxContent>
                  </v:textbox>
                </v:shape>
                <v:shape id="_x0000_s1442" type="#_x0000_t202" style="position:absolute;left:5580;top:5760;width:1440;height:540" strokecolor="white">
                  <v:textbox style="mso-next-textbox:#_x0000_s1442">
                    <w:txbxContent>
                      <w:p w:rsidR="0062012F" w:rsidRPr="00B647EE" w:rsidRDefault="0062012F" w:rsidP="0011060E">
                        <w:pPr>
                          <w:jc w:val="center"/>
                          <w:rPr>
                            <w:b/>
                            <w:bCs/>
                            <w:sz w:val="18"/>
                            <w:szCs w:val="18"/>
                          </w:rPr>
                        </w:pPr>
                        <w:r w:rsidRPr="00B647EE">
                          <w:rPr>
                            <w:b/>
                            <w:bCs/>
                            <w:sz w:val="18"/>
                            <w:szCs w:val="18"/>
                          </w:rPr>
                          <w:t>ADD</w:t>
                        </w:r>
                      </w:p>
                    </w:txbxContent>
                  </v:textbox>
                </v:shape>
              </v:group>
              <v:group id="_x0000_s1443" style="position:absolute;left:8115;top:7116;width:1800;height:1981" coordorigin="5400,4680" coordsize="1800,1980">
                <v:roundrect id="_x0000_s1444" style="position:absolute;left:5400;top:4680;width:1800;height:1980" arcsize="10923f"/>
                <v:line id="_x0000_s1445" style="position:absolute" from="5400,5400" to="7200,5400"/>
                <v:shape id="_x0000_s1446" type="#_x0000_t202" style="position:absolute;left:5940;top:4860;width:720;height:360" strokecolor="white">
                  <v:textbox style="mso-next-textbox:#_x0000_s1446">
                    <w:txbxContent>
                      <w:p w:rsidR="0062012F" w:rsidRPr="000E6CBA" w:rsidRDefault="0062012F" w:rsidP="0011060E">
                        <w:pPr>
                          <w:rPr>
                            <w:b/>
                            <w:bCs/>
                            <w:sz w:val="20"/>
                            <w:szCs w:val="20"/>
                          </w:rPr>
                        </w:pPr>
                        <w:r>
                          <w:rPr>
                            <w:b/>
                            <w:bCs/>
                            <w:sz w:val="20"/>
                            <w:szCs w:val="20"/>
                          </w:rPr>
                          <w:t>3.4</w:t>
                        </w:r>
                      </w:p>
                    </w:txbxContent>
                  </v:textbox>
                </v:shape>
                <v:shape id="_x0000_s1447" type="#_x0000_t202" style="position:absolute;left:5580;top:5760;width:1440;height:540" strokecolor="white">
                  <v:textbox style="mso-next-textbox:#_x0000_s1447">
                    <w:txbxContent>
                      <w:p w:rsidR="0062012F" w:rsidRPr="00B647EE" w:rsidRDefault="0062012F" w:rsidP="0011060E">
                        <w:pPr>
                          <w:jc w:val="center"/>
                          <w:rPr>
                            <w:b/>
                            <w:bCs/>
                            <w:sz w:val="18"/>
                            <w:szCs w:val="18"/>
                          </w:rPr>
                        </w:pPr>
                        <w:r w:rsidRPr="00B647EE">
                          <w:rPr>
                            <w:b/>
                            <w:bCs/>
                            <w:sz w:val="18"/>
                            <w:szCs w:val="18"/>
                          </w:rPr>
                          <w:t>SEARCH</w:t>
                        </w:r>
                      </w:p>
                    </w:txbxContent>
                  </v:textbox>
                </v:shape>
              </v:group>
              <v:group id="_x0000_s1448" style="position:absolute;left:5055;top:2797;width:3060;height:3240" coordorigin="6495,2355" coordsize="2160,2340">
                <v:group id="_x0000_s1449" style="position:absolute;left:6495;top:2355;width:2160;height:2340" coordorigin="6495,2355" coordsize="2160,2340">
                  <v:roundrect id="_x0000_s1450" style="position:absolute;left:6495;top:2355;width:2160;height:2340" arcsize="10923f"/>
                  <v:line id="_x0000_s1451" style="position:absolute" from="6495,3074" to="8655,3075"/>
                </v:group>
                <v:shape id="_x0000_s1452" type="#_x0000_t202" style="position:absolute;left:6675;top:3435;width:1800;height:720" strokecolor="white">
                  <v:textbox style="mso-next-textbox:#_x0000_s1452">
                    <w:txbxContent>
                      <w:p w:rsidR="0062012F" w:rsidRPr="00B647EE" w:rsidRDefault="0062012F" w:rsidP="0011060E">
                        <w:pPr>
                          <w:jc w:val="center"/>
                          <w:rPr>
                            <w:b/>
                            <w:bCs/>
                            <w:sz w:val="18"/>
                            <w:szCs w:val="18"/>
                          </w:rPr>
                        </w:pPr>
                        <w:r w:rsidRPr="00B647EE">
                          <w:rPr>
                            <w:b/>
                            <w:bCs/>
                            <w:sz w:val="18"/>
                            <w:szCs w:val="18"/>
                          </w:rPr>
                          <w:t>PRODUCT</w:t>
                        </w:r>
                      </w:p>
                      <w:p w:rsidR="0062012F" w:rsidRPr="00B647EE" w:rsidRDefault="0062012F" w:rsidP="0011060E">
                        <w:pPr>
                          <w:jc w:val="center"/>
                          <w:rPr>
                            <w:b/>
                            <w:bCs/>
                            <w:sz w:val="18"/>
                            <w:szCs w:val="18"/>
                          </w:rPr>
                        </w:pPr>
                        <w:r w:rsidRPr="00B647EE">
                          <w:rPr>
                            <w:b/>
                            <w:bCs/>
                            <w:sz w:val="18"/>
                            <w:szCs w:val="18"/>
                          </w:rPr>
                          <w:t>DETAILS</w:t>
                        </w:r>
                      </w:p>
                    </w:txbxContent>
                  </v:textbox>
                </v:shape>
                <v:shape id="_x0000_s1453" type="#_x0000_t202" style="position:absolute;left:7395;top:2535;width:540;height:360" strokecolor="white">
                  <v:textbox style="mso-next-textbox:#_x0000_s1453">
                    <w:txbxContent>
                      <w:p w:rsidR="0062012F" w:rsidRPr="00D86505" w:rsidRDefault="0062012F" w:rsidP="0011060E">
                        <w:pPr>
                          <w:rPr>
                            <w:b/>
                            <w:bCs/>
                          </w:rPr>
                        </w:pPr>
                        <w:r>
                          <w:rPr>
                            <w:b/>
                            <w:bCs/>
                          </w:rPr>
                          <w:t>3.0</w:t>
                        </w:r>
                      </w:p>
                    </w:txbxContent>
                  </v:textbox>
                </v:shape>
              </v:group>
              <v:rect id="_x0000_s1454" style="position:absolute;left:1815;top:4237;width:1800;height:833">
                <v:textbox style="mso-next-textbox:#_x0000_s1454">
                  <w:txbxContent>
                    <w:p w:rsidR="0062012F" w:rsidRPr="00B647EE" w:rsidRDefault="0062012F" w:rsidP="0011060E">
                      <w:pPr>
                        <w:jc w:val="center"/>
                        <w:rPr>
                          <w:b/>
                          <w:bCs/>
                          <w:sz w:val="18"/>
                          <w:szCs w:val="18"/>
                        </w:rPr>
                      </w:pPr>
                      <w:r w:rsidRPr="00B647EE">
                        <w:rPr>
                          <w:b/>
                          <w:bCs/>
                          <w:sz w:val="18"/>
                          <w:szCs w:val="18"/>
                        </w:rPr>
                        <w:t>Dealer Order</w:t>
                      </w:r>
                    </w:p>
                    <w:p w:rsidR="0062012F" w:rsidRPr="00206695" w:rsidRDefault="0062012F" w:rsidP="0011060E"/>
                  </w:txbxContent>
                </v:textbox>
              </v:rect>
              <v:line id="_x0000_s1455" style="position:absolute" from="3615,4418" to="5055,4419">
                <v:stroke endarrow="block"/>
              </v:line>
              <v:line id="_x0000_s1456" style="position:absolute;flip:x y" from="3615,4596" to="5055,4597">
                <v:stroke endarrow="block"/>
              </v:line>
              <v:line id="_x0000_s1457" style="position:absolute;flip:y" from="8115,4236" to="9270,4237">
                <v:stroke endarrow="block"/>
              </v:line>
              <v:group id="_x0000_s1458" style="position:absolute;left:10275;top:7116;width:1800;height:1981" coordorigin="5400,4680" coordsize="1800,1980">
                <v:roundrect id="_x0000_s1459" style="position:absolute;left:5400;top:4680;width:1800;height:1980" arcsize="10923f"/>
                <v:line id="_x0000_s1460" style="position:absolute" from="5400,5400" to="7200,5400"/>
                <v:shape id="_x0000_s1461" type="#_x0000_t202" style="position:absolute;left:5940;top:4860;width:720;height:360" strokecolor="white">
                  <v:textbox style="mso-next-textbox:#_x0000_s1461">
                    <w:txbxContent>
                      <w:p w:rsidR="0062012F" w:rsidRPr="000E6CBA" w:rsidRDefault="0062012F" w:rsidP="0011060E">
                        <w:pPr>
                          <w:rPr>
                            <w:b/>
                            <w:bCs/>
                            <w:sz w:val="20"/>
                            <w:szCs w:val="20"/>
                          </w:rPr>
                        </w:pPr>
                        <w:r>
                          <w:rPr>
                            <w:b/>
                            <w:bCs/>
                            <w:sz w:val="20"/>
                            <w:szCs w:val="20"/>
                          </w:rPr>
                          <w:t>3.5</w:t>
                        </w:r>
                      </w:p>
                    </w:txbxContent>
                  </v:textbox>
                </v:shape>
                <v:shape id="_x0000_s1462" type="#_x0000_t202" style="position:absolute;left:5580;top:5760;width:1440;height:540" strokecolor="white">
                  <v:textbox style="mso-next-textbox:#_x0000_s1462">
                    <w:txbxContent>
                      <w:p w:rsidR="0062012F" w:rsidRPr="00B647EE" w:rsidRDefault="0062012F" w:rsidP="0011060E">
                        <w:pPr>
                          <w:jc w:val="center"/>
                          <w:rPr>
                            <w:b/>
                            <w:bCs/>
                            <w:sz w:val="18"/>
                            <w:szCs w:val="18"/>
                          </w:rPr>
                        </w:pPr>
                        <w:r w:rsidRPr="00B647EE">
                          <w:rPr>
                            <w:b/>
                            <w:bCs/>
                            <w:sz w:val="18"/>
                            <w:szCs w:val="18"/>
                          </w:rPr>
                          <w:t>EDIT</w:t>
                        </w:r>
                      </w:p>
                    </w:txbxContent>
                  </v:textbox>
                </v:shape>
              </v:group>
            </v:group>
            <v:shape id="_x0000_s1463" type="#_x0000_t202" style="position:absolute;left:4093;top:3972;width:1203;height:584" strokecolor="white">
              <v:textbox>
                <w:txbxContent>
                  <w:p w:rsidR="0062012F" w:rsidRPr="001B318D" w:rsidRDefault="0062012F" w:rsidP="0011060E">
                    <w:pPr>
                      <w:jc w:val="center"/>
                      <w:rPr>
                        <w:b/>
                        <w:bCs/>
                        <w:sz w:val="18"/>
                        <w:szCs w:val="18"/>
                      </w:rPr>
                    </w:pPr>
                    <w:r w:rsidRPr="001B318D">
                      <w:rPr>
                        <w:b/>
                        <w:bCs/>
                        <w:sz w:val="18"/>
                        <w:szCs w:val="18"/>
                      </w:rPr>
                      <w:t>Product</w:t>
                    </w:r>
                  </w:p>
                  <w:p w:rsidR="0062012F" w:rsidRPr="001B318D" w:rsidRDefault="0062012F" w:rsidP="0011060E">
                    <w:pPr>
                      <w:jc w:val="center"/>
                      <w:rPr>
                        <w:b/>
                        <w:bCs/>
                        <w:sz w:val="18"/>
                        <w:szCs w:val="18"/>
                      </w:rPr>
                    </w:pPr>
                    <w:r w:rsidRPr="001B318D">
                      <w:rPr>
                        <w:b/>
                        <w:bCs/>
                        <w:sz w:val="18"/>
                        <w:szCs w:val="18"/>
                      </w:rPr>
                      <w:t>Details</w:t>
                    </w:r>
                  </w:p>
                  <w:p w:rsidR="0062012F" w:rsidRDefault="0062012F" w:rsidP="0011060E"/>
                </w:txbxContent>
              </v:textbox>
            </v:shape>
          </v:group>
        </w:pict>
      </w: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Pr="0078172D" w:rsidRDefault="0062012F" w:rsidP="0011060E">
      <w:pPr>
        <w:ind w:left="2520"/>
        <w:jc w:val="both"/>
        <w:rPr>
          <w:sz w:val="36"/>
          <w:szCs w:val="36"/>
          <w:u w:val="single"/>
        </w:rPr>
      </w:pPr>
    </w:p>
    <w:p w:rsidR="0062012F" w:rsidRPr="00815716" w:rsidRDefault="0062012F" w:rsidP="0011060E">
      <w:pPr>
        <w:ind w:left="2520"/>
        <w:jc w:val="both"/>
        <w:rPr>
          <w:i/>
          <w:iCs/>
          <w:sz w:val="32"/>
          <w:szCs w:val="32"/>
          <w:u w:val="single"/>
        </w:rPr>
      </w:pPr>
      <w:r>
        <w:rPr>
          <w:sz w:val="32"/>
          <w:szCs w:val="32"/>
          <w:u w:val="single"/>
        </w:rPr>
        <w:t>4</w:t>
      </w:r>
      <w:r w:rsidRPr="00815716">
        <w:rPr>
          <w:sz w:val="32"/>
          <w:szCs w:val="32"/>
          <w:u w:val="single"/>
        </w:rPr>
        <w:t>) EMPLOYEE DETAILS</w:t>
      </w:r>
    </w:p>
    <w:p w:rsidR="0062012F" w:rsidRDefault="0062012F" w:rsidP="0011060E">
      <w:pPr>
        <w:tabs>
          <w:tab w:val="left" w:pos="1830"/>
          <w:tab w:val="center" w:pos="4320"/>
        </w:tabs>
        <w:ind w:left="-1620" w:right="-1620"/>
        <w:rPr>
          <w:b/>
          <w:bCs/>
          <w:sz w:val="44"/>
          <w:szCs w:val="44"/>
          <w:u w:val="single"/>
        </w:rPr>
      </w:pPr>
    </w:p>
    <w:p w:rsidR="0062012F" w:rsidRDefault="0062012F" w:rsidP="0011060E">
      <w:pPr>
        <w:tabs>
          <w:tab w:val="left" w:pos="1830"/>
          <w:tab w:val="center" w:pos="4320"/>
        </w:tabs>
        <w:ind w:left="-1620" w:right="-1620"/>
        <w:rPr>
          <w:b/>
          <w:bCs/>
          <w:sz w:val="44"/>
          <w:szCs w:val="44"/>
          <w:u w:val="single"/>
        </w:rPr>
      </w:pPr>
    </w:p>
    <w:p w:rsidR="0062012F"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r>
        <w:rPr>
          <w:noProof/>
        </w:rPr>
        <w:pict>
          <v:group id="_x0000_s1464" style="position:absolute;left:0;text-align:left;margin-left:-21.75pt;margin-top:20.9pt;width:513.6pt;height:382.35pt;z-index:251662336" coordorigin="1089,1260" coordsize="10980,7920">
            <v:group id="_x0000_s1465" style="position:absolute;left:1089;top:1260;width:10980;height:7920" coordorigin="1815,2521" coordsize="10980,7920">
              <v:group id="_x0000_s1466" style="position:absolute;left:9735;top:3780;width:3060;height:618" coordorigin="8460,8024" coordsize="3060,616">
                <v:rect id="_x0000_s1467" style="position:absolute;left:8460;top:8040;width:2880;height:540">
                  <v:textbox style="mso-next-textbox:#_x0000_s1467">
                    <w:txbxContent>
                      <w:p w:rsidR="0062012F" w:rsidRPr="00815716" w:rsidRDefault="0062012F" w:rsidP="0011060E">
                        <w:pPr>
                          <w:jc w:val="center"/>
                          <w:rPr>
                            <w:b/>
                            <w:bCs/>
                            <w:sz w:val="18"/>
                            <w:szCs w:val="18"/>
                          </w:rPr>
                        </w:pPr>
                        <w:r w:rsidRPr="00815716">
                          <w:rPr>
                            <w:b/>
                            <w:bCs/>
                            <w:sz w:val="18"/>
                            <w:szCs w:val="18"/>
                          </w:rPr>
                          <w:t>Employee</w:t>
                        </w:r>
                      </w:p>
                      <w:p w:rsidR="0062012F" w:rsidRPr="00131DCE" w:rsidRDefault="0062012F" w:rsidP="0011060E">
                        <w:pPr>
                          <w:rPr>
                            <w:b/>
                            <w:bCs/>
                            <w:sz w:val="28"/>
                            <w:szCs w:val="28"/>
                          </w:rPr>
                        </w:pPr>
                      </w:p>
                    </w:txbxContent>
                  </v:textbox>
                </v:rect>
                <v:shape id="_x0000_s1468" type="#_x0000_t202" style="position:absolute;left:10980;top:8024;width:540;height:616" stroked="f">
                  <v:textbox style="mso-next-textbox:#_x0000_s1468">
                    <w:txbxContent>
                      <w:p w:rsidR="0062012F" w:rsidRDefault="0062012F" w:rsidP="0011060E"/>
                    </w:txbxContent>
                  </v:textbox>
                </v:shape>
                <v:line id="_x0000_s1469" style="position:absolute" from="8700,8040" to="8700,8580"/>
              </v:group>
              <v:line id="_x0000_s1470" style="position:absolute;flip:x" from="8025,4144" to="9375,4145">
                <v:stroke endarrow="block"/>
              </v:line>
              <v:group id="_x0000_s1471" style="position:absolute;left:5955;top:6120;width:1800;height:1981" coordorigin="5400,4680" coordsize="1800,1980">
                <v:roundrect id="_x0000_s1472" style="position:absolute;left:5400;top:4680;width:1800;height:1980" arcsize="10923f"/>
                <v:line id="_x0000_s1473" style="position:absolute" from="5400,5400" to="7200,5400"/>
                <v:shape id="_x0000_s1474" type="#_x0000_t202" style="position:absolute;left:5940;top:4860;width:720;height:360" strokecolor="white">
                  <v:textbox style="mso-next-textbox:#_x0000_s1474">
                    <w:txbxContent>
                      <w:p w:rsidR="0062012F" w:rsidRPr="000E6CBA" w:rsidRDefault="0062012F" w:rsidP="0011060E">
                        <w:pPr>
                          <w:rPr>
                            <w:b/>
                            <w:bCs/>
                            <w:sz w:val="20"/>
                            <w:szCs w:val="20"/>
                          </w:rPr>
                        </w:pPr>
                        <w:r>
                          <w:rPr>
                            <w:b/>
                            <w:bCs/>
                            <w:sz w:val="20"/>
                            <w:szCs w:val="20"/>
                          </w:rPr>
                          <w:t>7.2</w:t>
                        </w:r>
                      </w:p>
                    </w:txbxContent>
                  </v:textbox>
                </v:shape>
                <v:shape id="_x0000_s1475" type="#_x0000_t202" style="position:absolute;left:5580;top:5760;width:1440;height:540" strokecolor="white">
                  <v:textbox style="mso-next-textbox:#_x0000_s1475">
                    <w:txbxContent>
                      <w:p w:rsidR="0062012F" w:rsidRPr="00815716" w:rsidRDefault="0062012F" w:rsidP="0011060E">
                        <w:pPr>
                          <w:jc w:val="center"/>
                          <w:rPr>
                            <w:b/>
                            <w:bCs/>
                            <w:sz w:val="18"/>
                            <w:szCs w:val="18"/>
                          </w:rPr>
                        </w:pPr>
                        <w:r w:rsidRPr="00815716">
                          <w:rPr>
                            <w:b/>
                            <w:bCs/>
                            <w:sz w:val="18"/>
                            <w:szCs w:val="18"/>
                          </w:rPr>
                          <w:t>UPDATE</w:t>
                        </w:r>
                      </w:p>
                    </w:txbxContent>
                  </v:textbox>
                </v:shape>
              </v:group>
              <v:group id="_x0000_s1476" style="position:absolute;left:8115;top:6120;width:1800;height:1981" coordorigin="5400,4680" coordsize="1800,1980">
                <v:roundrect id="_x0000_s1477" style="position:absolute;left:5400;top:4680;width:1800;height:1980" arcsize="10923f"/>
                <v:line id="_x0000_s1478" style="position:absolute" from="5400,5400" to="7200,5400"/>
                <v:shape id="_x0000_s1479" type="#_x0000_t202" style="position:absolute;left:5940;top:4860;width:720;height:360" strokecolor="white">
                  <v:textbox style="mso-next-textbox:#_x0000_s1479">
                    <w:txbxContent>
                      <w:p w:rsidR="0062012F" w:rsidRPr="000E6CBA" w:rsidRDefault="0062012F" w:rsidP="0011060E">
                        <w:pPr>
                          <w:rPr>
                            <w:b/>
                            <w:bCs/>
                            <w:sz w:val="20"/>
                            <w:szCs w:val="20"/>
                          </w:rPr>
                        </w:pPr>
                        <w:r>
                          <w:rPr>
                            <w:b/>
                            <w:bCs/>
                            <w:sz w:val="20"/>
                            <w:szCs w:val="20"/>
                          </w:rPr>
                          <w:t>7.3</w:t>
                        </w:r>
                      </w:p>
                    </w:txbxContent>
                  </v:textbox>
                </v:shape>
                <v:shape id="_x0000_s1480" type="#_x0000_t202" style="position:absolute;left:5580;top:5760;width:1440;height:540" strokecolor="white">
                  <v:textbox style="mso-next-textbox:#_x0000_s1480">
                    <w:txbxContent>
                      <w:p w:rsidR="0062012F" w:rsidRPr="00815716" w:rsidRDefault="0062012F" w:rsidP="0011060E">
                        <w:pPr>
                          <w:jc w:val="center"/>
                          <w:rPr>
                            <w:b/>
                            <w:bCs/>
                            <w:sz w:val="18"/>
                            <w:szCs w:val="18"/>
                          </w:rPr>
                        </w:pPr>
                        <w:r w:rsidRPr="00815716">
                          <w:rPr>
                            <w:b/>
                            <w:bCs/>
                            <w:sz w:val="18"/>
                            <w:szCs w:val="18"/>
                          </w:rPr>
                          <w:t>DELETE</w:t>
                        </w:r>
                      </w:p>
                    </w:txbxContent>
                  </v:textbox>
                </v:shape>
              </v:group>
              <v:group id="_x0000_s1481" style="position:absolute;left:3795;top:6120;width:1800;height:1981" coordorigin="5400,4680" coordsize="1800,1980">
                <v:roundrect id="_x0000_s1482" style="position:absolute;left:5400;top:4680;width:1800;height:1980" arcsize="10923f"/>
                <v:line id="_x0000_s1483" style="position:absolute" from="5400,5400" to="7200,5400"/>
                <v:shape id="_x0000_s1484" type="#_x0000_t202" style="position:absolute;left:5940;top:4860;width:720;height:360" strokecolor="white">
                  <v:textbox style="mso-next-textbox:#_x0000_s1484">
                    <w:txbxContent>
                      <w:p w:rsidR="0062012F" w:rsidRPr="000E6CBA" w:rsidRDefault="0062012F" w:rsidP="0011060E">
                        <w:pPr>
                          <w:rPr>
                            <w:b/>
                            <w:bCs/>
                            <w:sz w:val="20"/>
                            <w:szCs w:val="20"/>
                          </w:rPr>
                        </w:pPr>
                        <w:r>
                          <w:rPr>
                            <w:b/>
                            <w:bCs/>
                            <w:sz w:val="20"/>
                            <w:szCs w:val="20"/>
                          </w:rPr>
                          <w:t>7.1</w:t>
                        </w:r>
                      </w:p>
                    </w:txbxContent>
                  </v:textbox>
                </v:shape>
                <v:shape id="_x0000_s1485" type="#_x0000_t202" style="position:absolute;left:5580;top:5760;width:1440;height:540" strokecolor="white">
                  <v:textbox style="mso-next-textbox:#_x0000_s1485">
                    <w:txbxContent>
                      <w:p w:rsidR="0062012F" w:rsidRPr="00815716" w:rsidRDefault="0062012F" w:rsidP="0011060E">
                        <w:pPr>
                          <w:jc w:val="center"/>
                          <w:rPr>
                            <w:b/>
                            <w:bCs/>
                            <w:sz w:val="18"/>
                            <w:szCs w:val="18"/>
                          </w:rPr>
                        </w:pPr>
                        <w:r w:rsidRPr="00815716">
                          <w:rPr>
                            <w:b/>
                            <w:bCs/>
                            <w:sz w:val="18"/>
                            <w:szCs w:val="18"/>
                          </w:rPr>
                          <w:t>ADD</w:t>
                        </w:r>
                      </w:p>
                    </w:txbxContent>
                  </v:textbox>
                </v:shape>
              </v:group>
              <v:group id="_x0000_s1486" style="position:absolute;left:4875;top:8460;width:1800;height:1981" coordorigin="5400,4680" coordsize="1800,1980">
                <v:roundrect id="_x0000_s1487" style="position:absolute;left:5400;top:4680;width:1800;height:1980" arcsize="10923f"/>
                <v:line id="_x0000_s1488" style="position:absolute" from="5400,5400" to="7200,5400"/>
                <v:shape id="_x0000_s1489" type="#_x0000_t202" style="position:absolute;left:5940;top:4860;width:720;height:360" strokecolor="white">
                  <v:textbox style="mso-next-textbox:#_x0000_s1489">
                    <w:txbxContent>
                      <w:p w:rsidR="0062012F" w:rsidRPr="000E6CBA" w:rsidRDefault="0062012F" w:rsidP="0011060E">
                        <w:pPr>
                          <w:rPr>
                            <w:b/>
                            <w:bCs/>
                            <w:sz w:val="20"/>
                            <w:szCs w:val="20"/>
                          </w:rPr>
                        </w:pPr>
                        <w:r>
                          <w:rPr>
                            <w:b/>
                            <w:bCs/>
                            <w:sz w:val="20"/>
                            <w:szCs w:val="20"/>
                          </w:rPr>
                          <w:t>7.4</w:t>
                        </w:r>
                      </w:p>
                    </w:txbxContent>
                  </v:textbox>
                </v:shape>
                <v:shape id="_x0000_s1490" type="#_x0000_t202" style="position:absolute;left:5580;top:5760;width:1440;height:540" strokecolor="white">
                  <v:textbox style="mso-next-textbox:#_x0000_s1490">
                    <w:txbxContent>
                      <w:p w:rsidR="0062012F" w:rsidRPr="00815716" w:rsidRDefault="0062012F" w:rsidP="0011060E">
                        <w:pPr>
                          <w:jc w:val="center"/>
                          <w:rPr>
                            <w:b/>
                            <w:bCs/>
                            <w:sz w:val="18"/>
                            <w:szCs w:val="18"/>
                          </w:rPr>
                        </w:pPr>
                        <w:r w:rsidRPr="00815716">
                          <w:rPr>
                            <w:b/>
                            <w:bCs/>
                            <w:sz w:val="18"/>
                            <w:szCs w:val="18"/>
                          </w:rPr>
                          <w:t>SEARCH</w:t>
                        </w:r>
                      </w:p>
                    </w:txbxContent>
                  </v:textbox>
                </v:shape>
              </v:group>
              <v:group id="_x0000_s1491" style="position:absolute;left:5055;top:2521;width:3060;height:3240" coordorigin="6495,2355" coordsize="2160,2340">
                <v:group id="_x0000_s1492" style="position:absolute;left:6495;top:2355;width:2160;height:2340" coordorigin="6495,2355" coordsize="2160,2340">
                  <v:roundrect id="_x0000_s1493" style="position:absolute;left:6495;top:2355;width:2160;height:2340" arcsize="10923f"/>
                  <v:line id="_x0000_s1494" style="position:absolute" from="6495,3074" to="8655,3075"/>
                </v:group>
                <v:shape id="_x0000_s1495" type="#_x0000_t202" style="position:absolute;left:6675;top:3435;width:1800;height:720" strokecolor="white">
                  <v:textbox style="mso-next-textbox:#_x0000_s1495">
                    <w:txbxContent>
                      <w:p w:rsidR="0062012F" w:rsidRPr="00815716" w:rsidRDefault="0062012F" w:rsidP="0011060E">
                        <w:pPr>
                          <w:jc w:val="center"/>
                          <w:rPr>
                            <w:b/>
                            <w:bCs/>
                            <w:sz w:val="18"/>
                            <w:szCs w:val="18"/>
                          </w:rPr>
                        </w:pPr>
                        <w:r w:rsidRPr="00815716">
                          <w:rPr>
                            <w:b/>
                            <w:bCs/>
                            <w:sz w:val="18"/>
                            <w:szCs w:val="18"/>
                          </w:rPr>
                          <w:t>Employee DETAILS</w:t>
                        </w:r>
                      </w:p>
                    </w:txbxContent>
                  </v:textbox>
                </v:shape>
                <v:shape id="_x0000_s1496" type="#_x0000_t202" style="position:absolute;left:7395;top:2535;width:540;height:360" strokecolor="white">
                  <v:textbox style="mso-next-textbox:#_x0000_s1496">
                    <w:txbxContent>
                      <w:p w:rsidR="0062012F" w:rsidRPr="00D86505" w:rsidRDefault="0062012F" w:rsidP="0011060E">
                        <w:pPr>
                          <w:rPr>
                            <w:b/>
                            <w:bCs/>
                          </w:rPr>
                        </w:pPr>
                        <w:r>
                          <w:rPr>
                            <w:b/>
                            <w:bCs/>
                          </w:rPr>
                          <w:t>7.0</w:t>
                        </w:r>
                      </w:p>
                    </w:txbxContent>
                  </v:textbox>
                </v:shape>
              </v:group>
              <v:rect id="_x0000_s1497" style="position:absolute;left:1815;top:3961;width:1800;height:540">
                <v:textbox style="mso-next-textbox:#_x0000_s1497">
                  <w:txbxContent>
                    <w:p w:rsidR="0062012F" w:rsidRPr="00815716" w:rsidRDefault="0062012F" w:rsidP="0011060E">
                      <w:pPr>
                        <w:jc w:val="center"/>
                        <w:rPr>
                          <w:b/>
                          <w:bCs/>
                          <w:sz w:val="18"/>
                          <w:szCs w:val="18"/>
                        </w:rPr>
                      </w:pPr>
                      <w:r w:rsidRPr="00815716">
                        <w:rPr>
                          <w:b/>
                          <w:bCs/>
                          <w:sz w:val="18"/>
                          <w:szCs w:val="18"/>
                        </w:rPr>
                        <w:t>Employee</w:t>
                      </w:r>
                    </w:p>
                    <w:p w:rsidR="0062012F" w:rsidRPr="00C96FDD" w:rsidRDefault="0062012F" w:rsidP="0011060E"/>
                  </w:txbxContent>
                </v:textbox>
              </v:rect>
              <v:line id="_x0000_s1498" style="position:absolute" from="3615,4142" to="5055,4143">
                <v:stroke endarrow="block"/>
              </v:line>
              <v:line id="_x0000_s1499" style="position:absolute;flip:x y" from="3615,4320" to="5055,4321">
                <v:stroke endarrow="block"/>
              </v:line>
              <v:line id="_x0000_s1500" style="position:absolute" from="8115,3961" to="9375,3962">
                <v:stroke endarrow="block"/>
              </v:line>
              <v:group id="_x0000_s1501" style="position:absolute;left:7035;top:8460;width:1800;height:1981" coordorigin="5400,4680" coordsize="1800,1980">
                <v:roundrect id="_x0000_s1502" style="position:absolute;left:5400;top:4680;width:1800;height:1980" arcsize="10923f"/>
                <v:line id="_x0000_s1503" style="position:absolute" from="5400,5400" to="7200,5400"/>
                <v:shape id="_x0000_s1504" type="#_x0000_t202" style="position:absolute;left:5940;top:4860;width:720;height:360" strokecolor="white">
                  <v:textbox style="mso-next-textbox:#_x0000_s1504">
                    <w:txbxContent>
                      <w:p w:rsidR="0062012F" w:rsidRPr="000E6CBA" w:rsidRDefault="0062012F" w:rsidP="0011060E">
                        <w:pPr>
                          <w:rPr>
                            <w:b/>
                            <w:bCs/>
                            <w:sz w:val="20"/>
                            <w:szCs w:val="20"/>
                          </w:rPr>
                        </w:pPr>
                        <w:r>
                          <w:rPr>
                            <w:b/>
                            <w:bCs/>
                            <w:sz w:val="20"/>
                            <w:szCs w:val="20"/>
                          </w:rPr>
                          <w:t>7.5</w:t>
                        </w:r>
                      </w:p>
                    </w:txbxContent>
                  </v:textbox>
                </v:shape>
                <v:shape id="_x0000_s1505" type="#_x0000_t202" style="position:absolute;left:5580;top:5760;width:1440;height:540" strokecolor="white">
                  <v:textbox style="mso-next-textbox:#_x0000_s1505">
                    <w:txbxContent>
                      <w:p w:rsidR="0062012F" w:rsidRPr="00815716" w:rsidRDefault="0062012F" w:rsidP="0011060E">
                        <w:pPr>
                          <w:jc w:val="center"/>
                          <w:rPr>
                            <w:b/>
                            <w:bCs/>
                            <w:sz w:val="18"/>
                            <w:szCs w:val="18"/>
                          </w:rPr>
                        </w:pPr>
                        <w:r w:rsidRPr="00815716">
                          <w:rPr>
                            <w:b/>
                            <w:bCs/>
                            <w:sz w:val="18"/>
                            <w:szCs w:val="18"/>
                          </w:rPr>
                          <w:t>EDIT</w:t>
                        </w:r>
                      </w:p>
                    </w:txbxContent>
                  </v:textbox>
                </v:shape>
              </v:group>
            </v:group>
            <v:shape id="_x0000_s1506" type="#_x0000_t202" style="position:absolute;left:3012;top:2257;width:1137;height:524" strokecolor="white">
              <v:textbox style="mso-next-textbox:#_x0000_s1506">
                <w:txbxContent>
                  <w:p w:rsidR="0062012F" w:rsidRPr="001B318D" w:rsidRDefault="0062012F" w:rsidP="0011060E">
                    <w:pPr>
                      <w:rPr>
                        <w:b/>
                        <w:bCs/>
                        <w:sz w:val="18"/>
                        <w:szCs w:val="18"/>
                      </w:rPr>
                    </w:pPr>
                    <w:r w:rsidRPr="001B318D">
                      <w:rPr>
                        <w:b/>
                        <w:bCs/>
                        <w:sz w:val="18"/>
                        <w:szCs w:val="18"/>
                      </w:rPr>
                      <w:t>Employee</w:t>
                    </w:r>
                  </w:p>
                  <w:p w:rsidR="0062012F" w:rsidRPr="001B318D" w:rsidRDefault="0062012F" w:rsidP="0011060E">
                    <w:pPr>
                      <w:rPr>
                        <w:b/>
                        <w:bCs/>
                        <w:sz w:val="18"/>
                        <w:szCs w:val="18"/>
                      </w:rPr>
                    </w:pPr>
                    <w:r w:rsidRPr="001B318D">
                      <w:rPr>
                        <w:b/>
                        <w:bCs/>
                        <w:sz w:val="18"/>
                        <w:szCs w:val="18"/>
                      </w:rPr>
                      <w:t xml:space="preserve">   Details</w:t>
                    </w:r>
                  </w:p>
                  <w:p w:rsidR="0062012F" w:rsidRDefault="0062012F" w:rsidP="0011060E"/>
                </w:txbxContent>
              </v:textbox>
            </v:shape>
            <v:shape id="_x0000_s1507" type="#_x0000_t202" style="position:absolute;left:7569;top:3059;width:1440;height:601" strokecolor="white">
              <v:textbox style="mso-next-textbox:#_x0000_s1507">
                <w:txbxContent>
                  <w:p w:rsidR="0062012F" w:rsidRPr="001B318D" w:rsidRDefault="0062012F" w:rsidP="0011060E">
                    <w:pPr>
                      <w:rPr>
                        <w:b/>
                        <w:bCs/>
                      </w:rPr>
                    </w:pPr>
                    <w:r w:rsidRPr="001B318D">
                      <w:rPr>
                        <w:b/>
                        <w:bCs/>
                        <w:sz w:val="18"/>
                        <w:szCs w:val="18"/>
                      </w:rPr>
                      <w:t>Employee Inform</w:t>
                    </w:r>
                    <w:r>
                      <w:rPr>
                        <w:b/>
                        <w:bCs/>
                      </w:rPr>
                      <w:t>a</w:t>
                    </w:r>
                    <w:r w:rsidRPr="00815716">
                      <w:t>tio</w:t>
                    </w:r>
                    <w:r>
                      <w:rPr>
                        <w:b/>
                        <w:bCs/>
                      </w:rPr>
                      <w:t>n</w:t>
                    </w:r>
                  </w:p>
                </w:txbxContent>
              </v:textbox>
            </v:shape>
          </v:group>
        </w:pict>
      </w: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Default="0062012F" w:rsidP="0011060E">
      <w:pPr>
        <w:tabs>
          <w:tab w:val="left" w:pos="4993"/>
        </w:tabs>
        <w:jc w:val="both"/>
        <w:rPr>
          <w:b/>
          <w:bCs/>
          <w:sz w:val="44"/>
          <w:szCs w:val="44"/>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3165"/>
        </w:tabs>
        <w:jc w:val="center"/>
        <w:rPr>
          <w:b/>
          <w:bCs/>
          <w:sz w:val="36"/>
          <w:szCs w:val="36"/>
        </w:rPr>
      </w:pPr>
      <w:r w:rsidRPr="0078172D">
        <w:rPr>
          <w:b/>
          <w:bCs/>
          <w:sz w:val="36"/>
          <w:szCs w:val="36"/>
          <w:u w:val="single"/>
        </w:rPr>
        <w:t>PACKAGE DIAGRAM</w:t>
      </w:r>
    </w:p>
    <w:p w:rsidR="0062012F" w:rsidRPr="0078172D" w:rsidRDefault="0062012F" w:rsidP="0011060E">
      <w:pPr>
        <w:tabs>
          <w:tab w:val="left" w:pos="4993"/>
        </w:tabs>
        <w:jc w:val="center"/>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4993"/>
        </w:tabs>
        <w:jc w:val="center"/>
        <w:rPr>
          <w:b/>
          <w:bCs/>
          <w:sz w:val="36"/>
          <w:szCs w:val="36"/>
          <w:u w:val="single"/>
        </w:rPr>
      </w:pPr>
      <w:r>
        <w:rPr>
          <w:noProof/>
        </w:rPr>
        <w:pict>
          <v:group id="_x0000_s1508" style="position:absolute;left:0;text-align:left;margin-left:3.9pt;margin-top:18.45pt;width:472.35pt;height:399.8pt;z-index:251652096" coordorigin="1878,3556" coordsize="9447,7996">
            <v:group id="_x0000_s1509" style="position:absolute;left:1878;top:3556;width:9447;height:7996" coordorigin="1878,4434" coordsize="9447,7996">
              <v:group id="_x0000_s1510" style="position:absolute;left:1878;top:4434;width:9447;height:7995" coordorigin="2073,3181" coordsize="9447,10837">
                <v:line id="_x0000_s1511" style="position:absolute" from="11520,6613" to="11520,14018"/>
                <v:group id="_x0000_s1512" style="position:absolute;left:2073;top:3181;width:9447;height:10837" coordorigin="2073,3181" coordsize="9447,10837">
                  <v:shape id="_x0000_s1513" type="#_x0000_t32" style="position:absolute;left:4172;top:6806;width:1050;height:0" o:connectortype="straight"/>
                  <v:group id="_x0000_s1514" style="position:absolute;left:2073;top:3181;width:9447;height:10837" coordorigin="1980,2427" coordsize="9540,11591">
                    <v:rect id="_x0000_s1515" style="position:absolute;left:3720;top:2893;width:3120;height:1081">
                      <v:textbox style="mso-next-textbox:#_x0000_s1515">
                        <w:txbxContent>
                          <w:p w:rsidR="0062012F" w:rsidRPr="008A46B1" w:rsidRDefault="0062012F" w:rsidP="0011060E">
                            <w:pPr>
                              <w:rPr>
                                <w:rFonts w:ascii="Book Antiqua" w:hAnsi="Book Antiqua" w:cs="Book Antiqua"/>
                              </w:rPr>
                            </w:pPr>
                            <w:r w:rsidRPr="008A46B1">
                              <w:rPr>
                                <w:rFonts w:ascii="Book Antiqua" w:hAnsi="Book Antiqua" w:cs="Book Antiqua"/>
                              </w:rPr>
                              <w:t>Log Management</w:t>
                            </w:r>
                          </w:p>
                          <w:p w:rsidR="0062012F" w:rsidRPr="008A46B1" w:rsidRDefault="0062012F" w:rsidP="0011060E">
                            <w:pPr>
                              <w:rPr>
                                <w:rFonts w:ascii="Book Antiqua" w:hAnsi="Book Antiqua" w:cs="Book Antiqua"/>
                              </w:rPr>
                            </w:pPr>
                            <w:r w:rsidRPr="008A46B1">
                              <w:rPr>
                                <w:rFonts w:ascii="Book Antiqua" w:hAnsi="Book Antiqua" w:cs="Book Antiqua"/>
                              </w:rPr>
                              <w:t xml:space="preserve">     Subsystem</w:t>
                            </w:r>
                          </w:p>
                        </w:txbxContent>
                      </v:textbox>
                    </v:rect>
                    <v:shape id="_x0000_s1516" type="#_x0000_t32" style="position:absolute;left:3720;top:2427;width:390;height:435;flip:y" o:connectortype="straight"/>
                    <v:shape id="_x0000_s1517" type="#_x0000_t32" style="position:absolute;left:4110;top:2427;width:1050;height:0" o:connectortype="straight"/>
                    <v:shape id="_x0000_s1518" type="#_x0000_t32" style="position:absolute;left:5160;top:2427;width:450;height:435" o:connectortype="straight"/>
                    <v:shape id="_x0000_s1519" type="#_x0000_t32" style="position:absolute;left:5055;top:3957;width:0;height:1155" o:connectortype="straight">
                      <v:stroke dashstyle="dash" endarrow="block"/>
                    </v:shape>
                    <v:rect id="_x0000_s1520" style="position:absolute;left:3720;top:6761;width:3165;height:1104">
                      <v:textbox style="mso-next-textbox:#_x0000_s1520">
                        <w:txbxContent>
                          <w:p w:rsidR="0062012F" w:rsidRPr="005E5FAE" w:rsidRDefault="0062012F" w:rsidP="0011060E">
                            <w:pPr>
                              <w:rPr>
                                <w:rFonts w:ascii="Book Antiqua" w:hAnsi="Book Antiqua" w:cs="Book Antiqua"/>
                              </w:rPr>
                            </w:pPr>
                            <w:r w:rsidRPr="005E5FAE">
                              <w:rPr>
                                <w:rFonts w:ascii="Book Antiqua" w:hAnsi="Book Antiqua" w:cs="Book Antiqua"/>
                              </w:rPr>
                              <w:t>Admin Management</w:t>
                            </w:r>
                          </w:p>
                          <w:p w:rsidR="0062012F" w:rsidRPr="005E5FAE" w:rsidRDefault="0062012F" w:rsidP="0011060E">
                            <w:pPr>
                              <w:rPr>
                                <w:rFonts w:ascii="Book Antiqua" w:hAnsi="Book Antiqua" w:cs="Book Antiqua"/>
                              </w:rPr>
                            </w:pPr>
                            <w:r w:rsidRPr="005E5FAE">
                              <w:rPr>
                                <w:rFonts w:ascii="Book Antiqua" w:hAnsi="Book Antiqua" w:cs="Book Antiqua"/>
                              </w:rPr>
                              <w:tab/>
                              <w:t>Subsystem</w:t>
                            </w:r>
                          </w:p>
                        </w:txbxContent>
                      </v:textbox>
                    </v:rect>
                    <v:shape id="_x0000_s1521" type="#_x0000_t32" style="position:absolute;left:3720;top:6304;width:390;height:435;flip:y" o:connectortype="straight"/>
                    <v:shape id="_x0000_s1522" type="#_x0000_t32" style="position:absolute;left:5160;top:6304;width:450;height:435" o:connectortype="straight"/>
                    <v:rect id="_x0000_s1523" style="position:absolute;left:8400;top:6761;width:2760;height:1104">
                      <v:textbox style="mso-next-textbox:#_x0000_s1523">
                        <w:txbxContent>
                          <w:p w:rsidR="0062012F" w:rsidRPr="005E5FAE" w:rsidRDefault="0062012F" w:rsidP="0011060E">
                            <w:pPr>
                              <w:rPr>
                                <w:rFonts w:ascii="Book Antiqua" w:hAnsi="Book Antiqua" w:cs="Book Antiqua"/>
                              </w:rPr>
                            </w:pPr>
                            <w:r>
                              <w:rPr>
                                <w:rFonts w:ascii="Book Antiqua" w:hAnsi="Book Antiqua" w:cs="Book Antiqua"/>
                              </w:rPr>
                              <w:t>Customer</w:t>
                            </w:r>
                            <w:r w:rsidRPr="005E5FAE">
                              <w:rPr>
                                <w:rFonts w:ascii="Book Antiqua" w:hAnsi="Book Antiqua" w:cs="Book Antiqua"/>
                              </w:rPr>
                              <w:t xml:space="preserve"> Management</w:t>
                            </w:r>
                          </w:p>
                          <w:p w:rsidR="0062012F" w:rsidRPr="005E5FAE" w:rsidRDefault="0062012F" w:rsidP="0011060E">
                            <w:pPr>
                              <w:rPr>
                                <w:rFonts w:ascii="Book Antiqua" w:hAnsi="Book Antiqua" w:cs="Book Antiqua"/>
                              </w:rPr>
                            </w:pPr>
                            <w:r w:rsidRPr="005E5FAE">
                              <w:rPr>
                                <w:rFonts w:ascii="Book Antiqua" w:hAnsi="Book Antiqua" w:cs="Book Antiqua"/>
                              </w:rPr>
                              <w:tab/>
                              <w:t>Subsystem</w:t>
                            </w:r>
                          </w:p>
                        </w:txbxContent>
                      </v:textbox>
                    </v:rect>
                    <v:shape id="_x0000_s1524" type="#_x0000_t32" style="position:absolute;left:8400;top:6304;width:390;height:435;flip:y" o:connectortype="straight"/>
                    <v:shape id="_x0000_s1525" type="#_x0000_t32" style="position:absolute;left:8790;top:6304;width:1050;height:0" o:connectortype="straight"/>
                    <v:shape id="_x0000_s1526" type="#_x0000_t32" style="position:absolute;left:9840;top:6304;width:450;height:435" o:connectortype="straight"/>
                    <v:rect id="_x0000_s1527" style="position:absolute;left:3585;top:12729;width:3165;height:1109">
                      <v:textbox style="mso-next-textbox:#_x0000_s1527">
                        <w:txbxContent>
                          <w:p w:rsidR="0062012F" w:rsidRPr="003B0234" w:rsidRDefault="0062012F" w:rsidP="0011060E">
                            <w:pPr>
                              <w:rPr>
                                <w:rFonts w:ascii="Book Antiqua" w:hAnsi="Book Antiqua" w:cs="Book Antiqua"/>
                              </w:rPr>
                            </w:pPr>
                            <w:r>
                              <w:rPr>
                                <w:rFonts w:ascii="Book Antiqua" w:hAnsi="Book Antiqua" w:cs="Book Antiqua"/>
                              </w:rPr>
                              <w:t>Dealer</w:t>
                            </w:r>
                            <w:r w:rsidRPr="003B0234">
                              <w:rPr>
                                <w:rFonts w:ascii="Book Antiqua" w:hAnsi="Book Antiqua" w:cs="Book Antiqua"/>
                              </w:rPr>
                              <w:t xml:space="preserve"> Management</w:t>
                            </w:r>
                          </w:p>
                          <w:p w:rsidR="0062012F" w:rsidRPr="003B0234" w:rsidRDefault="0062012F" w:rsidP="0011060E">
                            <w:pPr>
                              <w:rPr>
                                <w:rFonts w:ascii="Book Antiqua" w:hAnsi="Book Antiqua" w:cs="Book Antiqua"/>
                              </w:rPr>
                            </w:pPr>
                            <w:r w:rsidRPr="003B0234">
                              <w:rPr>
                                <w:rFonts w:ascii="Book Antiqua" w:hAnsi="Book Antiqua" w:cs="Book Antiqua"/>
                              </w:rPr>
                              <w:tab/>
                              <w:t>Subsystem</w:t>
                            </w:r>
                          </w:p>
                        </w:txbxContent>
                      </v:textbox>
                    </v:rect>
                    <v:shape id="_x0000_s1528" type="#_x0000_t32" style="position:absolute;left:3585;top:12249;width:390;height:435;flip:y" o:connectortype="straight"/>
                    <v:shape id="_x0000_s1529" type="#_x0000_t32" style="position:absolute;left:3975;top:12249;width:1050;height:0" o:connectortype="straight"/>
                    <v:shape id="_x0000_s1530" type="#_x0000_t32" style="position:absolute;left:5055;top:12249;width:450;height:435" o:connectortype="straight"/>
                    <v:rect id="_x0000_s1531" style="position:absolute;left:5880;top:10029;width:3165;height:1126">
                      <v:textbox style="mso-next-textbox:#_x0000_s1531">
                        <w:txbxContent>
                          <w:p w:rsidR="0062012F" w:rsidRPr="000678D7" w:rsidRDefault="0062012F" w:rsidP="0011060E">
                            <w:pPr>
                              <w:rPr>
                                <w:rFonts w:ascii="Book Antiqua" w:hAnsi="Book Antiqua" w:cs="Book Antiqua"/>
                              </w:rPr>
                            </w:pPr>
                            <w:r w:rsidRPr="000678D7">
                              <w:rPr>
                                <w:rFonts w:ascii="Book Antiqua" w:hAnsi="Book Antiqua" w:cs="Book Antiqua"/>
                              </w:rPr>
                              <w:t>Report Management</w:t>
                            </w:r>
                          </w:p>
                          <w:p w:rsidR="0062012F" w:rsidRPr="000678D7" w:rsidRDefault="0062012F" w:rsidP="0011060E">
                            <w:pPr>
                              <w:rPr>
                                <w:rFonts w:ascii="Book Antiqua" w:hAnsi="Book Antiqua" w:cs="Book Antiqua"/>
                              </w:rPr>
                            </w:pPr>
                            <w:r w:rsidRPr="000678D7">
                              <w:rPr>
                                <w:rFonts w:ascii="Book Antiqua" w:hAnsi="Book Antiqua" w:cs="Book Antiqua"/>
                              </w:rPr>
                              <w:tab/>
                              <w:t>Subsystem</w:t>
                            </w:r>
                          </w:p>
                        </w:txbxContent>
                      </v:textbox>
                    </v:rect>
                    <v:shape id="_x0000_s1532" type="#_x0000_t32" style="position:absolute;left:5880;top:9585;width:390;height:435;flip:y" o:connectortype="straight"/>
                    <v:shape id="_x0000_s1533" type="#_x0000_t32" style="position:absolute;left:6270;top:9585;width:1050;height:0" o:connectortype="straight"/>
                    <v:shape id="_x0000_s1534" type="#_x0000_t32" style="position:absolute;left:7320;top:9585;width:450;height:435" o:connectortype="straight"/>
                    <v:shape id="_x0000_s1535" type="#_x0000_t32" style="position:absolute;left:5880;top:7865;width:870;height:1720;flip:x y" o:connectortype="straight">
                      <v:stroke dashstyle="dash" endarrow="block"/>
                    </v:shape>
                    <v:shape id="_x0000_s1536" type="#_x0000_t32" style="position:absolute;left:7710;top:7929;width:1193;height:2100;flip:y" o:connectortype="straight">
                      <v:stroke dashstyle="dash" endarrow="block"/>
                    </v:shape>
                    <v:shape id="_x0000_s1537" type="#_x0000_t32" style="position:absolute;left:5610;top:11257;width:929;height:1418;flip:x" o:connectortype="straight">
                      <v:stroke dashstyle="dash" endarrow="block"/>
                    </v:shape>
                    <v:shape id="_x0000_s1538" type="#_x0000_t32" style="position:absolute;left:4320;top:7898;width:0;height:4320;flip:y" o:connectortype="straight">
                      <v:stroke dashstyle="dash" endarrow="block"/>
                    </v:shape>
                    <v:shape id="_x0000_s1539" type="#_x0000_t32" style="position:absolute;left:6885;top:7253;width:1515;height:0;flip:x" o:connectortype="straight">
                      <v:stroke dashstyle="dash" endarrow="block"/>
                    </v:shape>
                    <v:shape id="_x0000_s1540" type="#_x0000_t32" style="position:absolute;left:1980;top:6098;width:9540;height:0" o:connectortype="straight"/>
                    <v:shape id="_x0000_s1541" type="#_x0000_t32" style="position:absolute;left:1980;top:6098;width:0;height:7920" o:connectortype="straight"/>
                    <v:shape id="_x0000_s1542" type="#_x0000_t32" style="position:absolute;left:1980;top:5148;width:885;height:950;flip:x" o:connectortype="straight"/>
                    <v:shape id="_x0000_s1543" type="#_x0000_t32" style="position:absolute;left:2865;top:5148;width:4740;height:0" o:connectortype="straight"/>
                    <v:shape id="_x0000_s1544" type="#_x0000_t32" style="position:absolute;left:7605;top:5148;width:675;height:950" o:connectortype="straight"/>
                    <v:shape id="_x0000_s1545" type="#_x0000_t32" style="position:absolute;left:8790;top:11155;width:898;height:1520" o:connectortype="straight">
                      <v:stroke dashstyle="dash" endarrow="block"/>
                    </v:shape>
                    <v:rect id="_x0000_s1546" style="position:absolute;left:7320;top:12675;width:3165;height:1126">
                      <v:textbox style="mso-next-textbox:#_x0000_s1546">
                        <w:txbxContent>
                          <w:p w:rsidR="0062012F" w:rsidRPr="000678D7" w:rsidRDefault="0062012F" w:rsidP="0011060E">
                            <w:pPr>
                              <w:rPr>
                                <w:rFonts w:ascii="Book Antiqua" w:hAnsi="Book Antiqua" w:cs="Book Antiqua"/>
                              </w:rPr>
                            </w:pPr>
                            <w:r>
                              <w:rPr>
                                <w:rFonts w:ascii="Book Antiqua" w:hAnsi="Book Antiqua" w:cs="Book Antiqua"/>
                              </w:rPr>
                              <w:t>Employee</w:t>
                            </w:r>
                            <w:r w:rsidRPr="000678D7">
                              <w:rPr>
                                <w:rFonts w:ascii="Book Antiqua" w:hAnsi="Book Antiqua" w:cs="Book Antiqua"/>
                              </w:rPr>
                              <w:t xml:space="preserve"> Management</w:t>
                            </w:r>
                          </w:p>
                          <w:p w:rsidR="0062012F" w:rsidRPr="000678D7" w:rsidRDefault="0062012F" w:rsidP="0011060E">
                            <w:pPr>
                              <w:rPr>
                                <w:rFonts w:ascii="Book Antiqua" w:hAnsi="Book Antiqua" w:cs="Book Antiqua"/>
                              </w:rPr>
                            </w:pPr>
                            <w:r w:rsidRPr="000678D7">
                              <w:rPr>
                                <w:rFonts w:ascii="Book Antiqua" w:hAnsi="Book Antiqua" w:cs="Book Antiqua"/>
                              </w:rPr>
                              <w:tab/>
                              <w:t>Subsystem</w:t>
                            </w:r>
                          </w:p>
                        </w:txbxContent>
                      </v:textbox>
                    </v:rect>
                    <v:shape id="_x0000_s1547" type="#_x0000_t32" style="position:absolute;left:7740;top:12218;width:1050;height:0" o:connectortype="straight"/>
                    <v:shape id="_x0000_s1548" type="#_x0000_t32" style="position:absolute;left:7320;top:12218;width:390;height:435;flip:y" o:connectortype="straight"/>
                    <v:shape id="_x0000_s1549" type="#_x0000_t32" style="position:absolute;left:8790;top:12218;width:450;height:435" o:connectortype="straight"/>
                  </v:group>
                </v:group>
              </v:group>
              <v:shape id="_x0000_s1550" type="#_x0000_t32" style="position:absolute;left:1878;top:12429;width:9447;height:1" o:connectortype="straight"/>
            </v:group>
            <v:shape id="_x0000_s1551" type="#_x0000_t202" style="position:absolute;left:3021;top:5535;width:4145;height:478" strokecolor="white">
              <v:textbox>
                <w:txbxContent>
                  <w:p w:rsidR="0062012F" w:rsidRDefault="0062012F" w:rsidP="0011060E">
                    <w:r>
                      <w:rPr>
                        <w:rFonts w:ascii="Book Antiqua" w:hAnsi="Book Antiqua" w:cs="Book Antiqua"/>
                      </w:rPr>
                      <w:t xml:space="preserve">    Cosmetic Shop Management System</w:t>
                    </w:r>
                  </w:p>
                </w:txbxContent>
              </v:textbox>
            </v:shape>
          </v:group>
        </w:pict>
      </w:r>
    </w:p>
    <w:p w:rsidR="0062012F" w:rsidRPr="0078172D" w:rsidRDefault="0062012F" w:rsidP="0011060E">
      <w:pPr>
        <w:tabs>
          <w:tab w:val="left" w:pos="4993"/>
        </w:tabs>
        <w:jc w:val="both"/>
        <w:rPr>
          <w:b/>
          <w:bCs/>
          <w:sz w:val="44"/>
          <w:szCs w:val="44"/>
          <w:u w:val="single"/>
        </w:rPr>
      </w:pPr>
    </w:p>
    <w:p w:rsidR="0062012F" w:rsidRPr="0078172D" w:rsidRDefault="0062012F" w:rsidP="0011060E">
      <w:pPr>
        <w:ind w:left="-1440" w:right="-1620"/>
        <w:jc w:val="both"/>
      </w:pPr>
      <w:r w:rsidRPr="0078172D">
        <w:rPr>
          <w:b/>
          <w:bCs/>
        </w:rPr>
        <w:t xml:space="preserve">     </w:t>
      </w:r>
      <w:r w:rsidRPr="0078172D">
        <w:t xml:space="preserve"> </w:t>
      </w: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1140"/>
        </w:tabs>
        <w:jc w:val="both"/>
        <w:rPr>
          <w:sz w:val="96"/>
          <w:szCs w:val="96"/>
        </w:rPr>
      </w:pPr>
    </w:p>
    <w:p w:rsidR="0062012F" w:rsidRDefault="0062012F" w:rsidP="0011060E">
      <w:pPr>
        <w:tabs>
          <w:tab w:val="left" w:pos="1140"/>
        </w:tabs>
        <w:jc w:val="both"/>
        <w:rPr>
          <w:b/>
          <w:bCs/>
          <w:sz w:val="32"/>
          <w:szCs w:val="32"/>
          <w:u w:val="single"/>
        </w:rPr>
      </w:pPr>
    </w:p>
    <w:p w:rsidR="0062012F" w:rsidRDefault="0062012F" w:rsidP="0011060E">
      <w:pPr>
        <w:tabs>
          <w:tab w:val="left" w:pos="1140"/>
        </w:tabs>
        <w:jc w:val="both"/>
        <w:rPr>
          <w:b/>
          <w:bCs/>
          <w:sz w:val="32"/>
          <w:szCs w:val="32"/>
          <w:u w:val="single"/>
        </w:rPr>
      </w:pPr>
    </w:p>
    <w:p w:rsidR="0062012F" w:rsidRPr="00ED32FC" w:rsidRDefault="0062012F" w:rsidP="0011060E">
      <w:pPr>
        <w:tabs>
          <w:tab w:val="left" w:pos="1140"/>
        </w:tabs>
        <w:jc w:val="both"/>
        <w:rPr>
          <w:b/>
          <w:bCs/>
          <w:sz w:val="32"/>
          <w:szCs w:val="32"/>
          <w:u w:val="single"/>
        </w:rPr>
      </w:pPr>
      <w:r>
        <w:rPr>
          <w:b/>
          <w:bCs/>
          <w:sz w:val="32"/>
          <w:szCs w:val="32"/>
          <w:u w:val="single"/>
        </w:rPr>
        <w:t>Forms Used :</w:t>
      </w:r>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sz w:val="26"/>
          <w:szCs w:val="26"/>
          <w:u w:val="single"/>
        </w:rPr>
      </w:pPr>
    </w:p>
    <w:tbl>
      <w:tblPr>
        <w:tblW w:w="924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tblPr>
      <w:tblGrid>
        <w:gridCol w:w="1272"/>
        <w:gridCol w:w="3918"/>
        <w:gridCol w:w="4059"/>
      </w:tblGrid>
      <w:tr w:rsidR="0062012F" w:rsidRPr="0078172D">
        <w:trPr>
          <w:trHeight w:val="885"/>
        </w:trPr>
        <w:tc>
          <w:tcPr>
            <w:tcW w:w="1272"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Sr.No.</w:t>
            </w:r>
          </w:p>
        </w:tc>
        <w:tc>
          <w:tcPr>
            <w:tcW w:w="3918"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FORM-NAME</w:t>
            </w:r>
          </w:p>
        </w:tc>
        <w:tc>
          <w:tcPr>
            <w:tcW w:w="4059"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DESCRIPTION</w:t>
            </w:r>
          </w:p>
        </w:tc>
      </w:tr>
      <w:tr w:rsidR="0062012F" w:rsidRPr="0078172D">
        <w:trPr>
          <w:trHeight w:val="705"/>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1.</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MDI</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It contains all the menu items.</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2.</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Supplier / Product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containing Product details.</w:t>
            </w:r>
          </w:p>
        </w:tc>
      </w:tr>
      <w:tr w:rsidR="0062012F" w:rsidRPr="0078172D">
        <w:trPr>
          <w:trHeight w:val="468"/>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3.</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Customer</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containing Customer details.</w:t>
            </w:r>
          </w:p>
        </w:tc>
      </w:tr>
      <w:tr w:rsidR="0062012F" w:rsidRPr="0078172D">
        <w:trPr>
          <w:trHeight w:val="787"/>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4.</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About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information about the software</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5.</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 xml:space="preserve">Bill </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contains details about the Last Bill Generated.</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6.</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Login</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 xml:space="preserve">It helps to enter the software if the correct login name and password is entered. </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7.</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Splash</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start-up form.</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8.</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About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information about the software.</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9.</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Employee Details</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details about the Employees.</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10.</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Employee Salary</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generates the employee salary slip.</w:t>
            </w:r>
          </w:p>
        </w:tc>
      </w:tr>
    </w:tbl>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Pr="0078172D" w:rsidRDefault="0062012F" w:rsidP="0011060E">
      <w:pPr>
        <w:tabs>
          <w:tab w:val="left" w:pos="1140"/>
        </w:tabs>
        <w:jc w:val="both"/>
        <w:rPr>
          <w:b/>
          <w:bCs/>
          <w:sz w:val="28"/>
          <w:szCs w:val="28"/>
        </w:rPr>
      </w:pPr>
    </w:p>
    <w:p w:rsidR="0062012F" w:rsidRPr="00264ADC" w:rsidRDefault="0062012F" w:rsidP="0011060E">
      <w:pPr>
        <w:tabs>
          <w:tab w:val="left" w:pos="1140"/>
        </w:tabs>
        <w:jc w:val="both"/>
        <w:rPr>
          <w:b/>
          <w:bCs/>
          <w:sz w:val="32"/>
          <w:szCs w:val="32"/>
          <w:u w:val="single"/>
        </w:rPr>
      </w:pPr>
      <w:r w:rsidRPr="00264ADC">
        <w:rPr>
          <w:b/>
          <w:bCs/>
          <w:sz w:val="32"/>
          <w:szCs w:val="32"/>
          <w:u w:val="single"/>
        </w:rPr>
        <w:t>T</w:t>
      </w:r>
      <w:r>
        <w:rPr>
          <w:b/>
          <w:bCs/>
          <w:sz w:val="32"/>
          <w:szCs w:val="32"/>
          <w:u w:val="single"/>
        </w:rPr>
        <w:t>able Used :</w:t>
      </w:r>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tbl>
      <w:tblPr>
        <w:tblW w:w="956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22"/>
        <w:gridCol w:w="3510"/>
        <w:gridCol w:w="4733"/>
      </w:tblGrid>
      <w:tr w:rsidR="0062012F" w:rsidRPr="0078172D">
        <w:trPr>
          <w:trHeight w:val="839"/>
        </w:trPr>
        <w:tc>
          <w:tcPr>
            <w:tcW w:w="1322"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SR.NO.</w:t>
            </w:r>
          </w:p>
        </w:tc>
        <w:tc>
          <w:tcPr>
            <w:tcW w:w="3510"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TABLE NAME</w:t>
            </w:r>
          </w:p>
        </w:tc>
        <w:tc>
          <w:tcPr>
            <w:tcW w:w="4733"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DESCRIPTION</w:t>
            </w:r>
          </w:p>
        </w:tc>
      </w:tr>
      <w:tr w:rsidR="0062012F" w:rsidRPr="0078172D">
        <w:trPr>
          <w:trHeight w:val="667"/>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1.</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Supplier / Product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Products. </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2.</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Employee Details</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Employees.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3.</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Customer</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Customers. </w:t>
            </w:r>
          </w:p>
        </w:tc>
      </w:tr>
      <w:tr w:rsidR="0062012F" w:rsidRPr="0078172D">
        <w:trPr>
          <w:trHeight w:val="616"/>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4.</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Debit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Debits in the shop . </w:t>
            </w:r>
          </w:p>
        </w:tc>
      </w:tr>
      <w:tr w:rsidR="0062012F" w:rsidRPr="0078172D">
        <w:trPr>
          <w:trHeight w:val="734"/>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5.</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Credit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Credits in the shop.</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6.</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Employee Salary</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Salaries generated for the Employees.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7.</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Bill</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Bills.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8.</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Login</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valid users.</w:t>
            </w:r>
          </w:p>
        </w:tc>
      </w:tr>
    </w:tbl>
    <w:p w:rsidR="0062012F" w:rsidRPr="0078172D" w:rsidRDefault="0062012F" w:rsidP="0011060E">
      <w:pPr>
        <w:tabs>
          <w:tab w:val="left" w:pos="1170"/>
        </w:tabs>
        <w:jc w:val="both"/>
        <w:rPr>
          <w:b/>
          <w:bCs/>
          <w:sz w:val="26"/>
          <w:szCs w:val="26"/>
        </w:rPr>
      </w:pPr>
    </w:p>
    <w:p w:rsidR="0062012F" w:rsidRPr="0078172D" w:rsidRDefault="0062012F" w:rsidP="0011060E">
      <w:pPr>
        <w:tabs>
          <w:tab w:val="left" w:pos="1170"/>
        </w:tabs>
        <w:jc w:val="both"/>
        <w:rPr>
          <w:b/>
          <w:bCs/>
          <w:sz w:val="26"/>
          <w:szCs w:val="26"/>
        </w:rPr>
      </w:pPr>
    </w:p>
    <w:p w:rsidR="0062012F" w:rsidRPr="0078172D" w:rsidRDefault="0062012F" w:rsidP="0011060E">
      <w:pPr>
        <w:tabs>
          <w:tab w:val="left" w:pos="1170"/>
        </w:tabs>
        <w:jc w:val="both"/>
        <w:rPr>
          <w:b/>
          <w:bCs/>
          <w:sz w:val="26"/>
          <w:szCs w:val="26"/>
        </w:rPr>
      </w:pPr>
    </w:p>
    <w:p w:rsidR="0062012F" w:rsidRPr="00264ADC" w:rsidRDefault="0062012F" w:rsidP="0011060E">
      <w:pPr>
        <w:tabs>
          <w:tab w:val="left" w:pos="1170"/>
        </w:tabs>
        <w:jc w:val="both"/>
        <w:rPr>
          <w:b/>
          <w:bCs/>
          <w:sz w:val="32"/>
          <w:szCs w:val="32"/>
          <w:u w:val="single"/>
        </w:rPr>
      </w:pPr>
      <w:r w:rsidRPr="00264ADC">
        <w:rPr>
          <w:b/>
          <w:bCs/>
          <w:sz w:val="32"/>
          <w:szCs w:val="32"/>
          <w:u w:val="single"/>
        </w:rPr>
        <w:t>Report List</w:t>
      </w:r>
      <w:r>
        <w:rPr>
          <w:b/>
          <w:bCs/>
          <w:sz w:val="32"/>
          <w:szCs w:val="32"/>
          <w:u w:val="single"/>
        </w:rPr>
        <w:t xml:space="preserve"> :</w:t>
      </w:r>
    </w:p>
    <w:p w:rsidR="0062012F" w:rsidRPr="0078172D" w:rsidRDefault="0062012F" w:rsidP="0011060E">
      <w:pPr>
        <w:tabs>
          <w:tab w:val="left" w:pos="1170"/>
        </w:tabs>
        <w:jc w:val="both"/>
        <w:rPr>
          <w:b/>
          <w:bCs/>
          <w:sz w:val="36"/>
          <w:szCs w:val="36"/>
          <w:u w:val="single"/>
        </w:rPr>
      </w:pPr>
    </w:p>
    <w:p w:rsidR="0062012F" w:rsidRPr="0078172D" w:rsidRDefault="0062012F" w:rsidP="0011060E">
      <w:pPr>
        <w:tabs>
          <w:tab w:val="left" w:pos="1170"/>
        </w:tabs>
        <w:jc w:val="both"/>
        <w:rPr>
          <w:b/>
          <w:bCs/>
          <w:u w:val="single"/>
        </w:rPr>
      </w:pPr>
    </w:p>
    <w:tbl>
      <w:tblPr>
        <w:tblW w:w="9732"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19"/>
        <w:gridCol w:w="2694"/>
        <w:gridCol w:w="5819"/>
      </w:tblGrid>
      <w:tr w:rsidR="0062012F" w:rsidRPr="0078172D">
        <w:trPr>
          <w:trHeight w:val="919"/>
        </w:trPr>
        <w:tc>
          <w:tcPr>
            <w:tcW w:w="1219"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SR.NO</w:t>
            </w:r>
          </w:p>
        </w:tc>
        <w:tc>
          <w:tcPr>
            <w:tcW w:w="2694"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REPORT NAME</w:t>
            </w:r>
          </w:p>
        </w:tc>
        <w:tc>
          <w:tcPr>
            <w:tcW w:w="5819"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DESCRIPTION</w:t>
            </w:r>
          </w:p>
        </w:tc>
      </w:tr>
      <w:tr w:rsidR="0062012F" w:rsidRPr="0078172D">
        <w:trPr>
          <w:trHeight w:val="889"/>
        </w:trPr>
        <w:tc>
          <w:tcPr>
            <w:tcW w:w="1219" w:type="dxa"/>
            <w:vAlign w:val="center"/>
          </w:tcPr>
          <w:p w:rsidR="0062012F" w:rsidRPr="0078172D" w:rsidRDefault="0062012F" w:rsidP="00E529F7">
            <w:pPr>
              <w:tabs>
                <w:tab w:val="left" w:pos="1170"/>
              </w:tabs>
              <w:jc w:val="both"/>
              <w:rPr>
                <w:sz w:val="26"/>
                <w:szCs w:val="26"/>
              </w:rPr>
            </w:pPr>
            <w:r w:rsidRPr="0078172D">
              <w:rPr>
                <w:sz w:val="26"/>
                <w:szCs w:val="26"/>
              </w:rPr>
              <w:t>1.</w:t>
            </w:r>
          </w:p>
        </w:tc>
        <w:tc>
          <w:tcPr>
            <w:tcW w:w="2694" w:type="dxa"/>
            <w:vAlign w:val="center"/>
          </w:tcPr>
          <w:p w:rsidR="0062012F" w:rsidRPr="0078172D" w:rsidRDefault="0062012F" w:rsidP="00E529F7">
            <w:pPr>
              <w:tabs>
                <w:tab w:val="left" w:pos="1170"/>
              </w:tabs>
              <w:jc w:val="both"/>
              <w:rPr>
                <w:sz w:val="26"/>
                <w:szCs w:val="26"/>
              </w:rPr>
            </w:pPr>
            <w:r w:rsidRPr="0078172D">
              <w:rPr>
                <w:sz w:val="26"/>
                <w:szCs w:val="26"/>
              </w:rPr>
              <w:t>Billing</w:t>
            </w:r>
          </w:p>
        </w:tc>
        <w:tc>
          <w:tcPr>
            <w:tcW w:w="5819" w:type="dxa"/>
            <w:vAlign w:val="center"/>
          </w:tcPr>
          <w:p w:rsidR="0062012F" w:rsidRPr="0078172D" w:rsidRDefault="0062012F" w:rsidP="00E529F7">
            <w:pPr>
              <w:tabs>
                <w:tab w:val="left" w:pos="1170"/>
              </w:tabs>
              <w:jc w:val="both"/>
              <w:rPr>
                <w:sz w:val="26"/>
                <w:szCs w:val="26"/>
              </w:rPr>
            </w:pPr>
            <w:r w:rsidRPr="0078172D">
              <w:rPr>
                <w:sz w:val="26"/>
                <w:szCs w:val="26"/>
              </w:rPr>
              <w:t>It gives the report of generated Bills.</w:t>
            </w:r>
          </w:p>
        </w:tc>
      </w:tr>
      <w:tr w:rsidR="0062012F" w:rsidRPr="0078172D">
        <w:trPr>
          <w:trHeight w:val="825"/>
        </w:trPr>
        <w:tc>
          <w:tcPr>
            <w:tcW w:w="1219" w:type="dxa"/>
            <w:vAlign w:val="center"/>
          </w:tcPr>
          <w:p w:rsidR="0062012F" w:rsidRPr="0078172D" w:rsidRDefault="0062012F" w:rsidP="00E529F7">
            <w:pPr>
              <w:tabs>
                <w:tab w:val="left" w:pos="1170"/>
              </w:tabs>
              <w:jc w:val="both"/>
              <w:rPr>
                <w:sz w:val="26"/>
                <w:szCs w:val="26"/>
              </w:rPr>
            </w:pPr>
            <w:r w:rsidRPr="0078172D">
              <w:rPr>
                <w:sz w:val="26"/>
                <w:szCs w:val="26"/>
              </w:rPr>
              <w:t>2.</w:t>
            </w:r>
          </w:p>
        </w:tc>
        <w:tc>
          <w:tcPr>
            <w:tcW w:w="2694" w:type="dxa"/>
            <w:vAlign w:val="center"/>
          </w:tcPr>
          <w:p w:rsidR="0062012F" w:rsidRPr="0078172D" w:rsidRDefault="0062012F" w:rsidP="00E529F7">
            <w:pPr>
              <w:tabs>
                <w:tab w:val="left" w:pos="1170"/>
              </w:tabs>
              <w:jc w:val="both"/>
              <w:rPr>
                <w:sz w:val="26"/>
                <w:szCs w:val="26"/>
              </w:rPr>
            </w:pPr>
            <w:r w:rsidRPr="0078172D">
              <w:rPr>
                <w:sz w:val="26"/>
                <w:szCs w:val="26"/>
              </w:rPr>
              <w:t>Employee Salary</w:t>
            </w:r>
          </w:p>
        </w:tc>
        <w:tc>
          <w:tcPr>
            <w:tcW w:w="5819" w:type="dxa"/>
            <w:vAlign w:val="center"/>
          </w:tcPr>
          <w:p w:rsidR="0062012F" w:rsidRPr="0078172D" w:rsidRDefault="0062012F" w:rsidP="00E529F7">
            <w:pPr>
              <w:tabs>
                <w:tab w:val="left" w:pos="1170"/>
              </w:tabs>
              <w:jc w:val="both"/>
              <w:rPr>
                <w:sz w:val="26"/>
                <w:szCs w:val="26"/>
              </w:rPr>
            </w:pPr>
            <w:r w:rsidRPr="0078172D">
              <w:rPr>
                <w:sz w:val="26"/>
                <w:szCs w:val="26"/>
              </w:rPr>
              <w:t>It gives the report of all the employee salary slips.</w:t>
            </w:r>
          </w:p>
        </w:tc>
      </w:tr>
    </w:tbl>
    <w:p w:rsidR="0062012F" w:rsidRPr="0078172D" w:rsidRDefault="0062012F" w:rsidP="0011060E">
      <w:pPr>
        <w:tabs>
          <w:tab w:val="left" w:pos="1170"/>
        </w:tabs>
        <w:jc w:val="both"/>
        <w:rPr>
          <w:b/>
          <w:bCs/>
          <w:sz w:val="44"/>
          <w:szCs w:val="44"/>
          <w:u w:val="single"/>
        </w:rPr>
      </w:pPr>
    </w:p>
    <w:p w:rsidR="0062012F" w:rsidRPr="00264ADC" w:rsidRDefault="0062012F" w:rsidP="0011060E">
      <w:pPr>
        <w:tabs>
          <w:tab w:val="left" w:pos="1140"/>
        </w:tabs>
        <w:jc w:val="both"/>
        <w:rPr>
          <w:b/>
          <w:bCs/>
          <w:sz w:val="32"/>
          <w:szCs w:val="32"/>
          <w:u w:val="single"/>
        </w:rPr>
      </w:pPr>
      <w:r>
        <w:rPr>
          <w:b/>
          <w:bCs/>
          <w:sz w:val="32"/>
          <w:szCs w:val="32"/>
          <w:u w:val="single"/>
        </w:rPr>
        <w:t>Pseudo Code :</w:t>
      </w:r>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22"/>
        <w:gridCol w:w="1756"/>
        <w:gridCol w:w="1890"/>
        <w:gridCol w:w="4320"/>
      </w:tblGrid>
      <w:tr w:rsidR="0062012F" w:rsidRPr="0078172D">
        <w:trPr>
          <w:trHeight w:val="839"/>
          <w:jc w:val="center"/>
        </w:trPr>
        <w:tc>
          <w:tcPr>
            <w:tcW w:w="1322"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t>SR.NO.</w:t>
            </w:r>
          </w:p>
        </w:tc>
        <w:tc>
          <w:tcPr>
            <w:tcW w:w="1756"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t>NAME</w:t>
            </w:r>
          </w:p>
        </w:tc>
        <w:tc>
          <w:tcPr>
            <w:tcW w:w="1890" w:type="dxa"/>
            <w:vAlign w:val="center"/>
          </w:tcPr>
          <w:p w:rsidR="0062012F" w:rsidRPr="0078172D" w:rsidRDefault="0062012F" w:rsidP="00E529F7">
            <w:pPr>
              <w:tabs>
                <w:tab w:val="left" w:pos="1140"/>
              </w:tabs>
              <w:jc w:val="center"/>
              <w:rPr>
                <w:b/>
                <w:bCs/>
                <w:sz w:val="26"/>
                <w:szCs w:val="26"/>
                <w:u w:val="single"/>
              </w:rPr>
            </w:pPr>
            <w:r>
              <w:rPr>
                <w:b/>
                <w:bCs/>
                <w:sz w:val="26"/>
                <w:szCs w:val="26"/>
                <w:u w:val="single"/>
              </w:rPr>
              <w:t>Procedure</w:t>
            </w:r>
          </w:p>
        </w:tc>
        <w:tc>
          <w:tcPr>
            <w:tcW w:w="4320"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t>DESCRIPTION</w:t>
            </w:r>
          </w:p>
        </w:tc>
      </w:tr>
      <w:tr w:rsidR="0062012F" w:rsidRPr="0078172D">
        <w:trPr>
          <w:trHeight w:val="667"/>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1.</w:t>
            </w:r>
          </w:p>
        </w:tc>
        <w:tc>
          <w:tcPr>
            <w:tcW w:w="1756" w:type="dxa"/>
            <w:vAlign w:val="center"/>
          </w:tcPr>
          <w:p w:rsidR="0062012F" w:rsidRPr="0078172D" w:rsidRDefault="0062012F" w:rsidP="00E529F7">
            <w:pPr>
              <w:tabs>
                <w:tab w:val="left" w:pos="1140"/>
              </w:tabs>
              <w:jc w:val="center"/>
              <w:rPr>
                <w:sz w:val="26"/>
                <w:szCs w:val="26"/>
              </w:rPr>
            </w:pPr>
            <w:r>
              <w:rPr>
                <w:sz w:val="26"/>
                <w:szCs w:val="26"/>
              </w:rPr>
              <w:t>Add</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Add new Records</w:t>
            </w:r>
          </w:p>
        </w:tc>
      </w:tr>
      <w:tr w:rsidR="0062012F" w:rsidRPr="0078172D">
        <w:trPr>
          <w:trHeight w:val="773"/>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2.</w:t>
            </w:r>
          </w:p>
        </w:tc>
        <w:tc>
          <w:tcPr>
            <w:tcW w:w="1756" w:type="dxa"/>
            <w:vAlign w:val="center"/>
          </w:tcPr>
          <w:p w:rsidR="0062012F" w:rsidRPr="0078172D" w:rsidRDefault="0062012F" w:rsidP="00E529F7">
            <w:pPr>
              <w:tabs>
                <w:tab w:val="left" w:pos="1140"/>
              </w:tabs>
              <w:jc w:val="center"/>
              <w:rPr>
                <w:sz w:val="26"/>
                <w:szCs w:val="26"/>
              </w:rPr>
            </w:pPr>
            <w:r>
              <w:rPr>
                <w:sz w:val="26"/>
                <w:szCs w:val="26"/>
              </w:rPr>
              <w:t>Update</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Update Current Record</w:t>
            </w:r>
          </w:p>
        </w:tc>
      </w:tr>
      <w:tr w:rsidR="0062012F" w:rsidRPr="0078172D">
        <w:trPr>
          <w:trHeight w:val="773"/>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3.</w:t>
            </w:r>
          </w:p>
        </w:tc>
        <w:tc>
          <w:tcPr>
            <w:tcW w:w="1756" w:type="dxa"/>
            <w:vAlign w:val="center"/>
          </w:tcPr>
          <w:p w:rsidR="0062012F" w:rsidRPr="0078172D" w:rsidRDefault="0062012F" w:rsidP="00E529F7">
            <w:pPr>
              <w:tabs>
                <w:tab w:val="left" w:pos="1140"/>
              </w:tabs>
              <w:jc w:val="center"/>
              <w:rPr>
                <w:sz w:val="26"/>
                <w:szCs w:val="26"/>
              </w:rPr>
            </w:pPr>
            <w:r>
              <w:rPr>
                <w:sz w:val="26"/>
                <w:szCs w:val="26"/>
              </w:rPr>
              <w:t>Delete</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Delete Current Record</w:t>
            </w:r>
          </w:p>
        </w:tc>
      </w:tr>
    </w:tbl>
    <w:p w:rsidR="0062012F" w:rsidRDefault="0062012F" w:rsidP="0011060E">
      <w:pPr>
        <w:tabs>
          <w:tab w:val="left" w:pos="1170"/>
        </w:tabs>
        <w:jc w:val="both"/>
        <w:rPr>
          <w:b/>
          <w:bCs/>
          <w:sz w:val="36"/>
          <w:szCs w:val="36"/>
          <w:u w:val="single"/>
        </w:rPr>
      </w:pPr>
    </w:p>
    <w:p w:rsidR="0062012F" w:rsidRDefault="0062012F" w:rsidP="0011060E">
      <w:pPr>
        <w:tabs>
          <w:tab w:val="left" w:pos="1170"/>
        </w:tabs>
        <w:jc w:val="both"/>
        <w:rPr>
          <w:b/>
          <w:bCs/>
          <w:sz w:val="36"/>
          <w:szCs w:val="36"/>
          <w:u w:val="single"/>
        </w:rPr>
      </w:pPr>
    </w:p>
    <w:p w:rsidR="0062012F" w:rsidRDefault="0062012F" w:rsidP="0011060E">
      <w:pPr>
        <w:tabs>
          <w:tab w:val="left" w:pos="1170"/>
        </w:tabs>
        <w:jc w:val="both"/>
        <w:rPr>
          <w:b/>
          <w:bCs/>
          <w:sz w:val="36"/>
          <w:szCs w:val="36"/>
          <w:u w:val="single"/>
        </w:rPr>
      </w:pPr>
    </w:p>
    <w:p w:rsidR="0062012F" w:rsidRPr="00264ADC" w:rsidRDefault="0062012F" w:rsidP="0011060E">
      <w:pPr>
        <w:tabs>
          <w:tab w:val="left" w:pos="1170"/>
        </w:tabs>
        <w:jc w:val="both"/>
        <w:rPr>
          <w:b/>
          <w:bCs/>
          <w:sz w:val="32"/>
          <w:szCs w:val="32"/>
          <w:u w:val="single"/>
        </w:rPr>
      </w:pPr>
      <w:r w:rsidRPr="00264ADC">
        <w:rPr>
          <w:b/>
          <w:bCs/>
          <w:sz w:val="32"/>
          <w:szCs w:val="32"/>
          <w:u w:val="single"/>
        </w:rPr>
        <w:t>Naming Convention</w:t>
      </w:r>
    </w:p>
    <w:p w:rsidR="0062012F" w:rsidRPr="0078172D" w:rsidRDefault="0062012F" w:rsidP="0011060E">
      <w:pPr>
        <w:tabs>
          <w:tab w:val="left" w:pos="1170"/>
        </w:tabs>
        <w:jc w:val="both"/>
        <w:rPr>
          <w:b/>
          <w:bCs/>
          <w:u w:val="single"/>
        </w:rPr>
      </w:pPr>
    </w:p>
    <w:p w:rsidR="0062012F" w:rsidRPr="0078172D" w:rsidRDefault="0062012F" w:rsidP="0011060E">
      <w:pPr>
        <w:tabs>
          <w:tab w:val="left" w:pos="1170"/>
        </w:tabs>
        <w:jc w:val="both"/>
        <w:rPr>
          <w:b/>
          <w:bCs/>
          <w:u w:val="single"/>
        </w:rPr>
      </w:pPr>
    </w:p>
    <w:tbl>
      <w:tblPr>
        <w:tblW w:w="930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53"/>
        <w:gridCol w:w="4653"/>
      </w:tblGrid>
      <w:tr w:rsidR="0062012F" w:rsidRPr="0078172D">
        <w:trPr>
          <w:trHeight w:val="841"/>
        </w:trPr>
        <w:tc>
          <w:tcPr>
            <w:tcW w:w="4653" w:type="dxa"/>
          </w:tcPr>
          <w:p w:rsidR="0062012F" w:rsidRPr="0078172D" w:rsidRDefault="0062012F" w:rsidP="00E529F7">
            <w:pPr>
              <w:jc w:val="both"/>
              <w:rPr>
                <w:b/>
                <w:bCs/>
                <w:sz w:val="26"/>
                <w:szCs w:val="26"/>
                <w:u w:val="single"/>
              </w:rPr>
            </w:pPr>
            <w:r w:rsidRPr="0078172D">
              <w:rPr>
                <w:b/>
                <w:bCs/>
                <w:sz w:val="26"/>
                <w:szCs w:val="26"/>
                <w:u w:val="single"/>
              </w:rPr>
              <w:t>Object Name</w:t>
            </w:r>
          </w:p>
        </w:tc>
        <w:tc>
          <w:tcPr>
            <w:tcW w:w="4653" w:type="dxa"/>
          </w:tcPr>
          <w:p w:rsidR="0062012F" w:rsidRPr="0078172D" w:rsidRDefault="0062012F" w:rsidP="00E529F7">
            <w:pPr>
              <w:jc w:val="both"/>
              <w:rPr>
                <w:b/>
                <w:bCs/>
                <w:sz w:val="26"/>
                <w:szCs w:val="26"/>
                <w:u w:val="single"/>
              </w:rPr>
            </w:pPr>
            <w:r w:rsidRPr="0078172D">
              <w:rPr>
                <w:b/>
                <w:bCs/>
                <w:sz w:val="26"/>
                <w:szCs w:val="26"/>
                <w:u w:val="single"/>
              </w:rPr>
              <w:t>Prefix</w:t>
            </w:r>
          </w:p>
          <w:p w:rsidR="0062012F" w:rsidRPr="0078172D" w:rsidRDefault="0062012F" w:rsidP="00E529F7">
            <w:pPr>
              <w:jc w:val="both"/>
              <w:rPr>
                <w:b/>
                <w:bCs/>
                <w:sz w:val="26"/>
                <w:szCs w:val="26"/>
                <w:u w:val="single"/>
              </w:rPr>
            </w:pP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Text box</w:t>
            </w:r>
          </w:p>
        </w:tc>
        <w:tc>
          <w:tcPr>
            <w:tcW w:w="4653" w:type="dxa"/>
          </w:tcPr>
          <w:p w:rsidR="0062012F" w:rsidRPr="0078172D" w:rsidRDefault="0062012F" w:rsidP="00E529F7">
            <w:pPr>
              <w:jc w:val="both"/>
              <w:rPr>
                <w:sz w:val="26"/>
                <w:szCs w:val="26"/>
              </w:rPr>
            </w:pPr>
            <w:r w:rsidRPr="0078172D">
              <w:rPr>
                <w:sz w:val="26"/>
                <w:szCs w:val="26"/>
              </w:rPr>
              <w:t>txt</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Label</w:t>
            </w:r>
          </w:p>
        </w:tc>
        <w:tc>
          <w:tcPr>
            <w:tcW w:w="4653" w:type="dxa"/>
          </w:tcPr>
          <w:p w:rsidR="0062012F" w:rsidRPr="0078172D" w:rsidRDefault="0062012F" w:rsidP="00E529F7">
            <w:pPr>
              <w:jc w:val="both"/>
              <w:rPr>
                <w:sz w:val="26"/>
                <w:szCs w:val="26"/>
              </w:rPr>
            </w:pPr>
            <w:r w:rsidRPr="0078172D">
              <w:rPr>
                <w:sz w:val="26"/>
                <w:szCs w:val="26"/>
              </w:rPr>
              <w:t>lbl</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Image</w:t>
            </w:r>
          </w:p>
        </w:tc>
        <w:tc>
          <w:tcPr>
            <w:tcW w:w="4653" w:type="dxa"/>
          </w:tcPr>
          <w:p w:rsidR="0062012F" w:rsidRPr="0078172D" w:rsidRDefault="0062012F" w:rsidP="00E529F7">
            <w:pPr>
              <w:jc w:val="both"/>
              <w:rPr>
                <w:sz w:val="26"/>
                <w:szCs w:val="26"/>
              </w:rPr>
            </w:pPr>
            <w:r w:rsidRPr="0078172D">
              <w:rPr>
                <w:sz w:val="26"/>
                <w:szCs w:val="26"/>
              </w:rPr>
              <w:t>img</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Picture Box</w:t>
            </w:r>
          </w:p>
        </w:tc>
        <w:tc>
          <w:tcPr>
            <w:tcW w:w="4653" w:type="dxa"/>
          </w:tcPr>
          <w:p w:rsidR="0062012F" w:rsidRPr="0078172D" w:rsidRDefault="0062012F" w:rsidP="00E529F7">
            <w:pPr>
              <w:jc w:val="both"/>
              <w:rPr>
                <w:sz w:val="26"/>
                <w:szCs w:val="26"/>
              </w:rPr>
            </w:pPr>
            <w:r w:rsidRPr="0078172D">
              <w:rPr>
                <w:sz w:val="26"/>
                <w:szCs w:val="26"/>
              </w:rPr>
              <w:t>pic</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Command button</w:t>
            </w:r>
          </w:p>
        </w:tc>
        <w:tc>
          <w:tcPr>
            <w:tcW w:w="4653" w:type="dxa"/>
          </w:tcPr>
          <w:p w:rsidR="0062012F" w:rsidRPr="0078172D" w:rsidRDefault="0062012F" w:rsidP="00E529F7">
            <w:pPr>
              <w:jc w:val="both"/>
              <w:rPr>
                <w:sz w:val="26"/>
                <w:szCs w:val="26"/>
              </w:rPr>
            </w:pPr>
            <w:r w:rsidRPr="0078172D">
              <w:rPr>
                <w:sz w:val="26"/>
                <w:szCs w:val="26"/>
              </w:rPr>
              <w:t>cmd</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Combo box</w:t>
            </w:r>
          </w:p>
        </w:tc>
        <w:tc>
          <w:tcPr>
            <w:tcW w:w="4653" w:type="dxa"/>
          </w:tcPr>
          <w:p w:rsidR="0062012F" w:rsidRPr="0078172D" w:rsidRDefault="0062012F" w:rsidP="00E529F7">
            <w:pPr>
              <w:jc w:val="both"/>
              <w:rPr>
                <w:sz w:val="26"/>
                <w:szCs w:val="26"/>
              </w:rPr>
            </w:pPr>
            <w:r w:rsidRPr="0078172D">
              <w:rPr>
                <w:sz w:val="26"/>
                <w:szCs w:val="26"/>
              </w:rPr>
              <w:t>cmb</w:t>
            </w:r>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Status Bar</w:t>
            </w:r>
          </w:p>
        </w:tc>
        <w:tc>
          <w:tcPr>
            <w:tcW w:w="4653" w:type="dxa"/>
          </w:tcPr>
          <w:p w:rsidR="0062012F" w:rsidRPr="0078172D" w:rsidRDefault="0062012F" w:rsidP="00E529F7">
            <w:pPr>
              <w:jc w:val="both"/>
              <w:rPr>
                <w:sz w:val="26"/>
                <w:szCs w:val="26"/>
              </w:rPr>
            </w:pPr>
            <w:r w:rsidRPr="0078172D">
              <w:rPr>
                <w:sz w:val="26"/>
                <w:szCs w:val="26"/>
              </w:rPr>
              <w:t>sb</w:t>
            </w:r>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Progress Bar</w:t>
            </w:r>
          </w:p>
        </w:tc>
        <w:tc>
          <w:tcPr>
            <w:tcW w:w="4653" w:type="dxa"/>
          </w:tcPr>
          <w:p w:rsidR="0062012F" w:rsidRPr="0078172D" w:rsidRDefault="0062012F" w:rsidP="00E529F7">
            <w:pPr>
              <w:jc w:val="both"/>
              <w:rPr>
                <w:sz w:val="26"/>
                <w:szCs w:val="26"/>
              </w:rPr>
            </w:pPr>
            <w:r w:rsidRPr="0078172D">
              <w:rPr>
                <w:sz w:val="26"/>
                <w:szCs w:val="26"/>
              </w:rPr>
              <w:t>PB</w:t>
            </w:r>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Frame</w:t>
            </w:r>
          </w:p>
        </w:tc>
        <w:tc>
          <w:tcPr>
            <w:tcW w:w="4653" w:type="dxa"/>
          </w:tcPr>
          <w:p w:rsidR="0062012F" w:rsidRPr="0078172D" w:rsidRDefault="0062012F" w:rsidP="00E529F7">
            <w:pPr>
              <w:jc w:val="both"/>
              <w:rPr>
                <w:sz w:val="26"/>
                <w:szCs w:val="26"/>
              </w:rPr>
            </w:pPr>
            <w:r w:rsidRPr="0078172D">
              <w:rPr>
                <w:sz w:val="26"/>
                <w:szCs w:val="26"/>
              </w:rPr>
              <w:t>frame</w:t>
            </w:r>
          </w:p>
        </w:tc>
      </w:tr>
    </w:tbl>
    <w:p w:rsidR="0062012F" w:rsidRPr="0078172D" w:rsidRDefault="0062012F" w:rsidP="0011060E">
      <w:pPr>
        <w:tabs>
          <w:tab w:val="left" w:pos="3075"/>
        </w:tabs>
        <w:jc w:val="both"/>
        <w:rPr>
          <w:b/>
          <w:bCs/>
        </w:rPr>
      </w:pPr>
      <w:r w:rsidRPr="0078172D">
        <w:rPr>
          <w:b/>
          <w:bCs/>
        </w:rPr>
        <w:tab/>
      </w:r>
    </w:p>
    <w:p w:rsidR="0062012F" w:rsidRPr="0078172D" w:rsidRDefault="0062012F" w:rsidP="0011060E">
      <w:pPr>
        <w:jc w:val="both"/>
        <w:rPr>
          <w:sz w:val="96"/>
          <w:szCs w:val="96"/>
        </w:rPr>
      </w:pPr>
    </w:p>
    <w:p w:rsidR="0062012F" w:rsidRPr="0078172D" w:rsidRDefault="0062012F" w:rsidP="0011060E">
      <w:pPr>
        <w:jc w:val="both"/>
        <w:rPr>
          <w:sz w:val="96"/>
          <w:szCs w:val="96"/>
        </w:rPr>
      </w:pPr>
    </w:p>
    <w:p w:rsidR="0062012F" w:rsidRPr="0078172D" w:rsidRDefault="0062012F" w:rsidP="0011060E">
      <w:pPr>
        <w:jc w:val="both"/>
        <w:rPr>
          <w:sz w:val="96"/>
          <w:szCs w:val="96"/>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Pr="00D75008" w:rsidRDefault="0062012F" w:rsidP="0011060E">
      <w:pPr>
        <w:tabs>
          <w:tab w:val="left" w:pos="5442"/>
        </w:tabs>
        <w:jc w:val="center"/>
        <w:rPr>
          <w:b/>
          <w:bCs/>
          <w:sz w:val="44"/>
          <w:szCs w:val="44"/>
          <w:u w:val="single"/>
        </w:rPr>
      </w:pPr>
      <w:r w:rsidRPr="00D75008">
        <w:rPr>
          <w:b/>
          <w:bCs/>
          <w:sz w:val="44"/>
          <w:szCs w:val="44"/>
          <w:u w:val="single"/>
        </w:rPr>
        <w:t>System Screen</w:t>
      </w: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36"/>
          <w:szCs w:val="36"/>
        </w:rPr>
      </w:pPr>
      <w:r w:rsidRPr="009142CA">
        <w:rPr>
          <w:sz w:val="36"/>
          <w:szCs w:val="36"/>
        </w:rPr>
        <w:t>Login Page:</w:t>
      </w:r>
    </w:p>
    <w:p w:rsidR="0062012F" w:rsidRDefault="0062012F" w:rsidP="0011060E">
      <w:pPr>
        <w:tabs>
          <w:tab w:val="left" w:pos="5442"/>
        </w:tabs>
        <w:jc w:val="both"/>
        <w:rPr>
          <w:sz w:val="36"/>
          <w:szCs w:val="36"/>
        </w:rPr>
      </w:pPr>
    </w:p>
    <w:p w:rsidR="0062012F" w:rsidRDefault="0062012F" w:rsidP="0011060E">
      <w:pPr>
        <w:tabs>
          <w:tab w:val="left" w:pos="5442"/>
        </w:tabs>
        <w:jc w:val="both"/>
        <w:rPr>
          <w:sz w:val="36"/>
          <w:szCs w:val="36"/>
        </w:rPr>
      </w:pPr>
      <w:r w:rsidRPr="00E92C8E">
        <w:rPr>
          <w:noProof/>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5.75pt;height:231pt;visibility:visible">
            <v:imagedata r:id="rId31" o:title="" croptop="18199f" cropbottom="21083f" cropleft="16836f" cropright="1694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4" o:spid="_x0000_i1026" type="#_x0000_t75" style="width:384pt;height:213.75pt;visibility:visible">
            <v:imagedata r:id="rId32" o:title="" croptop="32609f" cropbottom="13801f" cropleft="18223f" cropright="21504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MDI Form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7" o:spid="_x0000_i1027" type="#_x0000_t75" style="width:407.25pt;height:270.75pt;visibility:visible">
            <v:imagedata r:id="rId33" o:title=""/>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Supplier Details:</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13" o:spid="_x0000_i1028" type="#_x0000_t75" style="width:402pt;height:212.25pt;visibility:visible">
            <v:imagedata r:id="rId34" o:title="" croptop="12436f" cropbottom="20929f" cropleft="13649f" cropright="12058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Profit :</w:t>
      </w:r>
    </w:p>
    <w:p w:rsidR="0062012F" w:rsidRDefault="0062012F" w:rsidP="0011060E">
      <w:pPr>
        <w:tabs>
          <w:tab w:val="left" w:pos="5442"/>
        </w:tabs>
        <w:rPr>
          <w:sz w:val="36"/>
          <w:szCs w:val="36"/>
        </w:rPr>
      </w:pPr>
    </w:p>
    <w:p w:rsidR="0062012F" w:rsidRDefault="0062012F" w:rsidP="0011060E">
      <w:pPr>
        <w:tabs>
          <w:tab w:val="left" w:pos="5442"/>
        </w:tabs>
        <w:jc w:val="center"/>
        <w:rPr>
          <w:sz w:val="36"/>
          <w:szCs w:val="36"/>
        </w:rPr>
      </w:pPr>
      <w:r w:rsidRPr="00E92C8E">
        <w:rPr>
          <w:noProof/>
          <w:sz w:val="36"/>
          <w:szCs w:val="36"/>
        </w:rPr>
        <w:pict>
          <v:shape id="Picture 19" o:spid="_x0000_i1029" type="#_x0000_t75" style="width:278.25pt;height:248.25pt;visibility:visible">
            <v:imagedata r:id="rId35" o:title="" croptop="15326f" cropbottom="17744f" cropleft="19567f" cropright="19908f"/>
          </v:shape>
        </w:pict>
      </w:r>
    </w:p>
    <w:p w:rsidR="0062012F" w:rsidRDefault="0062012F" w:rsidP="0011060E">
      <w:pPr>
        <w:tabs>
          <w:tab w:val="left" w:pos="5442"/>
        </w:tabs>
        <w:jc w:val="center"/>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Customer Bill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10" o:spid="_x0000_i1030" type="#_x0000_t75" style="width:392.25pt;height:248.25pt;visibility:visible">
            <v:imagedata r:id="rId36" o:title="" croptop="14859f" cropbottom="9705f" cropleft="8414f" cropright="1421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Customer Bill Details:</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22" o:spid="_x0000_i1031" type="#_x0000_t75" style="width:315.75pt;height:249pt;visibility:visible">
            <v:imagedata r:id="rId37" o:title="" croptop="7430f" cropbottom="25936f" cropleft="15471f" cropright="19456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Employee Details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28" o:spid="_x0000_i1032" type="#_x0000_t75" style="width:423pt;height:237pt;visibility:visible">
            <v:imagedata r:id="rId38" o:title="" croptop="16225f" cropbottom="16833f" cropleft="12058f" cropright="10462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EMPSalary Slip:</w:t>
      </w:r>
      <w:r w:rsidRPr="0061093E">
        <w:rPr>
          <w:sz w:val="36"/>
          <w:szCs w:val="36"/>
        </w:rPr>
        <w:t xml:space="preserve">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34" o:spid="_x0000_i1033" type="#_x0000_t75" style="width:413.25pt;height:264.75pt;visibility:visible">
            <v:imagedata r:id="rId39" o:title="" croptop="13346f" cropbottom="22903f" cropleft="14106f" cropright="16495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Dealer Report :</w:t>
      </w:r>
    </w:p>
    <w:p w:rsidR="0062012F" w:rsidRDefault="0062012F" w:rsidP="0011060E">
      <w:pPr>
        <w:tabs>
          <w:tab w:val="left" w:pos="5442"/>
        </w:tabs>
        <w:rPr>
          <w:sz w:val="36"/>
          <w:szCs w:val="36"/>
        </w:rPr>
      </w:pPr>
    </w:p>
    <w:p w:rsidR="0062012F" w:rsidRDefault="0062012F" w:rsidP="0011060E">
      <w:pPr>
        <w:tabs>
          <w:tab w:val="left" w:pos="5442"/>
        </w:tabs>
        <w:rPr>
          <w:noProof/>
          <w:sz w:val="36"/>
          <w:szCs w:val="36"/>
        </w:rPr>
      </w:pPr>
      <w:r w:rsidRPr="00E92C8E">
        <w:rPr>
          <w:noProof/>
          <w:sz w:val="36"/>
          <w:szCs w:val="36"/>
        </w:rPr>
        <w:pict>
          <v:shape id="Picture 16" o:spid="_x0000_i1034" type="#_x0000_t75" style="width:422.25pt;height:246.75pt;visibility:visible">
            <v:imagedata r:id="rId40" o:title="" croptop="16987f" cropbottom="18654f" cropleft="14447f" cropright="13534f"/>
          </v:shape>
        </w:pict>
      </w:r>
    </w:p>
    <w:p w:rsidR="0062012F" w:rsidRDefault="0062012F" w:rsidP="0011060E">
      <w:pPr>
        <w:tabs>
          <w:tab w:val="left" w:pos="5442"/>
        </w:tabs>
        <w:rPr>
          <w:sz w:val="36"/>
          <w:szCs w:val="36"/>
        </w:rPr>
      </w:pPr>
      <w:r>
        <w:rPr>
          <w:sz w:val="36"/>
          <w:szCs w:val="36"/>
        </w:rPr>
        <w:t>Customer Bill Report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_x0000_i1035" type="#_x0000_t75" style="width:375.75pt;height:189.75pt;visibility:visible">
            <v:imagedata r:id="rId41" o:title="" croptop="4847f" cropbottom="39134f" cropleft="2726f" cropright="3105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Customer Details Report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25" o:spid="_x0000_i1036" type="#_x0000_t75" style="width:423pt;height:247.5pt;visibility:visible">
            <v:imagedata r:id="rId42" o:title="" croptop="12032f" cropbottom="25025f" cropleft="19226f" cropright="21043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EMP Report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31" o:spid="_x0000_i1037" type="#_x0000_t75" style="width:414.75pt;height:138pt;visibility:visible">
            <v:imagedata r:id="rId43" o:title="" croptop="24724f" cropbottom="19866f" cropleft="8755f" cropright="6938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Salary Report :</w: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sidRPr="00E92C8E">
        <w:rPr>
          <w:noProof/>
          <w:sz w:val="36"/>
          <w:szCs w:val="36"/>
        </w:rPr>
        <w:pict>
          <v:shape id="Picture 37" o:spid="_x0000_i1038" type="#_x0000_t75" style="width:422.25pt;height:237pt;visibility:visible">
            <v:imagedata r:id="rId44" o:title="" croptop="12129f" cropbottom="29121f" cropleft="7168f" cropright="26735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Pr="00D75008" w:rsidRDefault="0062012F" w:rsidP="0011060E">
      <w:pPr>
        <w:tabs>
          <w:tab w:val="left" w:pos="5442"/>
        </w:tabs>
        <w:jc w:val="both"/>
        <w:rPr>
          <w:sz w:val="32"/>
          <w:szCs w:val="32"/>
        </w:rPr>
      </w:pPr>
    </w:p>
    <w:p w:rsidR="0062012F" w:rsidRDefault="0062012F" w:rsidP="0011060E">
      <w:pPr>
        <w:tabs>
          <w:tab w:val="left" w:pos="5442"/>
        </w:tabs>
        <w:rPr>
          <w:sz w:val="36"/>
          <w:szCs w:val="36"/>
        </w:rPr>
      </w:pPr>
    </w:p>
    <w:p w:rsidR="0062012F" w:rsidRDefault="0062012F" w:rsidP="0011060E">
      <w:pPr>
        <w:tabs>
          <w:tab w:val="left" w:pos="5442"/>
        </w:tabs>
        <w:jc w:val="center"/>
        <w:rPr>
          <w:b/>
          <w:bCs/>
          <w:sz w:val="44"/>
          <w:szCs w:val="44"/>
          <w:u w:val="single"/>
        </w:rPr>
      </w:pPr>
      <w:r w:rsidRPr="0011060E">
        <w:rPr>
          <w:b/>
          <w:bCs/>
          <w:sz w:val="44"/>
          <w:szCs w:val="44"/>
          <w:u w:val="single"/>
        </w:rPr>
        <w:t>Coding</w:t>
      </w:r>
    </w:p>
    <w:p w:rsidR="0062012F" w:rsidRPr="0011060E" w:rsidRDefault="0062012F" w:rsidP="0011060E">
      <w:pPr>
        <w:tabs>
          <w:tab w:val="left" w:pos="5442"/>
        </w:tabs>
        <w:jc w:val="center"/>
        <w:rPr>
          <w:b/>
          <w:bCs/>
          <w:sz w:val="44"/>
          <w:szCs w:val="44"/>
          <w:u w:val="single"/>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b/>
          <w:bCs/>
          <w:sz w:val="28"/>
          <w:szCs w:val="28"/>
        </w:rPr>
      </w:pPr>
      <w:r w:rsidRPr="00E529F7">
        <w:rPr>
          <w:b/>
          <w:bCs/>
          <w:sz w:val="28"/>
          <w:szCs w:val="28"/>
        </w:rPr>
        <w:t>Login Page</w:t>
      </w:r>
      <w:r>
        <w:rPr>
          <w:b/>
          <w:bCs/>
          <w:sz w:val="28"/>
          <w:szCs w:val="28"/>
        </w:rPr>
        <w:t xml:space="preserve"> :</w:t>
      </w:r>
    </w:p>
    <w:p w:rsidR="0062012F"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Login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OK_Click(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OK.Click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conn </w:t>
      </w:r>
      <w:r>
        <w:rPr>
          <w:rFonts w:ascii="Courier New" w:hAnsi="Courier New" w:cs="Courier New"/>
          <w:noProof/>
          <w:color w:val="0000FF"/>
          <w:sz w:val="20"/>
          <w:szCs w:val="20"/>
        </w:rPr>
        <w:t>As</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username,password FROM Login WHERE username = '"</w:t>
      </w:r>
      <w:r>
        <w:rPr>
          <w:rFonts w:ascii="Courier New" w:hAnsi="Courier New" w:cs="Courier New"/>
          <w:noProof/>
          <w:sz w:val="20"/>
          <w:szCs w:val="20"/>
        </w:rPr>
        <w:t xml:space="preserve"> &amp; UsernameTextBox.Text &amp; </w:t>
      </w:r>
      <w:r>
        <w:rPr>
          <w:rFonts w:ascii="Courier New" w:hAnsi="Courier New" w:cs="Courier New"/>
          <w:noProof/>
          <w:color w:val="A31515"/>
          <w:sz w:val="20"/>
          <w:szCs w:val="20"/>
        </w:rPr>
        <w:t>"' AND password = '"</w:t>
      </w:r>
      <w:r>
        <w:rPr>
          <w:rFonts w:ascii="Courier New" w:hAnsi="Courier New" w:cs="Courier New"/>
          <w:noProof/>
          <w:sz w:val="20"/>
          <w:szCs w:val="20"/>
        </w:rPr>
        <w:t xml:space="preserve"> &amp; PasswordTextBox.Text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SqlCommand(sql, conn)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"Authentication Failed..."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"Login Successful..."</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MDIParent1.Show()</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MsgBox(ex.Message)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conn.State &lt;&gt; ConnectionState.Closed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Cancel_Click(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Cancel.Click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Pr="00E529F7" w:rsidRDefault="0062012F" w:rsidP="00E529F7">
      <w:pPr>
        <w:tabs>
          <w:tab w:val="left" w:pos="5442"/>
        </w:tabs>
        <w:jc w:val="both"/>
        <w:rPr>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11060E">
      <w:pPr>
        <w:tabs>
          <w:tab w:val="left" w:pos="5442"/>
        </w:tabs>
        <w:jc w:val="both"/>
        <w:rPr>
          <w:b/>
          <w:bCs/>
          <w:sz w:val="28"/>
          <w:szCs w:val="28"/>
        </w:rPr>
      </w:pPr>
      <w:r>
        <w:rPr>
          <w:b/>
          <w:bCs/>
          <w:sz w:val="28"/>
          <w:szCs w:val="28"/>
        </w:rPr>
        <w:t>MDI Form :</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System.Windows.Forms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MDIParent1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ShowNewForm(</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Create a new instance of the child form.</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ChildForm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System.Windows.Forms.Form</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it a child of this MDI form before showing 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ChildForm.MdiParent = </w:t>
      </w:r>
      <w:r>
        <w:rPr>
          <w:rFonts w:ascii="Courier New" w:hAnsi="Courier New" w:cs="Courier New"/>
          <w:noProof/>
          <w:color w:val="0000FF"/>
          <w:sz w:val="20"/>
          <w:szCs w:val="20"/>
        </w:rPr>
        <w:t>Me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m_ChildFormNumber += 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ChildForm.Text = </w:t>
      </w:r>
      <w:r>
        <w:rPr>
          <w:rFonts w:ascii="Courier New" w:hAnsi="Courier New" w:cs="Courier New"/>
          <w:noProof/>
          <w:color w:val="A31515"/>
          <w:sz w:val="20"/>
          <w:szCs w:val="20"/>
        </w:rPr>
        <w:t>"Window "</w:t>
      </w:r>
      <w:r>
        <w:rPr>
          <w:rFonts w:ascii="Courier New" w:hAnsi="Courier New" w:cs="Courier New"/>
          <w:noProof/>
          <w:sz w:val="20"/>
          <w:szCs w:val="20"/>
        </w:rPr>
        <w:t xml:space="preserve"> &amp; m_ChildFormNumber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OpenFile(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OpenToolStripMenuItem.Click, OpenToolStripButton.Click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OpenFileDialog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OpenFileDialog</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OpenFileDialog.InitialDirectory = </w:t>
      </w:r>
      <w:r>
        <w:rPr>
          <w:rFonts w:ascii="Courier New" w:hAnsi="Courier New" w:cs="Courier New"/>
          <w:noProof/>
          <w:color w:val="0000FF"/>
          <w:sz w:val="20"/>
          <w:szCs w:val="20"/>
        </w:rPr>
        <w:t>My</w:t>
      </w:r>
      <w:r>
        <w:rPr>
          <w:rFonts w:ascii="Courier New" w:hAnsi="Courier New" w:cs="Courier New"/>
          <w:noProof/>
          <w:sz w:val="20"/>
          <w:szCs w:val="20"/>
        </w:rPr>
        <w:t>.Computer.FileSystem.SpecialDirectories.MyDocuments</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OpenFileDialog.Filter = </w:t>
      </w:r>
      <w:r>
        <w:rPr>
          <w:rFonts w:ascii="Courier New" w:hAnsi="Courier New" w:cs="Courier New"/>
          <w:noProof/>
          <w:color w:val="A31515"/>
          <w:sz w:val="20"/>
          <w:szCs w:val="20"/>
        </w:rPr>
        <w:t>"Text Files (*.txt)|*.txt|All Files (*.*)|*.*"</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(OpenFileDialog.ShowDialog(</w:t>
      </w:r>
      <w:r>
        <w:rPr>
          <w:rFonts w:ascii="Courier New" w:hAnsi="Courier New" w:cs="Courier New"/>
          <w:noProof/>
          <w:color w:val="0000FF"/>
          <w:sz w:val="20"/>
          <w:szCs w:val="20"/>
        </w:rPr>
        <w:t>Me</w:t>
      </w:r>
      <w:r>
        <w:rPr>
          <w:rFonts w:ascii="Courier New" w:hAnsi="Courier New" w:cs="Courier New"/>
          <w:noProof/>
          <w:sz w:val="20"/>
          <w:szCs w:val="20"/>
        </w:rPr>
        <w:t xml:space="preserve">) = System.Windows.Forms.DialogResult.OK)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FileName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OpenFileDialog.FileName</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TODO: Add code here to open the file.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SaveAsToolStripMenuItem_Click(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SaveFileDialog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SaveFileDialog</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SaveFileDialog.InitialDirectory = </w:t>
      </w:r>
      <w:r>
        <w:rPr>
          <w:rFonts w:ascii="Courier New" w:hAnsi="Courier New" w:cs="Courier New"/>
          <w:noProof/>
          <w:color w:val="0000FF"/>
          <w:sz w:val="20"/>
          <w:szCs w:val="20"/>
        </w:rPr>
        <w:t>My</w:t>
      </w:r>
      <w:r>
        <w:rPr>
          <w:rFonts w:ascii="Courier New" w:hAnsi="Courier New" w:cs="Courier New"/>
          <w:noProof/>
          <w:sz w:val="20"/>
          <w:szCs w:val="20"/>
        </w:rPr>
        <w:t>.Computer.FileSystem.SpecialDirectories.MyDocuments</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SaveFileDialog.Filter = </w:t>
      </w:r>
      <w:r>
        <w:rPr>
          <w:rFonts w:ascii="Courier New" w:hAnsi="Courier New" w:cs="Courier New"/>
          <w:noProof/>
          <w:color w:val="A31515"/>
          <w:sz w:val="20"/>
          <w:szCs w:val="20"/>
        </w:rPr>
        <w:t>"Text Files (*.txt)|*.txt|All Files (*.*)|*.*"</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(SaveFileDialog.ShowDialog(</w:t>
      </w:r>
      <w:r>
        <w:rPr>
          <w:rFonts w:ascii="Courier New" w:hAnsi="Courier New" w:cs="Courier New"/>
          <w:noProof/>
          <w:color w:val="0000FF"/>
          <w:sz w:val="20"/>
          <w:szCs w:val="20"/>
        </w:rPr>
        <w:t>Me</w:t>
      </w:r>
      <w:r>
        <w:rPr>
          <w:rFonts w:ascii="Courier New" w:hAnsi="Courier New" w:cs="Courier New"/>
          <w:noProof/>
          <w:sz w:val="20"/>
          <w:szCs w:val="20"/>
        </w:rPr>
        <w:t xml:space="preserve">) = System.Windows.Forms.DialogResult.OK)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FileName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SaveFileDialog.FileName</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TODO: Add code here to save the current contents of the form to a file.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ExitToolsStripMenuItem_Click(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ExitToolStripMenuItem.Click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CopyToolStripMenuItem_Click(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PasteToolStripMenuItem_Click(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ToolBarToolStripMenuItem_Click(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ToolBarToolStripMenuItem.Click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.ToolStrip.Visible = </w:t>
      </w:r>
      <w:r>
        <w:rPr>
          <w:rFonts w:ascii="Courier New" w:hAnsi="Courier New" w:cs="Courier New"/>
          <w:noProof/>
          <w:color w:val="0000FF"/>
          <w:sz w:val="20"/>
          <w:szCs w:val="20"/>
        </w:rPr>
        <w:t>Me</w:t>
      </w:r>
      <w:r>
        <w:rPr>
          <w:rFonts w:ascii="Courier New" w:hAnsi="Courier New" w:cs="Courier New"/>
          <w:noProof/>
          <w:sz w:val="20"/>
          <w:szCs w:val="20"/>
        </w:rPr>
        <w:t>.ToolBarToolStripMenuItem.Checked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StatusBarToolStripMenuItem_Click(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StatusBarToolStripMenuItem.Click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.StatusStrip.Visible = </w:t>
      </w:r>
      <w:r>
        <w:rPr>
          <w:rFonts w:ascii="Courier New" w:hAnsi="Courier New" w:cs="Courier New"/>
          <w:noProof/>
          <w:color w:val="0000FF"/>
          <w:sz w:val="20"/>
          <w:szCs w:val="20"/>
        </w:rPr>
        <w:t>Me</w:t>
      </w:r>
      <w:r>
        <w:rPr>
          <w:rFonts w:ascii="Courier New" w:hAnsi="Courier New" w:cs="Courier New"/>
          <w:noProof/>
          <w:sz w:val="20"/>
          <w:szCs w:val="20"/>
        </w:rPr>
        <w:t>.StatusBarToolStripMenuItem.Checked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CascadeToolStripMenuItem_Click(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.LayoutMdi(MdiLayout.Cascade)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TileVerticalToolStripMenuItem_Click(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.LayoutMdi(MdiLayout.TileVertical)</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TileHorizontalToolStripMenuItem_Click(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.LayoutMdi(MdiLayout.TileHorizontal)</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ArrangeIconsToolStripMenuItem_Click(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.LayoutMdi(MdiLayout.ArrangeIcons)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CloseAllToolStripMenuItem_Click(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Close all child forms of the parent.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ChildForm </w:t>
      </w:r>
      <w:r>
        <w:rPr>
          <w:rFonts w:ascii="Courier New" w:hAnsi="Courier New" w:cs="Courier New"/>
          <w:noProof/>
          <w:color w:val="0000FF"/>
          <w:sz w:val="20"/>
          <w:szCs w:val="20"/>
        </w:rPr>
        <w:t>As</w:t>
      </w:r>
      <w:r>
        <w:rPr>
          <w:rFonts w:ascii="Courier New" w:hAnsi="Courier New" w:cs="Courier New"/>
          <w:noProof/>
          <w:sz w:val="20"/>
          <w:szCs w:val="20"/>
        </w:rPr>
        <w:t xml:space="preserve"> Form </w:t>
      </w:r>
      <w:r>
        <w:rPr>
          <w:rFonts w:ascii="Courier New" w:hAnsi="Courier New" w:cs="Courier New"/>
          <w:noProof/>
          <w:color w:val="0000FF"/>
          <w:sz w:val="20"/>
          <w:szCs w:val="20"/>
        </w:rPr>
        <w:t>In</w:t>
      </w: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.MdiChildren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m_ChildFormNumber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CustomerReceiptToolStripMenuItem_Click(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CustomerReceiptToolStripMenuItem.Click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Bill_Report.Show()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ExitToolStripMenuItem1_Click(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ExitToolStripMenuItem1.Click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DetailsToolStripMenuItem_Click(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DetailsToolStripMenuItem.Click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employee_details.Show()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InventoryToolStripMenuItem_Click(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InventoryToolStripMenuItem.Click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dealer.Show()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UpdateStockToolStripMenuItem_Click(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UpdateStockToolStripMenuItem.Click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EmployeSalarySlipToolStripMenuItem_Click(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EmployeSalarySlipToolStripMenuItem.Click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employee_salary_slip.Show()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CustomerDetailsToolStripMenuItem_Click(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CustomerDetailsToolStripMenuItem.Click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AboutToolStripMenuItem_Click(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AboutToolStripMenuItem.Click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frmAbout.Show()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HelpToolStripButton_Click(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HelpToolStripButton.Click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frmAbout.Show()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PrintToolStripButton_Click(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PrintDialog1.ShowDialog()</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MDIParent1_Load(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Pr="00E529F7" w:rsidRDefault="0062012F" w:rsidP="00E529F7">
      <w:pPr>
        <w:tabs>
          <w:tab w:val="left" w:pos="5442"/>
        </w:tabs>
        <w:jc w:val="both"/>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b/>
          <w:bCs/>
          <w:sz w:val="28"/>
          <w:szCs w:val="28"/>
        </w:rPr>
      </w:pPr>
      <w:r w:rsidRPr="00E529F7">
        <w:rPr>
          <w:b/>
          <w:bCs/>
          <w:sz w:val="28"/>
          <w:szCs w:val="28"/>
        </w:rPr>
        <w:t>Bill Report :</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'Imports CrystalDecisions.CrystalReports.Engine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Bill_Report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cmdNew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avlq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txt_billid.Text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cmb_pname.Text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txt_qty.Text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Bill_Report_Load(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product_name from dealer_order"</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 cmd.ExecuteReader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dr.Read()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cmb_pname.Items.Add(dr(</w:t>
      </w:r>
      <w:r>
        <w:rPr>
          <w:rFonts w:ascii="Courier New" w:hAnsi="Courier New" w:cs="Courier New"/>
          <w:noProof/>
          <w:color w:val="A31515"/>
          <w:sz w:val="20"/>
          <w:szCs w:val="20"/>
        </w:rPr>
        <w:t>"product_name"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onlyAlphabets(</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InStr(</w:t>
      </w:r>
      <w:r>
        <w:rPr>
          <w:rFonts w:ascii="Courier New" w:hAnsi="Courier New" w:cs="Courier New"/>
          <w:noProof/>
          <w:color w:val="A31515"/>
          <w:sz w:val="20"/>
          <w:szCs w:val="20"/>
        </w:rPr>
        <w:t>"abcdegfhijklmnopqrstuvwxyz"</w:t>
      </w:r>
      <w:r>
        <w:rPr>
          <w:rFonts w:ascii="Courier New" w:hAnsi="Courier New" w:cs="Courier New"/>
          <w:noProof/>
          <w:sz w:val="20"/>
          <w:szCs w:val="20"/>
        </w:rPr>
        <w:t xml:space="preserve">, e.KeyChar, CompareMethod.Text)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txt_cname_keyPress(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txt_cname.KeyPress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onlyAlphabets(e)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Max(bill_id) from customer"</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txt_billid.Text = maxrows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bill_report;"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txt_price.KeyPress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txt_price.LostFocus</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dealer_order where product_name = '"</w:t>
      </w:r>
      <w:r>
        <w:rPr>
          <w:rFonts w:ascii="Courier New" w:hAnsi="Courier New" w:cs="Courier New"/>
          <w:noProof/>
          <w:sz w:val="20"/>
          <w:szCs w:val="20"/>
        </w:rPr>
        <w:t xml:space="preserve"> &amp; cmb_pname.Text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dr1 = cmd1.ExecuteReader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dr1.Read()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lbl1.Text = dr1(4)</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dr1.Close()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txt_qty.KeyPress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txt_qty.LostFocus</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txt_billid.Text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cmb_pname.Text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txt_qty.Text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txt_amt.Text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bill_report (bill_id, bill_date, customer_name, product_name, total_amount) VALUES ('"</w:t>
      </w:r>
      <w:r>
        <w:rPr>
          <w:rFonts w:ascii="Courier New" w:hAnsi="Courier New" w:cs="Courier New"/>
          <w:noProof/>
          <w:sz w:val="20"/>
          <w:szCs w:val="20"/>
        </w:rPr>
        <w:t xml:space="preserve"> &amp; txt_billid.Text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r>
        <w:rPr>
          <w:rFonts w:ascii="Courier New" w:hAnsi="Courier New" w:cs="Courier New"/>
          <w:noProof/>
          <w:sz w:val="20"/>
          <w:szCs w:val="20"/>
        </w:rPr>
        <w:t xml:space="preserve"> &amp; lb_pname.Text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customer (bill_id, bill_date, customer_name, total_amount) VALUES ('"</w:t>
      </w:r>
      <w:r>
        <w:rPr>
          <w:rFonts w:ascii="Courier New" w:hAnsi="Courier New" w:cs="Courier New"/>
          <w:noProof/>
          <w:sz w:val="20"/>
          <w:szCs w:val="20"/>
        </w:rPr>
        <w:t xml:space="preserve"> &amp; txt_billid.Text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cmdAdd2.CommandText = </w:t>
      </w:r>
      <w:r>
        <w:rPr>
          <w:rFonts w:ascii="Courier New" w:hAnsi="Courier New" w:cs="Courier New"/>
          <w:noProof/>
          <w:color w:val="A31515"/>
          <w:sz w:val="20"/>
          <w:szCs w:val="20"/>
        </w:rPr>
        <w:t>"INSERT INTO credit (credit_date, credit_amount, credit_description) VALUES ('"</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Customer_Bill_Report_Form.Show()</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cmb_pname_TextChanged(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cmb_pname.TextChanged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"nail paints"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"H:\CosmeticShop.vb\CosmeticShop.vb\Image\round.jpg"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"makeup kit"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"H:\CosmeticShop.vb\CosmeticShop.vb\Image\makeupkit.jpg"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"eye shadow"</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"H:\CosmeticShop.vb\CosmeticShop.vb\Image\eye.jpg"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"Lipstick"</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"H:\CosmeticShop.vb\CosmeticShop.vb\Image\Avon Ultra Moisture Rich 24K Gold lipstick.jpg"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"moisturiser"</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"H:\CosmeticShop.vb\CosmeticShop.vb\Image\moisturiser.jpg"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btnAddItem.Click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Val(txt_qty.Text) &gt; Val(lbl1.Text)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Select within the Available Quantity !!! "</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Val(txt_qty.Text)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Val(txt_price.Text)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q * p</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Val(txt_amt.Text) + 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lblhide.Text = Val(lbl1.Text) - Val(txt_qty.Text)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Pr="00E529F7"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dealer_order SET quantity = '"</w:t>
      </w:r>
      <w:r>
        <w:rPr>
          <w:rFonts w:ascii="Courier New" w:hAnsi="Courier New" w:cs="Courier New"/>
          <w:noProof/>
          <w:sz w:val="20"/>
          <w:szCs w:val="20"/>
        </w:rPr>
        <w:t xml:space="preserve"> &amp; lbl1.Text &amp; </w:t>
      </w:r>
      <w:r>
        <w:rPr>
          <w:rFonts w:ascii="Courier New" w:hAnsi="Courier New" w:cs="Courier New"/>
          <w:noProof/>
          <w:color w:val="A31515"/>
          <w:sz w:val="20"/>
          <w:szCs w:val="20"/>
        </w:rPr>
        <w:t>"' WHERE product_name = '"</w:t>
      </w:r>
      <w:r>
        <w:rPr>
          <w:rFonts w:ascii="Courier New" w:hAnsi="Courier New" w:cs="Courier New"/>
          <w:noProof/>
          <w:sz w:val="20"/>
          <w:szCs w:val="20"/>
        </w:rPr>
        <w:t xml:space="preserve"> &amp; cmb_pname.Text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lb_pname.Text = lb_pname.Text + </w:t>
      </w:r>
      <w:r>
        <w:rPr>
          <w:rFonts w:ascii="Courier New" w:hAnsi="Courier New" w:cs="Courier New"/>
          <w:noProof/>
          <w:color w:val="A31515"/>
          <w:sz w:val="20"/>
          <w:szCs w:val="20"/>
        </w:rPr>
        <w:t>" : "</w:t>
      </w:r>
      <w:r>
        <w:rPr>
          <w:rFonts w:ascii="Courier New" w:hAnsi="Courier New" w:cs="Courier New"/>
          <w:noProof/>
          <w:sz w:val="20"/>
          <w:szCs w:val="20"/>
        </w:rPr>
        <w:t xml:space="preserve"> + cmb_pname.Text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txt_cname_TextChanged(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txt_cname.TextChanged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Customer_Bill_Report_Form.Show()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cmb_pname_SelectedIndexChanged(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cmb_pname.SelectedIndexChanged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E529F7" w:rsidRDefault="0062012F" w:rsidP="00E529F7">
      <w:pPr>
        <w:tabs>
          <w:tab w:val="left" w:pos="5442"/>
        </w:tabs>
        <w:jc w:val="both"/>
        <w:rPr>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11060E">
      <w:pPr>
        <w:tabs>
          <w:tab w:val="left" w:pos="5442"/>
        </w:tabs>
        <w:jc w:val="both"/>
        <w:rPr>
          <w:b/>
          <w:bCs/>
          <w:sz w:val="28"/>
          <w:szCs w:val="28"/>
        </w:rPr>
      </w:pPr>
      <w:r w:rsidRPr="00E529F7">
        <w:rPr>
          <w:b/>
          <w:bCs/>
          <w:sz w:val="28"/>
          <w:szCs w:val="28"/>
        </w:rPr>
        <w:t>Customer :</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txt_id.Enabled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txt_cname.Enabled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txt_amt.Enabled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dtp_bill.Enabled = </w:t>
      </w:r>
      <w:r>
        <w:rPr>
          <w:rFonts w:ascii="Courier New" w:hAnsi="Courier New" w:cs="Courier New"/>
          <w:noProof/>
          <w:color w:val="0000FF"/>
          <w:sz w:val="20"/>
          <w:szCs w:val="20"/>
        </w:rPr>
        <w:t>False</w:t>
      </w:r>
    </w:p>
    <w:p w:rsidR="0062012F" w:rsidRPr="00E529F7"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      </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"bill_id"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dtp_bill.DataBindings.Add(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"bill_date"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"customer_name"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"total_amount"</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Bill ID number to search details:"</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customer WHERE bill_id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dtp_bill.Value = dr(1)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txt_cname.Text = dr(2)</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dr(3)</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Customer_Details_Report.Show()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b/>
          <w:bCs/>
          <w:noProof/>
          <w:sz w:val="28"/>
          <w:szCs w:val="28"/>
        </w:rPr>
      </w:pPr>
      <w:r w:rsidRPr="00632966">
        <w:rPr>
          <w:b/>
          <w:bCs/>
          <w:noProof/>
          <w:sz w:val="28"/>
          <w:szCs w:val="28"/>
        </w:rPr>
        <w:t>Dealer :</w:t>
      </w:r>
    </w:p>
    <w:p w:rsidR="0062012F" w:rsidRDefault="0062012F" w:rsidP="00E529F7">
      <w:pPr>
        <w:autoSpaceDE w:val="0"/>
        <w:autoSpaceDN w:val="0"/>
        <w:adjustRightInd w:val="0"/>
        <w:rPr>
          <w:b/>
          <w:bCs/>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dealer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txt_qty.Text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Max(order_id) from dealer_order"</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maxrows</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2</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dealer_Load(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"order_id"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dtp_order.DataBindings.Add(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"order_date"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"product_name"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txt_price.DataBindings.Add(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"product_price"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txt_qty.DataBindings.Add(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"quantity"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"total_amount"</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txt_qty.Text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txt_amt.Text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2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dealer_order (order_id, order_date, product_name, product_price, quantity, total_amount) VALUES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txt_price.Text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txt_qty.Text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debit (debit_date, debit_amount, debit_description) VALUES ('"</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1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dealer_order SET order_date = '"</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 product_name='"</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 product_price='"</w:t>
      </w:r>
      <w:r>
        <w:rPr>
          <w:rFonts w:ascii="Courier New" w:hAnsi="Courier New" w:cs="Courier New"/>
          <w:noProof/>
          <w:sz w:val="20"/>
          <w:szCs w:val="20"/>
        </w:rPr>
        <w:t xml:space="preserve"> &amp; txt_price.Text &amp; </w:t>
      </w:r>
      <w:r>
        <w:rPr>
          <w:rFonts w:ascii="Courier New" w:hAnsi="Courier New" w:cs="Courier New"/>
          <w:noProof/>
          <w:color w:val="A31515"/>
          <w:sz w:val="20"/>
          <w:szCs w:val="20"/>
        </w:rPr>
        <w:t>"', quantity='"</w:t>
      </w:r>
      <w:r>
        <w:rPr>
          <w:rFonts w:ascii="Courier New" w:hAnsi="Courier New" w:cs="Courier New"/>
          <w:noProof/>
          <w:sz w:val="20"/>
          <w:szCs w:val="20"/>
        </w:rPr>
        <w:t xml:space="preserve"> &amp; txt_qty.Text &amp; </w:t>
      </w:r>
      <w:r>
        <w:rPr>
          <w:rFonts w:ascii="Courier New" w:hAnsi="Courier New" w:cs="Courier New"/>
          <w:noProof/>
          <w:color w:val="A31515"/>
          <w:sz w:val="20"/>
          <w:szCs w:val="20"/>
        </w:rPr>
        <w:t>"', total_amount='"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 WHERE order_id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'MsgBox(cmdSave.CommandText)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Updated."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dealer_order WHERE order_id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deleted."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the required values:"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"1. Order 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Order ID number to search 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dealer_order WHERE order_id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dtp_order.Value = dr(1)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txt_pname.Text = dr(2)</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txt_price.Text = dr(3)</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txt_qty.Text = dr(4)</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dr(5)</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txt_qty.LostFocus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Val(txt_price.Text)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Val(txt_qty.Text)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p * q</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Dealer_Report_Form.Show()</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632966" w:rsidRDefault="0062012F" w:rsidP="00632966">
      <w:pPr>
        <w:autoSpaceDE w:val="0"/>
        <w:autoSpaceDN w:val="0"/>
        <w:adjustRightInd w:val="0"/>
        <w:rPr>
          <w:b/>
          <w:bCs/>
          <w:noProof/>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E529F7">
      <w:pPr>
        <w:tabs>
          <w:tab w:val="left" w:pos="5442"/>
        </w:tabs>
        <w:jc w:val="both"/>
        <w:rPr>
          <w:rFonts w:ascii="Courier New" w:hAnsi="Courier New" w:cs="Courier New"/>
          <w:noProof/>
          <w:sz w:val="20"/>
          <w:szCs w:val="20"/>
        </w:rPr>
      </w:pPr>
    </w:p>
    <w:p w:rsidR="0062012F" w:rsidRDefault="0062012F" w:rsidP="00E529F7">
      <w:pPr>
        <w:tabs>
          <w:tab w:val="left" w:pos="5442"/>
        </w:tabs>
        <w:jc w:val="both"/>
        <w:rPr>
          <w:rFonts w:ascii="Courier New" w:hAnsi="Courier New" w:cs="Courier New"/>
          <w:noProof/>
          <w:sz w:val="20"/>
          <w:szCs w:val="20"/>
        </w:rPr>
      </w:pPr>
    </w:p>
    <w:p w:rsidR="0062012F" w:rsidRDefault="0062012F" w:rsidP="00E529F7">
      <w:pPr>
        <w:tabs>
          <w:tab w:val="left" w:pos="5442"/>
        </w:tabs>
        <w:jc w:val="both"/>
        <w:rPr>
          <w:rFonts w:ascii="Courier New" w:hAnsi="Courier New" w:cs="Courier New"/>
          <w:noProof/>
          <w:sz w:val="28"/>
          <w:szCs w:val="28"/>
        </w:rPr>
      </w:pPr>
      <w:r w:rsidRPr="00632966">
        <w:rPr>
          <w:b/>
          <w:bCs/>
          <w:noProof/>
          <w:sz w:val="28"/>
          <w:szCs w:val="28"/>
        </w:rPr>
        <w:t>Employee Details :</w:t>
      </w:r>
      <w:r w:rsidRPr="00632966">
        <w:rPr>
          <w:rFonts w:ascii="Courier New" w:hAnsi="Courier New" w:cs="Courier New"/>
          <w:noProof/>
          <w:sz w:val="28"/>
          <w:szCs w:val="28"/>
        </w:rPr>
        <w:t xml:space="preserve">    </w:t>
      </w:r>
    </w:p>
    <w:p w:rsidR="0062012F" w:rsidRDefault="0062012F" w:rsidP="00E529F7">
      <w:pPr>
        <w:tabs>
          <w:tab w:val="left" w:pos="5442"/>
        </w:tabs>
        <w:jc w:val="both"/>
        <w:rPr>
          <w:rFonts w:ascii="Courier New" w:hAnsi="Courier New" w:cs="Courier New"/>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employee_details</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txt_add.Text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txt_no.Text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cmb_designation.Text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employee_details_Load(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"emp_name"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txt_add.DataBindings.Add(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"emp_add"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txt_no.DataBindings.Add(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"emp_no"</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dtp_dob.DataBindings.Add(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"emp_dob"</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dtp_doj.DataBindings.Add(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"emp_doj"</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cmb_designation.DataBindings.Add(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"emp_designation"</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"emp_salary"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btnNew_Click(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btnNew.Click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Max(emp_id) from employee_details"</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maxrows</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'MsgBox(maxrows)C:\Documents and Settings\user\Desktop\CosmeticShop.vb\cosmetic.mdb</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2</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"Save"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txt_add.Text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txt_no.Text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2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txt_name.Text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txt_add.Text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txt_no.Text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cmb_designation.Text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txt_salary.Text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employee_details (emp_id, emp_name, emp_add, emp_no, emp_dob, emp_doj, emp_designation, emp_salary) VALUES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txt_add.Text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txt_no.Text &amp; </w:t>
      </w:r>
      <w:r>
        <w:rPr>
          <w:rFonts w:ascii="Courier New" w:hAnsi="Courier New" w:cs="Courier New"/>
          <w:noProof/>
          <w:color w:val="A31515"/>
          <w:sz w:val="20"/>
          <w:szCs w:val="20"/>
        </w:rPr>
        <w:t>"','"</w:t>
      </w:r>
      <w:r>
        <w:rPr>
          <w:rFonts w:ascii="Courier New" w:hAnsi="Courier New" w:cs="Courier New"/>
          <w:noProof/>
          <w:sz w:val="20"/>
          <w:szCs w:val="20"/>
        </w:rPr>
        <w:t xml:space="preserve"> &amp; dtp_dob.Value &amp; </w:t>
      </w:r>
      <w:r>
        <w:rPr>
          <w:rFonts w:ascii="Courier New" w:hAnsi="Courier New" w:cs="Courier New"/>
          <w:noProof/>
          <w:color w:val="A31515"/>
          <w:sz w:val="20"/>
          <w:szCs w:val="20"/>
        </w:rPr>
        <w:t>"','"</w:t>
      </w:r>
      <w:r>
        <w:rPr>
          <w:rFonts w:ascii="Courier New" w:hAnsi="Courier New" w:cs="Courier New"/>
          <w:noProof/>
          <w:sz w:val="20"/>
          <w:szCs w:val="20"/>
        </w:rPr>
        <w:t xml:space="preserve"> &amp; dtp_doj.Value &amp; </w:t>
      </w:r>
      <w:r>
        <w:rPr>
          <w:rFonts w:ascii="Courier New" w:hAnsi="Courier New" w:cs="Courier New"/>
          <w:noProof/>
          <w:color w:val="A31515"/>
          <w:sz w:val="20"/>
          <w:szCs w:val="20"/>
        </w:rPr>
        <w:t>"','"</w:t>
      </w:r>
      <w:r>
        <w:rPr>
          <w:rFonts w:ascii="Courier New" w:hAnsi="Courier New" w:cs="Courier New"/>
          <w:noProof/>
          <w:sz w:val="20"/>
          <w:szCs w:val="20"/>
        </w:rPr>
        <w:t xml:space="preserve"> &amp; cmb_designation.Text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1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txt_name.Text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txt_add.Text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txt_no.Text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cmb_designation.Text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txt_salary.Text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employee_details SET emp_name = '"</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 emp_add='"</w:t>
      </w:r>
      <w:r>
        <w:rPr>
          <w:rFonts w:ascii="Courier New" w:hAnsi="Courier New" w:cs="Courier New"/>
          <w:noProof/>
          <w:sz w:val="20"/>
          <w:szCs w:val="20"/>
        </w:rPr>
        <w:t xml:space="preserve"> &amp; txt_add.Text &amp; </w:t>
      </w:r>
      <w:r>
        <w:rPr>
          <w:rFonts w:ascii="Courier New" w:hAnsi="Courier New" w:cs="Courier New"/>
          <w:noProof/>
          <w:color w:val="A31515"/>
          <w:sz w:val="20"/>
          <w:szCs w:val="20"/>
        </w:rPr>
        <w:t>"', emp_no='"</w:t>
      </w:r>
      <w:r>
        <w:rPr>
          <w:rFonts w:ascii="Courier New" w:hAnsi="Courier New" w:cs="Courier New"/>
          <w:noProof/>
          <w:sz w:val="20"/>
          <w:szCs w:val="20"/>
        </w:rPr>
        <w:t xml:space="preserve"> &amp; txt_no.Text &amp; </w:t>
      </w:r>
      <w:r>
        <w:rPr>
          <w:rFonts w:ascii="Courier New" w:hAnsi="Courier New" w:cs="Courier New"/>
          <w:noProof/>
          <w:color w:val="A31515"/>
          <w:sz w:val="20"/>
          <w:szCs w:val="20"/>
        </w:rPr>
        <w:t>"', emp_dob='"</w:t>
      </w:r>
      <w:r>
        <w:rPr>
          <w:rFonts w:ascii="Courier New" w:hAnsi="Courier New" w:cs="Courier New"/>
          <w:noProof/>
          <w:sz w:val="20"/>
          <w:szCs w:val="20"/>
        </w:rPr>
        <w:t xml:space="preserve"> &amp; dtp_dob.Value &amp; </w:t>
      </w:r>
      <w:r>
        <w:rPr>
          <w:rFonts w:ascii="Courier New" w:hAnsi="Courier New" w:cs="Courier New"/>
          <w:noProof/>
          <w:color w:val="A31515"/>
          <w:sz w:val="20"/>
          <w:szCs w:val="20"/>
        </w:rPr>
        <w:t>"', emp_doj='"</w:t>
      </w:r>
      <w:r>
        <w:rPr>
          <w:rFonts w:ascii="Courier New" w:hAnsi="Courier New" w:cs="Courier New"/>
          <w:noProof/>
          <w:sz w:val="20"/>
          <w:szCs w:val="20"/>
        </w:rPr>
        <w:t xml:space="preserve"> &amp; dtp_doj.Value &amp; </w:t>
      </w:r>
      <w:r>
        <w:rPr>
          <w:rFonts w:ascii="Courier New" w:hAnsi="Courier New" w:cs="Courier New"/>
          <w:noProof/>
          <w:color w:val="A31515"/>
          <w:sz w:val="20"/>
          <w:szCs w:val="20"/>
        </w:rPr>
        <w:t>"', emp_designation='"</w:t>
      </w:r>
      <w:r>
        <w:rPr>
          <w:rFonts w:ascii="Courier New" w:hAnsi="Courier New" w:cs="Courier New"/>
          <w:noProof/>
          <w:sz w:val="20"/>
          <w:szCs w:val="20"/>
        </w:rPr>
        <w:t xml:space="preserve"> &amp; cmb_designation.Text &amp; </w:t>
      </w:r>
      <w:r>
        <w:rPr>
          <w:rFonts w:ascii="Courier New" w:hAnsi="Courier New" w:cs="Courier New"/>
          <w:noProof/>
          <w:color w:val="A31515"/>
          <w:sz w:val="20"/>
          <w:szCs w:val="20"/>
        </w:rPr>
        <w:t>"', emp_salary='"</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 WHERE emp_id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'MsgBox(cmdSave.CommandText)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Updated."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employee_details WHERE emp_id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deleted."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the required values:"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"1. Employee 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Employee ID number to search 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employee_details WHERE emp_id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txt_name.Text = dr(1)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txt_add.Text = dr(2)</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txt_no.Text = dr(3)</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dtp_dob.Value = dr(4)</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dtp_doj.Value = dr(5)</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cmb_designation.Text = dr(6)</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txt_salary.Text = dr(7)</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cmb_designation_TextChanged(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cmb_designation.TextChanged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"Store Manager"</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"8500"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"Sales Boy"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"7000"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"receptionist"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"3000"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txt_no_KeyPress(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txt_no.KeyPress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Employee_Details_Report.Show()</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632966" w:rsidRDefault="0062012F" w:rsidP="00632966">
      <w:pPr>
        <w:tabs>
          <w:tab w:val="left" w:pos="5442"/>
        </w:tabs>
        <w:jc w:val="both"/>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11060E">
      <w:pPr>
        <w:tabs>
          <w:tab w:val="left" w:pos="5442"/>
        </w:tabs>
        <w:jc w:val="center"/>
        <w:rPr>
          <w:b/>
          <w:bCs/>
          <w:sz w:val="44"/>
          <w:szCs w:val="44"/>
          <w:u w:val="single"/>
        </w:rPr>
      </w:pPr>
    </w:p>
    <w:p w:rsidR="0062012F" w:rsidRDefault="0062012F" w:rsidP="00632966">
      <w:pPr>
        <w:tabs>
          <w:tab w:val="left" w:pos="5442"/>
        </w:tabs>
        <w:rPr>
          <w:b/>
          <w:bCs/>
          <w:sz w:val="28"/>
          <w:szCs w:val="28"/>
        </w:rPr>
      </w:pPr>
    </w:p>
    <w:p w:rsidR="0062012F" w:rsidRDefault="0062012F" w:rsidP="00632966">
      <w:pPr>
        <w:tabs>
          <w:tab w:val="left" w:pos="5442"/>
        </w:tabs>
        <w:rPr>
          <w:b/>
          <w:bCs/>
          <w:sz w:val="28"/>
          <w:szCs w:val="28"/>
        </w:rPr>
      </w:pPr>
      <w:r>
        <w:rPr>
          <w:b/>
          <w:bCs/>
          <w:sz w:val="28"/>
          <w:szCs w:val="28"/>
        </w:rPr>
        <w:t>Employee Salary Slip :</w:t>
      </w:r>
    </w:p>
    <w:p w:rsidR="0062012F" w:rsidRDefault="0062012F" w:rsidP="00632966">
      <w:pPr>
        <w:tabs>
          <w:tab w:val="left" w:pos="5442"/>
        </w:tabs>
        <w:rPr>
          <w:b/>
          <w:bCs/>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System.Data.Sqlclient.SQLException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'Imports CrystalDecisions.CrystalReports.Engine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employee_salary_slip</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cmb_month.Text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txt_designation.Text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employee_salary_slip_Load(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emp_id from employee_details"</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 cmd.ExecuteReader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dr.Read()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cmb_id.Items.Add(dr(</w:t>
      </w:r>
      <w:r>
        <w:rPr>
          <w:rFonts w:ascii="Courier New" w:hAnsi="Courier New" w:cs="Courier New"/>
          <w:noProof/>
          <w:color w:val="A31515"/>
          <w:sz w:val="20"/>
          <w:szCs w:val="20"/>
        </w:rPr>
        <w:t>"emp_id"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dtp1.Value = </w:t>
      </w:r>
      <w:r>
        <w:rPr>
          <w:rFonts w:ascii="Courier New" w:hAnsi="Courier New" w:cs="Courier New"/>
          <w:noProof/>
          <w:color w:val="0000FF"/>
          <w:sz w:val="20"/>
          <w:szCs w:val="20"/>
        </w:rPr>
        <w:t>Date</w:t>
      </w:r>
      <w:r>
        <w:rPr>
          <w:rFonts w:ascii="Courier New" w:hAnsi="Courier New" w:cs="Courier New"/>
          <w:noProof/>
          <w:sz w:val="20"/>
          <w:szCs w:val="20"/>
        </w:rPr>
        <w:t>.Now</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Employee_Salary_Report_Form.Show()</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txt_designation.Text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cmb_month.Text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employee_salary_slip (emp_id, emp_name, emp_designation, emp_salary, salary_month) VALUES ('"</w:t>
      </w:r>
      <w:r>
        <w:rPr>
          <w:rFonts w:ascii="Courier New" w:hAnsi="Courier New" w:cs="Courier New"/>
          <w:noProof/>
          <w:sz w:val="20"/>
          <w:szCs w:val="20"/>
        </w:rPr>
        <w:t xml:space="preserve"> &amp; cmb_id.Text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txt_designation.Text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r>
        <w:rPr>
          <w:rFonts w:ascii="Courier New" w:hAnsi="Courier New" w:cs="Courier New"/>
          <w:noProof/>
          <w:sz w:val="20"/>
          <w:szCs w:val="20"/>
        </w:rPr>
        <w:t xml:space="preserve"> &amp; cmb_month.Text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debit (debit_date, debit_amount, debit_description) VALUES ('"</w:t>
      </w:r>
      <w:r>
        <w:rPr>
          <w:rFonts w:ascii="Courier New" w:hAnsi="Courier New" w:cs="Courier New"/>
          <w:noProof/>
          <w:sz w:val="20"/>
          <w:szCs w:val="20"/>
        </w:rPr>
        <w:t xml:space="preserve"> &amp; dtp1.Value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r>
        <w:rPr>
          <w:rFonts w:ascii="Courier New" w:hAnsi="Courier New" w:cs="Courier New"/>
          <w:noProof/>
          <w:sz w:val="20"/>
          <w:szCs w:val="20"/>
        </w:rPr>
        <w:t xml:space="preserve"> &amp; Label8.Text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cmb_id_TextChanged(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cmb_id.TextChanged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employee_details where emp_id = '"</w:t>
      </w:r>
      <w:r>
        <w:rPr>
          <w:rFonts w:ascii="Courier New" w:hAnsi="Courier New" w:cs="Courier New"/>
          <w:noProof/>
          <w:sz w:val="20"/>
          <w:szCs w:val="20"/>
        </w:rPr>
        <w:t xml:space="preserve"> &amp; cmb_id.Text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dr1 = cmd1.ExecuteReader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dr1.Read()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txt_name.Text = dr1(1)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txt_designation.Text = dr1(6)</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txt_salary.Text = dr1(7)</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dr1.Close()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b/>
          <w:bCs/>
          <w:noProof/>
          <w:sz w:val="28"/>
          <w:szCs w:val="28"/>
        </w:rPr>
      </w:pPr>
      <w:r w:rsidRPr="00632966">
        <w:rPr>
          <w:b/>
          <w:bCs/>
          <w:noProof/>
          <w:sz w:val="28"/>
          <w:szCs w:val="28"/>
        </w:rPr>
        <w:t>Profit/Loss Form :</w:t>
      </w:r>
    </w:p>
    <w:p w:rsidR="0062012F" w:rsidRDefault="0062012F" w:rsidP="00632966">
      <w:pPr>
        <w:tabs>
          <w:tab w:val="left" w:pos="5442"/>
        </w:tabs>
        <w:rPr>
          <w:b/>
          <w:bCs/>
          <w:noProof/>
          <w:sz w:val="28"/>
          <w:szCs w:val="28"/>
        </w:rPr>
      </w:pPr>
    </w:p>
    <w:p w:rsidR="0062012F" w:rsidRDefault="0062012F" w:rsidP="00632966">
      <w:pPr>
        <w:tabs>
          <w:tab w:val="left" w:pos="5442"/>
        </w:tabs>
        <w:rPr>
          <w:b/>
          <w:bCs/>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profit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btnShow_Click(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btnShow.Click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Sum(debit_amount) from debit"</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deb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txt_debit.Text = deb</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Sum(credit_amount) from credit"</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cmd1.ExecuteScalar()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txt_credit.Text = crd</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cmd1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txt_profit.Text = Val(txt_credit.Text) - Val(txt_debit.Text)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Pr="00632966" w:rsidRDefault="0062012F" w:rsidP="00632966">
      <w:pPr>
        <w:tabs>
          <w:tab w:val="left" w:pos="5442"/>
        </w:tabs>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r w:rsidRPr="0078172D">
        <w:rPr>
          <w:b/>
          <w:bCs/>
          <w:sz w:val="44"/>
          <w:szCs w:val="44"/>
          <w:u w:val="single"/>
        </w:rPr>
        <w:t>SYSTEM</w:t>
      </w:r>
    </w:p>
    <w:p w:rsidR="0062012F" w:rsidRDefault="0062012F" w:rsidP="0011060E">
      <w:pPr>
        <w:tabs>
          <w:tab w:val="left" w:pos="5442"/>
        </w:tabs>
        <w:jc w:val="center"/>
        <w:rPr>
          <w:b/>
          <w:bCs/>
          <w:sz w:val="44"/>
          <w:szCs w:val="44"/>
          <w:u w:val="single"/>
        </w:rPr>
      </w:pPr>
      <w:r w:rsidRPr="0078172D">
        <w:rPr>
          <w:b/>
          <w:bCs/>
          <w:sz w:val="44"/>
          <w:szCs w:val="44"/>
          <w:u w:val="single"/>
        </w:rPr>
        <w:t xml:space="preserve"> IMPLEMENTATION</w:t>
      </w:r>
    </w:p>
    <w:p w:rsidR="0062012F" w:rsidRPr="0078172D" w:rsidRDefault="0062012F" w:rsidP="0011060E">
      <w:pPr>
        <w:tabs>
          <w:tab w:val="left" w:pos="5442"/>
        </w:tabs>
        <w:jc w:val="center"/>
        <w:rPr>
          <w:b/>
          <w:bCs/>
          <w:sz w:val="44"/>
          <w:szCs w:val="44"/>
          <w:u w:val="single"/>
        </w:rPr>
      </w:pPr>
      <w:r w:rsidRPr="0078172D">
        <w:rPr>
          <w:b/>
          <w:bCs/>
          <w:sz w:val="44"/>
          <w:szCs w:val="44"/>
          <w:u w:val="single"/>
        </w:rPr>
        <w:t xml:space="preserve"> PHASE</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5349"/>
        </w:tabs>
        <w:jc w:val="both"/>
        <w:rPr>
          <w:sz w:val="72"/>
          <w:szCs w:val="72"/>
        </w:rPr>
      </w:pPr>
      <w:r w:rsidRPr="0078172D">
        <w:rPr>
          <w:sz w:val="72"/>
          <w:szCs w:val="72"/>
        </w:rPr>
        <w:tab/>
      </w:r>
    </w:p>
    <w:p w:rsidR="0062012F" w:rsidRPr="00264ADC" w:rsidRDefault="0062012F" w:rsidP="0011060E">
      <w:pPr>
        <w:jc w:val="both"/>
        <w:rPr>
          <w:b/>
          <w:bCs/>
          <w:sz w:val="32"/>
          <w:szCs w:val="32"/>
          <w:u w:val="single"/>
        </w:rPr>
      </w:pPr>
      <w:r w:rsidRPr="00264ADC">
        <w:rPr>
          <w:b/>
          <w:bCs/>
          <w:sz w:val="32"/>
          <w:szCs w:val="32"/>
          <w:u w:val="single"/>
        </w:rPr>
        <w:t>TECHNOLOGY USED</w:t>
      </w:r>
    </w:p>
    <w:p w:rsidR="0062012F" w:rsidRPr="0078172D" w:rsidRDefault="0062012F" w:rsidP="0011060E">
      <w:pPr>
        <w:jc w:val="both"/>
        <w:rPr>
          <w:b/>
          <w:bCs/>
          <w:sz w:val="40"/>
          <w:szCs w:val="40"/>
        </w:rPr>
      </w:pPr>
    </w:p>
    <w:p w:rsidR="0062012F" w:rsidRPr="00264ADC" w:rsidRDefault="0062012F" w:rsidP="0011060E">
      <w:pPr>
        <w:jc w:val="both"/>
        <w:rPr>
          <w:sz w:val="22"/>
          <w:szCs w:val="22"/>
        </w:rPr>
      </w:pPr>
      <w:r w:rsidRPr="00264ADC">
        <w:rPr>
          <w:sz w:val="22"/>
          <w:szCs w:val="22"/>
        </w:rPr>
        <w:t>I HAVE DONE THE PROJECT IN VISUAL STUDIO 2008 &amp; SQL</w:t>
      </w:r>
    </w:p>
    <w:p w:rsidR="0062012F" w:rsidRPr="0078172D" w:rsidRDefault="0062012F" w:rsidP="0011060E">
      <w:pPr>
        <w:jc w:val="both"/>
        <w:rPr>
          <w:sz w:val="32"/>
          <w:szCs w:val="32"/>
        </w:rPr>
      </w:pPr>
    </w:p>
    <w:p w:rsidR="0062012F" w:rsidRPr="0078172D" w:rsidRDefault="0062012F" w:rsidP="0011060E">
      <w:pPr>
        <w:jc w:val="both"/>
        <w:rPr>
          <w:sz w:val="32"/>
          <w:szCs w:val="32"/>
        </w:rPr>
      </w:pPr>
    </w:p>
    <w:p w:rsidR="0062012F" w:rsidRPr="00264ADC" w:rsidRDefault="0062012F" w:rsidP="0011060E">
      <w:pPr>
        <w:rPr>
          <w:b/>
          <w:bCs/>
          <w:sz w:val="32"/>
          <w:szCs w:val="32"/>
          <w:u w:val="single"/>
        </w:rPr>
      </w:pPr>
      <w:r w:rsidRPr="00264ADC">
        <w:rPr>
          <w:b/>
          <w:bCs/>
          <w:sz w:val="32"/>
          <w:szCs w:val="32"/>
          <w:u w:val="single"/>
        </w:rPr>
        <w:t>INTRODUCTION TO VISUAL STUDIO 2008</w:t>
      </w:r>
    </w:p>
    <w:p w:rsidR="0062012F" w:rsidRPr="00264ADC" w:rsidRDefault="0062012F" w:rsidP="0011060E">
      <w:pPr>
        <w:jc w:val="both"/>
        <w:rPr>
          <w:sz w:val="22"/>
          <w:szCs w:val="22"/>
        </w:rPr>
      </w:pPr>
    </w:p>
    <w:p w:rsidR="0062012F" w:rsidRPr="00264ADC" w:rsidRDefault="0062012F" w:rsidP="0011060E">
      <w:pPr>
        <w:jc w:val="both"/>
        <w:rPr>
          <w:sz w:val="22"/>
          <w:szCs w:val="22"/>
        </w:rPr>
      </w:pPr>
      <w:r w:rsidRPr="00264ADC">
        <w:rPr>
          <w:sz w:val="22"/>
          <w:szCs w:val="22"/>
        </w:rPr>
        <w:tab/>
        <w:t>VISUAL STUDIO has been used to develop the front end for this application.</w:t>
      </w:r>
    </w:p>
    <w:p w:rsidR="0062012F" w:rsidRPr="00264ADC" w:rsidRDefault="0062012F" w:rsidP="0011060E">
      <w:pPr>
        <w:jc w:val="both"/>
        <w:rPr>
          <w:sz w:val="22"/>
          <w:szCs w:val="22"/>
        </w:rPr>
      </w:pPr>
      <w:r w:rsidRPr="00264ADC">
        <w:rPr>
          <w:sz w:val="22"/>
          <w:szCs w:val="22"/>
        </w:rPr>
        <w:t>It is a structured programming language and complete application development tool for the Microsoft windows operating System. It is not just a language it’s an integrated development environment (IDE) in which you develop, run , test and debug your applications.</w:t>
      </w:r>
    </w:p>
    <w:p w:rsidR="0062012F" w:rsidRPr="00264ADC" w:rsidRDefault="0062012F" w:rsidP="0011060E">
      <w:pPr>
        <w:jc w:val="both"/>
        <w:rPr>
          <w:sz w:val="22"/>
          <w:szCs w:val="22"/>
        </w:rPr>
      </w:pPr>
      <w:r w:rsidRPr="00264ADC">
        <w:rPr>
          <w:sz w:val="22"/>
          <w:szCs w:val="22"/>
        </w:rPr>
        <w:tab/>
        <w:t>Visual Studio provides help for the easy development of excellent GUI’s (Graphical user interfaces). It is an efficient interaction environment for designing forms and windows.</w:t>
      </w:r>
    </w:p>
    <w:p w:rsidR="0062012F" w:rsidRPr="00264ADC" w:rsidRDefault="0062012F" w:rsidP="0011060E">
      <w:pPr>
        <w:jc w:val="both"/>
        <w:rPr>
          <w:sz w:val="22"/>
          <w:szCs w:val="22"/>
        </w:rPr>
      </w:pPr>
      <w:r w:rsidRPr="00264ADC">
        <w:rPr>
          <w:sz w:val="22"/>
          <w:szCs w:val="22"/>
        </w:rPr>
        <w:tab/>
        <w:t>Programming in Visual Studio is event-driven, which means the flow of the application will depend on the way the user interacts with it. In Visual Studio you can quickly design the visual elements of any new programming project.</w:t>
      </w:r>
    </w:p>
    <w:p w:rsidR="0062012F" w:rsidRPr="00264ADC" w:rsidRDefault="0062012F" w:rsidP="0011060E">
      <w:pPr>
        <w:jc w:val="both"/>
        <w:rPr>
          <w:sz w:val="22"/>
          <w:szCs w:val="22"/>
        </w:rPr>
      </w:pPr>
      <w:r w:rsidRPr="00264ADC">
        <w:rPr>
          <w:sz w:val="22"/>
          <w:szCs w:val="22"/>
        </w:rPr>
        <w:tab/>
        <w:t>Your program’s interface may include the familiar controls that windows users already know how to operate such as command buttons, option ,lists ,textbox ,and scroll bars. With just few mouse actions, you can add any combination of these controls to a program. As a result, the design tasks that used to require many hours of detailed programming effort could be completed in minutes.</w:t>
      </w:r>
    </w:p>
    <w:p w:rsidR="0062012F" w:rsidRPr="00264ADC" w:rsidRDefault="0062012F" w:rsidP="0011060E">
      <w:pPr>
        <w:jc w:val="both"/>
        <w:rPr>
          <w:sz w:val="22"/>
          <w:szCs w:val="22"/>
        </w:rPr>
      </w:pPr>
      <w:r w:rsidRPr="00264ADC">
        <w:rPr>
          <w:sz w:val="22"/>
          <w:szCs w:val="22"/>
        </w:rPr>
        <w:tab/>
        <w:t>Besides, connection to any type of database can achieve with the help of its Active-X Data Objects Data Connector .ADODC allows you to connect to databases, retrieve data from them or insert data with very little effort.</w:t>
      </w:r>
    </w:p>
    <w:p w:rsidR="0062012F" w:rsidRPr="00264ADC" w:rsidRDefault="0062012F" w:rsidP="0011060E">
      <w:pPr>
        <w:jc w:val="both"/>
        <w:rPr>
          <w:sz w:val="22"/>
          <w:szCs w:val="22"/>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264ADC" w:rsidRDefault="0062012F" w:rsidP="0011060E">
      <w:pPr>
        <w:jc w:val="both"/>
        <w:rPr>
          <w:sz w:val="32"/>
          <w:szCs w:val="32"/>
        </w:rPr>
      </w:pPr>
      <w:r w:rsidRPr="00264ADC">
        <w:rPr>
          <w:b/>
          <w:bCs/>
          <w:sz w:val="32"/>
          <w:szCs w:val="32"/>
          <w:u w:val="single"/>
        </w:rPr>
        <w:t>VISUAL STUDIO CONTROL PANNEL</w:t>
      </w:r>
    </w:p>
    <w:p w:rsidR="0062012F" w:rsidRPr="0078172D" w:rsidRDefault="0062012F" w:rsidP="0011060E">
      <w:pPr>
        <w:jc w:val="both"/>
        <w:rPr>
          <w:sz w:val="34"/>
          <w:szCs w:val="34"/>
        </w:rPr>
      </w:pPr>
    </w:p>
    <w:p w:rsidR="0062012F" w:rsidRPr="00264ADC" w:rsidRDefault="0062012F" w:rsidP="0011060E">
      <w:pPr>
        <w:jc w:val="both"/>
        <w:rPr>
          <w:sz w:val="22"/>
          <w:szCs w:val="22"/>
        </w:rPr>
      </w:pPr>
      <w:r w:rsidRPr="00264ADC">
        <w:rPr>
          <w:sz w:val="22"/>
          <w:szCs w:val="22"/>
        </w:rPr>
        <w:t>For the creating application we use controls like text box controls, check box controlled and each control has unique properties. There are 9 controls as follows.</w:t>
      </w:r>
    </w:p>
    <w:p w:rsidR="0062012F" w:rsidRPr="00264ADC" w:rsidRDefault="0062012F" w:rsidP="0011060E">
      <w:pPr>
        <w:jc w:val="both"/>
        <w:rPr>
          <w:sz w:val="22"/>
          <w:szCs w:val="22"/>
        </w:rPr>
      </w:pPr>
    </w:p>
    <w:p w:rsidR="0062012F" w:rsidRPr="00264ADC" w:rsidRDefault="0062012F" w:rsidP="0011060E">
      <w:pPr>
        <w:numPr>
          <w:ilvl w:val="0"/>
          <w:numId w:val="9"/>
        </w:numPr>
        <w:jc w:val="both"/>
        <w:rPr>
          <w:sz w:val="22"/>
          <w:szCs w:val="22"/>
        </w:rPr>
      </w:pPr>
      <w:r w:rsidRPr="00264ADC">
        <w:rPr>
          <w:sz w:val="22"/>
          <w:szCs w:val="22"/>
        </w:rPr>
        <w:t>Textbox control</w:t>
      </w:r>
    </w:p>
    <w:p w:rsidR="0062012F" w:rsidRPr="00264ADC" w:rsidRDefault="0062012F" w:rsidP="0011060E">
      <w:pPr>
        <w:numPr>
          <w:ilvl w:val="0"/>
          <w:numId w:val="9"/>
        </w:numPr>
        <w:jc w:val="both"/>
        <w:rPr>
          <w:sz w:val="22"/>
          <w:szCs w:val="22"/>
        </w:rPr>
      </w:pPr>
      <w:r w:rsidRPr="00264ADC">
        <w:rPr>
          <w:sz w:val="22"/>
          <w:szCs w:val="22"/>
        </w:rPr>
        <w:t xml:space="preserve">Command buttons </w:t>
      </w:r>
    </w:p>
    <w:p w:rsidR="0062012F" w:rsidRPr="00264ADC" w:rsidRDefault="0062012F" w:rsidP="0011060E">
      <w:pPr>
        <w:numPr>
          <w:ilvl w:val="0"/>
          <w:numId w:val="9"/>
        </w:numPr>
        <w:jc w:val="both"/>
        <w:rPr>
          <w:sz w:val="22"/>
          <w:szCs w:val="22"/>
        </w:rPr>
      </w:pPr>
      <w:r w:rsidRPr="00264ADC">
        <w:rPr>
          <w:sz w:val="22"/>
          <w:szCs w:val="22"/>
        </w:rPr>
        <w:t>Status Bar</w:t>
      </w:r>
    </w:p>
    <w:p w:rsidR="0062012F" w:rsidRPr="00264ADC" w:rsidRDefault="0062012F" w:rsidP="0011060E">
      <w:pPr>
        <w:numPr>
          <w:ilvl w:val="0"/>
          <w:numId w:val="9"/>
        </w:numPr>
        <w:jc w:val="both"/>
        <w:rPr>
          <w:sz w:val="22"/>
          <w:szCs w:val="22"/>
        </w:rPr>
      </w:pPr>
      <w:r w:rsidRPr="00264ADC">
        <w:rPr>
          <w:sz w:val="22"/>
          <w:szCs w:val="22"/>
        </w:rPr>
        <w:t>Combo Box control</w:t>
      </w:r>
    </w:p>
    <w:p w:rsidR="0062012F" w:rsidRPr="00264ADC" w:rsidRDefault="0062012F" w:rsidP="0011060E">
      <w:pPr>
        <w:numPr>
          <w:ilvl w:val="0"/>
          <w:numId w:val="9"/>
        </w:numPr>
        <w:jc w:val="both"/>
        <w:rPr>
          <w:sz w:val="22"/>
          <w:szCs w:val="22"/>
        </w:rPr>
      </w:pPr>
      <w:r w:rsidRPr="00264ADC">
        <w:rPr>
          <w:sz w:val="22"/>
          <w:szCs w:val="22"/>
        </w:rPr>
        <w:t>DT</w:t>
      </w:r>
      <w:r>
        <w:rPr>
          <w:sz w:val="22"/>
          <w:szCs w:val="22"/>
        </w:rPr>
        <w:t xml:space="preserve"> </w:t>
      </w:r>
      <w:r w:rsidRPr="00264ADC">
        <w:rPr>
          <w:sz w:val="22"/>
          <w:szCs w:val="22"/>
        </w:rPr>
        <w:t>Picker control</w:t>
      </w:r>
    </w:p>
    <w:p w:rsidR="0062012F" w:rsidRPr="00264ADC" w:rsidRDefault="0062012F" w:rsidP="0011060E">
      <w:pPr>
        <w:numPr>
          <w:ilvl w:val="0"/>
          <w:numId w:val="9"/>
        </w:numPr>
        <w:jc w:val="both"/>
        <w:rPr>
          <w:sz w:val="22"/>
          <w:szCs w:val="22"/>
        </w:rPr>
      </w:pPr>
      <w:r w:rsidRPr="00264ADC">
        <w:rPr>
          <w:sz w:val="22"/>
          <w:szCs w:val="22"/>
        </w:rPr>
        <w:t>Tab Strip</w:t>
      </w:r>
    </w:p>
    <w:p w:rsidR="0062012F" w:rsidRPr="00264ADC" w:rsidRDefault="0062012F" w:rsidP="0011060E">
      <w:pPr>
        <w:numPr>
          <w:ilvl w:val="0"/>
          <w:numId w:val="9"/>
        </w:numPr>
        <w:jc w:val="both"/>
        <w:rPr>
          <w:sz w:val="22"/>
          <w:szCs w:val="22"/>
        </w:rPr>
      </w:pPr>
      <w:r w:rsidRPr="00264ADC">
        <w:rPr>
          <w:sz w:val="22"/>
          <w:szCs w:val="22"/>
        </w:rPr>
        <w:t>Progress Bar</w:t>
      </w:r>
    </w:p>
    <w:p w:rsidR="0062012F" w:rsidRPr="00264ADC" w:rsidRDefault="0062012F" w:rsidP="0011060E">
      <w:pPr>
        <w:jc w:val="both"/>
        <w:rPr>
          <w:b/>
          <w:bCs/>
          <w:sz w:val="22"/>
          <w:szCs w:val="22"/>
          <w:u w:val="single"/>
        </w:rPr>
      </w:pPr>
    </w:p>
    <w:p w:rsidR="0062012F" w:rsidRPr="0078172D"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Pr="0078172D" w:rsidRDefault="0062012F" w:rsidP="0011060E">
      <w:pPr>
        <w:jc w:val="both"/>
        <w:rPr>
          <w:b/>
          <w:bCs/>
          <w:sz w:val="26"/>
          <w:szCs w:val="26"/>
          <w:u w:val="single"/>
        </w:rPr>
      </w:pPr>
    </w:p>
    <w:p w:rsidR="0062012F" w:rsidRDefault="0062012F" w:rsidP="0011060E">
      <w:pPr>
        <w:jc w:val="both"/>
        <w:rPr>
          <w:b/>
          <w:bCs/>
          <w:sz w:val="32"/>
          <w:szCs w:val="32"/>
          <w:u w:val="single"/>
        </w:rPr>
      </w:pPr>
      <w:r w:rsidRPr="00264ADC">
        <w:rPr>
          <w:b/>
          <w:bCs/>
          <w:sz w:val="32"/>
          <w:szCs w:val="32"/>
          <w:u w:val="single"/>
        </w:rPr>
        <w:t>Control Panel in Detail</w:t>
      </w:r>
    </w:p>
    <w:p w:rsidR="0062012F" w:rsidRDefault="0062012F" w:rsidP="0011060E">
      <w:pPr>
        <w:jc w:val="both"/>
        <w:rPr>
          <w:b/>
          <w:bCs/>
          <w:sz w:val="32"/>
          <w:szCs w:val="32"/>
          <w:u w:val="single"/>
        </w:rPr>
      </w:pPr>
    </w:p>
    <w:p w:rsidR="0062012F" w:rsidRPr="00264ADC" w:rsidRDefault="0062012F" w:rsidP="0011060E">
      <w:pPr>
        <w:jc w:val="both"/>
        <w:rPr>
          <w:b/>
          <w:bCs/>
          <w:sz w:val="32"/>
          <w:szCs w:val="32"/>
          <w:u w:val="single"/>
        </w:rPr>
      </w:pPr>
    </w:p>
    <w:p w:rsidR="0062012F" w:rsidRDefault="0062012F" w:rsidP="0011060E">
      <w:pPr>
        <w:jc w:val="both"/>
        <w:rPr>
          <w:b/>
          <w:bCs/>
          <w:sz w:val="32"/>
          <w:szCs w:val="32"/>
          <w:u w:val="single"/>
        </w:rPr>
      </w:pPr>
      <w:r w:rsidRPr="00264ADC">
        <w:rPr>
          <w:b/>
          <w:bCs/>
          <w:sz w:val="32"/>
          <w:szCs w:val="32"/>
          <w:u w:val="single"/>
        </w:rPr>
        <w:t>Text Box Control</w:t>
      </w:r>
    </w:p>
    <w:p w:rsidR="0062012F" w:rsidRPr="00264ADC" w:rsidRDefault="0062012F" w:rsidP="0011060E">
      <w:pPr>
        <w:jc w:val="both"/>
        <w:rPr>
          <w:b/>
          <w:bCs/>
          <w:sz w:val="32"/>
          <w:szCs w:val="32"/>
          <w:u w:val="single"/>
        </w:rPr>
      </w:pPr>
    </w:p>
    <w:p w:rsidR="0062012F" w:rsidRPr="00264ADC" w:rsidRDefault="0062012F" w:rsidP="0011060E">
      <w:pPr>
        <w:jc w:val="both"/>
        <w:rPr>
          <w:sz w:val="22"/>
          <w:szCs w:val="22"/>
        </w:rPr>
      </w:pPr>
      <w:r w:rsidRPr="00264ADC">
        <w:rPr>
          <w:sz w:val="22"/>
          <w:szCs w:val="22"/>
        </w:rPr>
        <w:t>A textbox control, sometimes called an edit field or edit control, displays information entered at design time, entered by the user, or assigned  to the control in code at run time.</w:t>
      </w:r>
    </w:p>
    <w:p w:rsidR="0062012F" w:rsidRPr="00264ADC" w:rsidRDefault="0062012F" w:rsidP="0011060E">
      <w:pPr>
        <w:jc w:val="both"/>
        <w:rPr>
          <w:sz w:val="22"/>
          <w:szCs w:val="22"/>
        </w:rPr>
      </w:pPr>
      <w:r w:rsidRPr="00264ADC">
        <w:rPr>
          <w:sz w:val="22"/>
          <w:szCs w:val="22"/>
        </w:rPr>
        <w:t>When a text box control receives the focus,an insertion point appears in the box. A VB text box automatically inherits all the conventions of standard windows text box, including cut copy and from clipboard area.</w:t>
      </w:r>
    </w:p>
    <w:p w:rsidR="0062012F" w:rsidRPr="00264ADC" w:rsidRDefault="0062012F" w:rsidP="0011060E">
      <w:pPr>
        <w:jc w:val="both"/>
        <w:rPr>
          <w:sz w:val="22"/>
          <w:szCs w:val="22"/>
        </w:rPr>
      </w:pPr>
      <w:r w:rsidRPr="00264ADC">
        <w:rPr>
          <w:sz w:val="22"/>
          <w:szCs w:val="22"/>
        </w:rPr>
        <w:t>To display multiple lines of text in a control, set the Multiline property to true.</w:t>
      </w:r>
    </w:p>
    <w:p w:rsidR="0062012F" w:rsidRPr="00264ADC" w:rsidRDefault="0062012F" w:rsidP="0011060E">
      <w:pPr>
        <w:jc w:val="both"/>
        <w:rPr>
          <w:sz w:val="22"/>
          <w:szCs w:val="22"/>
        </w:rPr>
      </w:pPr>
      <w:r w:rsidRPr="00264ADC">
        <w:rPr>
          <w:sz w:val="22"/>
          <w:szCs w:val="22"/>
        </w:rPr>
        <w:t>If a multiple-line Textbox doesn’t have a horizontal scroll bar, text wraps automatically even when the Textbox is resized. To customize the scroll bar combination on a textbox, set the Scrollbars property.</w:t>
      </w:r>
    </w:p>
    <w:p w:rsidR="0062012F" w:rsidRPr="00264ADC" w:rsidRDefault="0062012F" w:rsidP="0011060E">
      <w:pPr>
        <w:jc w:val="both"/>
        <w:rPr>
          <w:sz w:val="22"/>
          <w:szCs w:val="22"/>
        </w:rPr>
      </w:pPr>
    </w:p>
    <w:p w:rsidR="0062012F" w:rsidRPr="0078172D" w:rsidRDefault="0062012F" w:rsidP="0011060E">
      <w:pPr>
        <w:jc w:val="both"/>
        <w:rPr>
          <w:b/>
          <w:bCs/>
          <w:sz w:val="36"/>
          <w:szCs w:val="36"/>
          <w:u w:val="single"/>
        </w:rPr>
      </w:pPr>
    </w:p>
    <w:p w:rsidR="0062012F" w:rsidRPr="006E1F3D" w:rsidRDefault="0062012F" w:rsidP="0011060E">
      <w:pPr>
        <w:jc w:val="both"/>
        <w:rPr>
          <w:b/>
          <w:bCs/>
          <w:sz w:val="32"/>
          <w:szCs w:val="32"/>
          <w:u w:val="single"/>
        </w:rPr>
      </w:pPr>
      <w:r w:rsidRPr="006E1F3D">
        <w:rPr>
          <w:b/>
          <w:bCs/>
          <w:sz w:val="32"/>
          <w:szCs w:val="32"/>
          <w:u w:val="single"/>
        </w:rPr>
        <w:t>Command Buttons</w:t>
      </w:r>
    </w:p>
    <w:p w:rsidR="0062012F" w:rsidRPr="0078172D" w:rsidRDefault="0062012F" w:rsidP="0011060E">
      <w:pPr>
        <w:jc w:val="both"/>
        <w:rPr>
          <w:b/>
          <w:bCs/>
          <w:sz w:val="36"/>
          <w:szCs w:val="36"/>
          <w:u w:val="single"/>
        </w:rPr>
      </w:pPr>
    </w:p>
    <w:p w:rsidR="0062012F" w:rsidRPr="006E1F3D" w:rsidRDefault="0062012F" w:rsidP="0011060E">
      <w:pPr>
        <w:jc w:val="both"/>
        <w:rPr>
          <w:sz w:val="22"/>
          <w:szCs w:val="22"/>
        </w:rPr>
      </w:pPr>
      <w:r w:rsidRPr="006E1F3D">
        <w:rPr>
          <w:sz w:val="22"/>
          <w:szCs w:val="22"/>
        </w:rPr>
        <w:t>A command button is typically used to start an event that performs an action such as closing a form, moving to a different record, printing a report, and so on. Use the Command Group control to create a set of command button that you can manipulate individually or as a group.</w:t>
      </w:r>
    </w:p>
    <w:p w:rsidR="0062012F" w:rsidRPr="006E1F3D" w:rsidRDefault="0062012F" w:rsidP="0011060E">
      <w:pPr>
        <w:jc w:val="both"/>
        <w:rPr>
          <w:sz w:val="22"/>
          <w:szCs w:val="22"/>
        </w:rPr>
      </w:pPr>
      <w:r w:rsidRPr="006E1F3D">
        <w:rPr>
          <w:sz w:val="22"/>
          <w:szCs w:val="22"/>
        </w:rPr>
        <w:t>You can choose a command button by clicking it, and if the Default property is set to true (.T.), by pressing the ENTER key when the command button is selected. If the Cancel property of the command button is set to True (.T.) , you can choose the command button by pressing the ESC Key.</w:t>
      </w:r>
    </w:p>
    <w:p w:rsidR="0062012F" w:rsidRDefault="0062012F" w:rsidP="0011060E">
      <w:pPr>
        <w:jc w:val="both"/>
        <w:rPr>
          <w:sz w:val="22"/>
          <w:szCs w:val="22"/>
        </w:rPr>
      </w:pPr>
    </w:p>
    <w:p w:rsidR="0062012F" w:rsidRPr="006E1F3D" w:rsidRDefault="0062012F" w:rsidP="0011060E">
      <w:pPr>
        <w:jc w:val="both"/>
        <w:rPr>
          <w:sz w:val="22"/>
          <w:szCs w:val="22"/>
        </w:rPr>
      </w:pPr>
    </w:p>
    <w:p w:rsidR="0062012F" w:rsidRPr="006E1F3D" w:rsidRDefault="0062012F" w:rsidP="0011060E">
      <w:pPr>
        <w:jc w:val="both"/>
        <w:rPr>
          <w:b/>
          <w:bCs/>
          <w:sz w:val="32"/>
          <w:szCs w:val="32"/>
          <w:u w:val="single"/>
        </w:rPr>
      </w:pPr>
      <w:r w:rsidRPr="006E1F3D">
        <w:rPr>
          <w:b/>
          <w:bCs/>
          <w:sz w:val="32"/>
          <w:szCs w:val="32"/>
          <w:u w:val="single"/>
        </w:rPr>
        <w:t>Combo Box Control</w:t>
      </w:r>
    </w:p>
    <w:p w:rsidR="0062012F" w:rsidRPr="0078172D" w:rsidRDefault="0062012F" w:rsidP="0011060E">
      <w:pPr>
        <w:jc w:val="both"/>
        <w:rPr>
          <w:b/>
          <w:bCs/>
          <w:sz w:val="44"/>
          <w:szCs w:val="44"/>
          <w:u w:val="single"/>
        </w:rPr>
      </w:pPr>
    </w:p>
    <w:p w:rsidR="0062012F" w:rsidRPr="006E1F3D" w:rsidRDefault="0062012F" w:rsidP="0011060E">
      <w:pPr>
        <w:jc w:val="both"/>
        <w:rPr>
          <w:sz w:val="22"/>
          <w:szCs w:val="22"/>
        </w:rPr>
      </w:pPr>
      <w:r w:rsidRPr="006E1F3D">
        <w:rPr>
          <w:sz w:val="22"/>
          <w:szCs w:val="22"/>
        </w:rPr>
        <w:t>A combo box control combines the features of a text box and a list box. This control allows the user to select an item either by typing text into the combo box, or by selecting it from the list.</w:t>
      </w:r>
    </w:p>
    <w:p w:rsidR="0062012F" w:rsidRPr="006E1F3D" w:rsidRDefault="0062012F" w:rsidP="0011060E">
      <w:pPr>
        <w:jc w:val="both"/>
        <w:rPr>
          <w:sz w:val="22"/>
          <w:szCs w:val="22"/>
        </w:rPr>
      </w:pPr>
      <w:r w:rsidRPr="006E1F3D">
        <w:rPr>
          <w:sz w:val="22"/>
          <w:szCs w:val="22"/>
        </w:rPr>
        <w:t>Combo boxes present a list of choices to the user. If the number of items exceeds what can be displayed in the combo box, scroll bars will automatically appears on the control. The user can then scroll up and down or left to right through the list.</w:t>
      </w:r>
    </w:p>
    <w:p w:rsidR="0062012F" w:rsidRPr="006E1F3D" w:rsidRDefault="0062012F" w:rsidP="0011060E">
      <w:pPr>
        <w:jc w:val="both"/>
        <w:rPr>
          <w:sz w:val="22"/>
          <w:szCs w:val="22"/>
        </w:rPr>
      </w:pPr>
    </w:p>
    <w:p w:rsidR="0062012F" w:rsidRDefault="0062012F" w:rsidP="0011060E">
      <w:pPr>
        <w:jc w:val="both"/>
        <w:rPr>
          <w:sz w:val="26"/>
          <w:szCs w:val="26"/>
          <w:u w:val="single"/>
        </w:rPr>
      </w:pPr>
    </w:p>
    <w:p w:rsidR="0062012F" w:rsidRPr="0078172D" w:rsidRDefault="0062012F" w:rsidP="0011060E">
      <w:pPr>
        <w:jc w:val="both"/>
        <w:rPr>
          <w:sz w:val="26"/>
          <w:szCs w:val="26"/>
          <w:u w:val="single"/>
        </w:rPr>
      </w:pPr>
    </w:p>
    <w:p w:rsidR="0062012F" w:rsidRPr="006E1F3D" w:rsidRDefault="0062012F" w:rsidP="0011060E">
      <w:pPr>
        <w:jc w:val="both"/>
        <w:rPr>
          <w:b/>
          <w:bCs/>
          <w:sz w:val="32"/>
          <w:szCs w:val="32"/>
          <w:u w:val="single"/>
        </w:rPr>
      </w:pPr>
      <w:r w:rsidRPr="006E1F3D">
        <w:rPr>
          <w:b/>
          <w:bCs/>
          <w:sz w:val="32"/>
          <w:szCs w:val="32"/>
          <w:u w:val="single"/>
        </w:rPr>
        <w:t xml:space="preserve">Progress Bars </w:t>
      </w:r>
    </w:p>
    <w:p w:rsidR="0062012F" w:rsidRPr="0078172D" w:rsidRDefault="0062012F" w:rsidP="0011060E">
      <w:pPr>
        <w:jc w:val="both"/>
        <w:rPr>
          <w:b/>
          <w:bCs/>
          <w:sz w:val="26"/>
          <w:szCs w:val="26"/>
          <w:u w:val="single"/>
        </w:rPr>
      </w:pPr>
    </w:p>
    <w:p w:rsidR="0062012F" w:rsidRPr="006E1F3D" w:rsidRDefault="0062012F" w:rsidP="0011060E">
      <w:pPr>
        <w:jc w:val="both"/>
        <w:rPr>
          <w:sz w:val="22"/>
          <w:szCs w:val="22"/>
        </w:rPr>
      </w:pPr>
      <w:r w:rsidRPr="006E1F3D">
        <w:rPr>
          <w:sz w:val="22"/>
          <w:szCs w:val="22"/>
        </w:rPr>
        <w:t>Progress bars gives the user some visual feedback on what’s happening during a time-consuming operation. they present the user with a color bar that grows in the control to show how the operation is proceeding usually from 0 to100</w:t>
      </w:r>
    </w:p>
    <w:p w:rsidR="0062012F" w:rsidRDefault="0062012F" w:rsidP="0011060E">
      <w:pPr>
        <w:jc w:val="both"/>
        <w:rPr>
          <w:sz w:val="22"/>
          <w:szCs w:val="22"/>
        </w:rPr>
      </w:pPr>
      <w:r w:rsidRPr="006E1F3D">
        <w:rPr>
          <w:sz w:val="22"/>
          <w:szCs w:val="22"/>
        </w:rPr>
        <w:t>Percent. You can use a progress bar when an operation will take some time to finish. The progress bar Value property determines how much of the control has been filled. The Min and Max properties set limits of the control.</w:t>
      </w:r>
    </w:p>
    <w:p w:rsidR="0062012F" w:rsidRPr="006E1F3D" w:rsidRDefault="0062012F" w:rsidP="0011060E">
      <w:pPr>
        <w:jc w:val="both"/>
        <w:rPr>
          <w:sz w:val="22"/>
          <w:szCs w:val="22"/>
        </w:rPr>
      </w:pPr>
    </w:p>
    <w:p w:rsidR="0062012F" w:rsidRPr="0078172D" w:rsidRDefault="0062012F" w:rsidP="0011060E">
      <w:pPr>
        <w:jc w:val="both"/>
        <w:rPr>
          <w:sz w:val="36"/>
          <w:szCs w:val="36"/>
        </w:rPr>
      </w:pPr>
      <w:r w:rsidRPr="0078172D">
        <w:rPr>
          <w:b/>
          <w:bCs/>
          <w:sz w:val="36"/>
          <w:szCs w:val="36"/>
          <w:u w:val="single"/>
        </w:rPr>
        <w:t>INTRODUCTION TO SQL</w:t>
      </w:r>
    </w:p>
    <w:p w:rsidR="0062012F" w:rsidRPr="0078172D" w:rsidRDefault="0062012F" w:rsidP="0011060E">
      <w:pPr>
        <w:jc w:val="both"/>
        <w:rPr>
          <w:sz w:val="34"/>
          <w:szCs w:val="34"/>
        </w:rPr>
      </w:pPr>
      <w:r w:rsidRPr="0078172D">
        <w:rPr>
          <w:sz w:val="34"/>
          <w:szCs w:val="34"/>
        </w:rPr>
        <w:t xml:space="preserve">             </w:t>
      </w:r>
    </w:p>
    <w:p w:rsidR="0062012F" w:rsidRDefault="0062012F" w:rsidP="0011060E">
      <w:pPr>
        <w:widowControl w:val="0"/>
        <w:autoSpaceDE w:val="0"/>
        <w:autoSpaceDN w:val="0"/>
        <w:adjustRightInd w:val="0"/>
        <w:spacing w:before="100" w:after="100" w:line="360" w:lineRule="auto"/>
        <w:ind w:firstLine="720"/>
        <w:jc w:val="both"/>
        <w:rPr>
          <w:sz w:val="22"/>
          <w:szCs w:val="22"/>
        </w:rPr>
      </w:pPr>
      <w:r w:rsidRPr="006E1F3D">
        <w:rPr>
          <w:sz w:val="22"/>
          <w:szCs w:val="22"/>
        </w:rPr>
        <w:t>SQL provides users with one of the simplest and most flexible RDBMS solutions on the market today. Regular users of Microsoft products will enjoy the familiar Windows 'look and feel' as well as the tight integration with other Microsoft Office family products. If Microsoft Office is your preferred office software suite then it makes sense to seriously consider Microsoft Access as your database of choice.</w:t>
      </w:r>
    </w:p>
    <w:p w:rsidR="0062012F" w:rsidRDefault="0062012F" w:rsidP="0011060E">
      <w:pPr>
        <w:widowControl w:val="0"/>
        <w:autoSpaceDE w:val="0"/>
        <w:autoSpaceDN w:val="0"/>
        <w:adjustRightInd w:val="0"/>
        <w:spacing w:before="100" w:after="100" w:line="360" w:lineRule="auto"/>
        <w:ind w:firstLine="720"/>
        <w:jc w:val="both"/>
        <w:rPr>
          <w:sz w:val="22"/>
          <w:szCs w:val="22"/>
        </w:rPr>
      </w:pPr>
    </w:p>
    <w:p w:rsidR="0062012F" w:rsidRPr="006E1F3D" w:rsidRDefault="0062012F" w:rsidP="0011060E">
      <w:pPr>
        <w:widowControl w:val="0"/>
        <w:autoSpaceDE w:val="0"/>
        <w:autoSpaceDN w:val="0"/>
        <w:adjustRightInd w:val="0"/>
        <w:spacing w:before="100" w:after="100" w:line="360" w:lineRule="auto"/>
        <w:ind w:firstLine="720"/>
        <w:jc w:val="both"/>
        <w:rPr>
          <w:sz w:val="22"/>
          <w:szCs w:val="22"/>
        </w:rPr>
      </w:pPr>
    </w:p>
    <w:p w:rsidR="0062012F" w:rsidRDefault="0062012F" w:rsidP="0011060E">
      <w:pPr>
        <w:rPr>
          <w:b/>
          <w:bCs/>
          <w:sz w:val="28"/>
          <w:szCs w:val="28"/>
        </w:rPr>
      </w:pPr>
      <w:r w:rsidRPr="00E907CC">
        <w:rPr>
          <w:b/>
          <w:bCs/>
          <w:sz w:val="28"/>
          <w:szCs w:val="28"/>
        </w:rPr>
        <w:t>FEATURES OF SQL</w:t>
      </w:r>
    </w:p>
    <w:p w:rsidR="0062012F" w:rsidRDefault="0062012F" w:rsidP="0011060E">
      <w:pPr>
        <w:rPr>
          <w:b/>
          <w:bCs/>
          <w:sz w:val="28"/>
          <w:szCs w:val="28"/>
        </w:rPr>
      </w:pPr>
    </w:p>
    <w:p w:rsidR="0062012F" w:rsidRPr="00E907CC" w:rsidRDefault="0062012F" w:rsidP="0011060E">
      <w:pPr>
        <w:rPr>
          <w:b/>
          <w:bCs/>
          <w:sz w:val="28"/>
          <w:szCs w:val="28"/>
        </w:rPr>
      </w:pPr>
    </w:p>
    <w:p w:rsidR="0062012F" w:rsidRPr="00E85ACC" w:rsidRDefault="0062012F" w:rsidP="0011060E">
      <w:pPr>
        <w:numPr>
          <w:ilvl w:val="0"/>
          <w:numId w:val="38"/>
        </w:numPr>
        <w:spacing w:line="360" w:lineRule="auto"/>
      </w:pPr>
      <w:r w:rsidRPr="00E85ACC">
        <w:t>New object, properties, methods and other language elements.</w:t>
      </w:r>
    </w:p>
    <w:p w:rsidR="0062012F" w:rsidRPr="00E85ACC" w:rsidRDefault="0062012F" w:rsidP="0011060E">
      <w:pPr>
        <w:numPr>
          <w:ilvl w:val="0"/>
          <w:numId w:val="38"/>
        </w:numPr>
        <w:spacing w:line="360" w:lineRule="auto"/>
      </w:pPr>
      <w:r w:rsidRPr="00E85ACC">
        <w:t>Accessing the intranet or Internet from your application</w:t>
      </w:r>
    </w:p>
    <w:p w:rsidR="0062012F" w:rsidRPr="00E85ACC" w:rsidRDefault="0062012F" w:rsidP="0011060E">
      <w:pPr>
        <w:numPr>
          <w:ilvl w:val="0"/>
          <w:numId w:val="38"/>
        </w:numPr>
        <w:spacing w:line="360" w:lineRule="auto"/>
      </w:pPr>
      <w:r w:rsidRPr="00E85ACC">
        <w:t>Creating custom objects with class modules.</w:t>
      </w:r>
    </w:p>
    <w:p w:rsidR="0062012F" w:rsidRPr="00E85ACC" w:rsidRDefault="0062012F" w:rsidP="0011060E">
      <w:pPr>
        <w:numPr>
          <w:ilvl w:val="0"/>
          <w:numId w:val="38"/>
        </w:numPr>
        <w:spacing w:line="360" w:lineRule="auto"/>
      </w:pPr>
      <w:r w:rsidRPr="00E85ACC">
        <w:t>Customizing menus and toolbars for your application.</w:t>
      </w:r>
    </w:p>
    <w:p w:rsidR="0062012F" w:rsidRPr="00E85ACC" w:rsidRDefault="0062012F" w:rsidP="0011060E">
      <w:pPr>
        <w:numPr>
          <w:ilvl w:val="0"/>
          <w:numId w:val="38"/>
        </w:numPr>
        <w:spacing w:line="360" w:lineRule="auto"/>
      </w:pPr>
      <w:r w:rsidRPr="00E85ACC">
        <w:t>Replicating only a specific part of your database.</w:t>
      </w:r>
    </w:p>
    <w:p w:rsidR="0062012F" w:rsidRPr="00E85ACC" w:rsidRDefault="0062012F" w:rsidP="0011060E">
      <w:pPr>
        <w:numPr>
          <w:ilvl w:val="0"/>
          <w:numId w:val="38"/>
        </w:numPr>
        <w:spacing w:line="360" w:lineRule="auto"/>
      </w:pPr>
      <w:r w:rsidRPr="00E85ACC">
        <w:t xml:space="preserve">Working with version 4.0 Microsoft Jet Database Engine. </w:t>
      </w:r>
    </w:p>
    <w:p w:rsidR="0062012F" w:rsidRPr="00E85ACC" w:rsidRDefault="0062012F" w:rsidP="0011060E">
      <w:pPr>
        <w:numPr>
          <w:ilvl w:val="0"/>
          <w:numId w:val="38"/>
        </w:numPr>
        <w:spacing w:line="360" w:lineRule="auto"/>
      </w:pPr>
      <w:r w:rsidRPr="00E85ACC">
        <w:t>Using new features in the module window.</w:t>
      </w:r>
    </w:p>
    <w:p w:rsidR="0062012F" w:rsidRPr="00E85ACC" w:rsidRDefault="0062012F" w:rsidP="0011060E">
      <w:pPr>
        <w:numPr>
          <w:ilvl w:val="0"/>
          <w:numId w:val="38"/>
        </w:numPr>
        <w:spacing w:line="360" w:lineRule="auto"/>
      </w:pPr>
      <w:r w:rsidRPr="00E85ACC">
        <w:t>Using the object browser as a reference for objects of their members.</w:t>
      </w:r>
    </w:p>
    <w:p w:rsidR="0062012F" w:rsidRPr="00E85ACC" w:rsidRDefault="0062012F" w:rsidP="0011060E">
      <w:pPr>
        <w:numPr>
          <w:ilvl w:val="0"/>
          <w:numId w:val="38"/>
        </w:numPr>
        <w:spacing w:line="360" w:lineRule="auto"/>
      </w:pPr>
      <w:r w:rsidRPr="00E85ACC">
        <w:t>Using ADO to access OLEDB database without</w:t>
      </w:r>
      <w:r>
        <w:t xml:space="preserve"> loading Microsoft Jet Database </w:t>
      </w:r>
      <w:r w:rsidRPr="00E85ACC">
        <w:t>Engine.</w:t>
      </w:r>
    </w:p>
    <w:p w:rsidR="0062012F" w:rsidRPr="00E85ACC" w:rsidRDefault="0062012F" w:rsidP="0011060E">
      <w:pPr>
        <w:numPr>
          <w:ilvl w:val="0"/>
          <w:numId w:val="38"/>
        </w:numPr>
        <w:spacing w:line="360" w:lineRule="auto"/>
      </w:pPr>
      <w:r w:rsidRPr="00E85ACC">
        <w:t>Creating a tabbed dialog box for multiple pages with the tab control.</w:t>
      </w:r>
    </w:p>
    <w:p w:rsidR="0062012F" w:rsidRPr="00E85ACC" w:rsidRDefault="0062012F" w:rsidP="0011060E">
      <w:pPr>
        <w:numPr>
          <w:ilvl w:val="0"/>
          <w:numId w:val="38"/>
        </w:numPr>
        <w:spacing w:line="360" w:lineRule="auto"/>
      </w:pPr>
      <w:r w:rsidRPr="00E85ACC">
        <w:t>Setting reference programmatically.</w:t>
      </w:r>
    </w:p>
    <w:p w:rsidR="0062012F" w:rsidRPr="00E85ACC" w:rsidRDefault="0062012F" w:rsidP="0011060E">
      <w:pPr>
        <w:numPr>
          <w:ilvl w:val="0"/>
          <w:numId w:val="38"/>
        </w:numPr>
        <w:spacing w:line="360" w:lineRule="auto"/>
      </w:pPr>
      <w:r w:rsidRPr="00E85ACC">
        <w:t>Improving compilation performance</w:t>
      </w:r>
    </w:p>
    <w:p w:rsidR="0062012F" w:rsidRDefault="0062012F" w:rsidP="0011060E"/>
    <w:p w:rsidR="0062012F" w:rsidRDefault="0062012F" w:rsidP="0011060E"/>
    <w:p w:rsidR="0062012F" w:rsidRDefault="0062012F" w:rsidP="0011060E"/>
    <w:p w:rsidR="0062012F" w:rsidRDefault="0062012F" w:rsidP="0011060E"/>
    <w:p w:rsidR="0062012F" w:rsidRDefault="0062012F" w:rsidP="0011060E"/>
    <w:p w:rsidR="0062012F" w:rsidRPr="008C312C" w:rsidRDefault="0062012F" w:rsidP="0011060E"/>
    <w:p w:rsidR="0062012F" w:rsidRDefault="0062012F" w:rsidP="0011060E">
      <w:pPr>
        <w:pStyle w:val="Heading3"/>
        <w:spacing w:line="360" w:lineRule="auto"/>
        <w:jc w:val="both"/>
        <w:rPr>
          <w:rFonts w:ascii="Times New Roman" w:hAnsi="Times New Roman" w:cs="Times New Roman"/>
          <w:color w:val="000000"/>
          <w:sz w:val="32"/>
          <w:szCs w:val="32"/>
        </w:rPr>
      </w:pPr>
    </w:p>
    <w:p w:rsidR="0062012F" w:rsidRPr="006E1F3D" w:rsidRDefault="0062012F" w:rsidP="0011060E">
      <w:pPr>
        <w:pStyle w:val="Heading3"/>
        <w:spacing w:line="360" w:lineRule="auto"/>
        <w:jc w:val="both"/>
        <w:rPr>
          <w:rFonts w:ascii="Times New Roman" w:hAnsi="Times New Roman" w:cs="Times New Roman"/>
          <w:color w:val="000000"/>
          <w:sz w:val="32"/>
          <w:szCs w:val="32"/>
        </w:rPr>
      </w:pPr>
      <w:r w:rsidRPr="006E1F3D">
        <w:rPr>
          <w:rFonts w:ascii="Times New Roman" w:hAnsi="Times New Roman" w:cs="Times New Roman"/>
          <w:color w:val="000000"/>
          <w:sz w:val="32"/>
          <w:szCs w:val="32"/>
        </w:rPr>
        <w:t>Implementation Phases</w:t>
      </w:r>
    </w:p>
    <w:p w:rsidR="0062012F" w:rsidRPr="006E1F3D" w:rsidRDefault="0062012F" w:rsidP="0011060E">
      <w:pPr>
        <w:spacing w:line="360" w:lineRule="auto"/>
        <w:jc w:val="both"/>
        <w:rPr>
          <w:color w:val="000000"/>
        </w:rPr>
      </w:pPr>
      <w:r w:rsidRPr="006E1F3D">
        <w:rPr>
          <w:color w:val="000000"/>
        </w:rPr>
        <w:t>Once the System is tested satisfactorily with test data, the installation has to be done. This entirely new developed system, will remove the existing manual procedure.</w:t>
      </w:r>
    </w:p>
    <w:p w:rsidR="0062012F" w:rsidRPr="0078172D" w:rsidRDefault="0062012F" w:rsidP="0011060E">
      <w:pPr>
        <w:spacing w:line="360" w:lineRule="auto"/>
        <w:jc w:val="both"/>
        <w:rPr>
          <w:b/>
          <w:bCs/>
          <w:color w:val="000000"/>
          <w:sz w:val="28"/>
          <w:szCs w:val="28"/>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USER TRAINING</w:t>
      </w:r>
    </w:p>
    <w:p w:rsidR="0062012F" w:rsidRPr="006E1F3D" w:rsidRDefault="0062012F" w:rsidP="0011060E">
      <w:pPr>
        <w:spacing w:line="360" w:lineRule="auto"/>
        <w:jc w:val="both"/>
        <w:rPr>
          <w:color w:val="000000"/>
        </w:rPr>
      </w:pPr>
    </w:p>
    <w:p w:rsidR="0062012F" w:rsidRPr="006E1F3D" w:rsidRDefault="0062012F" w:rsidP="0011060E">
      <w:pPr>
        <w:numPr>
          <w:ilvl w:val="0"/>
          <w:numId w:val="11"/>
        </w:numPr>
        <w:spacing w:line="360" w:lineRule="auto"/>
        <w:jc w:val="both"/>
        <w:rPr>
          <w:color w:val="000000"/>
        </w:rPr>
      </w:pPr>
      <w:r w:rsidRPr="006E1F3D">
        <w:rPr>
          <w:color w:val="000000"/>
        </w:rPr>
        <w:t xml:space="preserve">User training is the important factor of system factor installation. </w:t>
      </w:r>
    </w:p>
    <w:p w:rsidR="0062012F" w:rsidRPr="006E1F3D" w:rsidRDefault="0062012F" w:rsidP="0011060E">
      <w:pPr>
        <w:numPr>
          <w:ilvl w:val="0"/>
          <w:numId w:val="11"/>
        </w:numPr>
        <w:spacing w:line="360" w:lineRule="auto"/>
        <w:jc w:val="both"/>
        <w:rPr>
          <w:color w:val="000000"/>
        </w:rPr>
      </w:pPr>
      <w:r w:rsidRPr="006E1F3D">
        <w:rPr>
          <w:color w:val="000000"/>
        </w:rPr>
        <w:t xml:space="preserve">This will be an ongoing process, which has started during the testing phases. </w:t>
      </w:r>
    </w:p>
    <w:p w:rsidR="0062012F" w:rsidRPr="006E1F3D" w:rsidRDefault="0062012F" w:rsidP="0011060E">
      <w:pPr>
        <w:numPr>
          <w:ilvl w:val="0"/>
          <w:numId w:val="11"/>
        </w:numPr>
        <w:spacing w:line="360" w:lineRule="auto"/>
        <w:jc w:val="both"/>
        <w:rPr>
          <w:color w:val="000000"/>
        </w:rPr>
      </w:pPr>
      <w:r w:rsidRPr="006E1F3D">
        <w:rPr>
          <w:color w:val="000000"/>
        </w:rPr>
        <w:t xml:space="preserve">The users were involved in the project right from the analysis phase. </w:t>
      </w:r>
    </w:p>
    <w:p w:rsidR="0062012F" w:rsidRPr="006E1F3D" w:rsidRDefault="0062012F" w:rsidP="0011060E">
      <w:pPr>
        <w:numPr>
          <w:ilvl w:val="0"/>
          <w:numId w:val="11"/>
        </w:numPr>
        <w:spacing w:line="360" w:lineRule="auto"/>
        <w:jc w:val="both"/>
        <w:rPr>
          <w:color w:val="000000"/>
        </w:rPr>
      </w:pPr>
      <w:r w:rsidRPr="006E1F3D">
        <w:rPr>
          <w:color w:val="000000"/>
        </w:rPr>
        <w:t xml:space="preserve">A continuous progress has been show to them from time to time. </w:t>
      </w:r>
    </w:p>
    <w:p w:rsidR="0062012F" w:rsidRPr="006E1F3D" w:rsidRDefault="0062012F" w:rsidP="0011060E">
      <w:pPr>
        <w:numPr>
          <w:ilvl w:val="0"/>
          <w:numId w:val="11"/>
        </w:numPr>
        <w:spacing w:line="360" w:lineRule="auto"/>
        <w:jc w:val="both"/>
        <w:rPr>
          <w:color w:val="000000"/>
        </w:rPr>
      </w:pPr>
      <w:r w:rsidRPr="006E1F3D">
        <w:rPr>
          <w:color w:val="000000"/>
        </w:rPr>
        <w:t xml:space="preserve">A proper training was given to them before installation of the system. </w:t>
      </w:r>
    </w:p>
    <w:p w:rsidR="0062012F" w:rsidRPr="006E1F3D" w:rsidRDefault="0062012F" w:rsidP="0011060E">
      <w:pPr>
        <w:numPr>
          <w:ilvl w:val="0"/>
          <w:numId w:val="11"/>
        </w:numPr>
        <w:spacing w:line="360" w:lineRule="auto"/>
        <w:jc w:val="both"/>
        <w:rPr>
          <w:color w:val="000000"/>
        </w:rPr>
      </w:pPr>
      <w:r w:rsidRPr="006E1F3D">
        <w:rPr>
          <w:color w:val="000000"/>
        </w:rPr>
        <w:t xml:space="preserve">For this purpose the test date is entered and various required reports are generated from the system and checked manually. </w:t>
      </w:r>
    </w:p>
    <w:p w:rsidR="0062012F" w:rsidRPr="006E1F3D" w:rsidRDefault="0062012F" w:rsidP="0011060E">
      <w:pPr>
        <w:numPr>
          <w:ilvl w:val="0"/>
          <w:numId w:val="11"/>
        </w:numPr>
        <w:spacing w:line="360" w:lineRule="auto"/>
        <w:jc w:val="both"/>
        <w:rPr>
          <w:color w:val="000000"/>
        </w:rPr>
      </w:pPr>
      <w:r w:rsidRPr="006E1F3D">
        <w:rPr>
          <w:color w:val="000000"/>
        </w:rPr>
        <w:t>After completion of the user training the conversion took place.</w:t>
      </w:r>
    </w:p>
    <w:p w:rsidR="0062012F" w:rsidRPr="0078172D" w:rsidRDefault="0062012F" w:rsidP="0011060E">
      <w:pPr>
        <w:spacing w:line="360" w:lineRule="auto"/>
        <w:jc w:val="both"/>
        <w:rPr>
          <w:color w:val="000000"/>
          <w:sz w:val="32"/>
          <w:szCs w:val="32"/>
          <w:u w:val="single"/>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CONVERSION PHASE</w:t>
      </w:r>
    </w:p>
    <w:p w:rsidR="0062012F" w:rsidRPr="006E1F3D" w:rsidRDefault="0062012F" w:rsidP="0011060E">
      <w:pPr>
        <w:numPr>
          <w:ilvl w:val="0"/>
          <w:numId w:val="12"/>
        </w:numPr>
        <w:spacing w:line="360" w:lineRule="auto"/>
        <w:jc w:val="both"/>
        <w:rPr>
          <w:color w:val="000000"/>
        </w:rPr>
      </w:pPr>
      <w:r w:rsidRPr="006E1F3D">
        <w:rPr>
          <w:color w:val="000000"/>
        </w:rPr>
        <w:t xml:space="preserve">Conversion is the process of changing the old system to the new one. </w:t>
      </w:r>
    </w:p>
    <w:p w:rsidR="0062012F" w:rsidRPr="006E1F3D" w:rsidRDefault="0062012F" w:rsidP="0011060E">
      <w:pPr>
        <w:numPr>
          <w:ilvl w:val="0"/>
          <w:numId w:val="12"/>
        </w:numPr>
        <w:spacing w:line="360" w:lineRule="auto"/>
        <w:jc w:val="both"/>
        <w:rPr>
          <w:color w:val="000000"/>
        </w:rPr>
      </w:pPr>
      <w:r w:rsidRPr="006E1F3D">
        <w:rPr>
          <w:color w:val="000000"/>
        </w:rPr>
        <w:t xml:space="preserve">There are different methods available for conversion. </w:t>
      </w:r>
    </w:p>
    <w:p w:rsidR="0062012F" w:rsidRPr="006E1F3D" w:rsidRDefault="0062012F" w:rsidP="0011060E">
      <w:pPr>
        <w:numPr>
          <w:ilvl w:val="0"/>
          <w:numId w:val="12"/>
        </w:numPr>
        <w:spacing w:line="360" w:lineRule="auto"/>
        <w:jc w:val="both"/>
        <w:rPr>
          <w:color w:val="000000"/>
        </w:rPr>
      </w:pPr>
      <w:r w:rsidRPr="006E1F3D">
        <w:rPr>
          <w:color w:val="000000"/>
        </w:rPr>
        <w:t>In our case even though there is no existing or automated system, we are using the phase in method.</w:t>
      </w:r>
    </w:p>
    <w:p w:rsidR="0062012F" w:rsidRPr="006E1F3D" w:rsidRDefault="0062012F" w:rsidP="0011060E">
      <w:pPr>
        <w:numPr>
          <w:ilvl w:val="0"/>
          <w:numId w:val="12"/>
        </w:numPr>
        <w:spacing w:line="360" w:lineRule="auto"/>
        <w:jc w:val="both"/>
        <w:rPr>
          <w:color w:val="000000"/>
        </w:rPr>
      </w:pPr>
      <w:r w:rsidRPr="006E1F3D">
        <w:rPr>
          <w:color w:val="000000"/>
        </w:rPr>
        <w:t xml:space="preserve">The old system is being used along with the new system till the new system can operate without causing major problem. </w:t>
      </w:r>
    </w:p>
    <w:p w:rsidR="0062012F" w:rsidRPr="006E1F3D" w:rsidRDefault="0062012F" w:rsidP="0011060E">
      <w:pPr>
        <w:numPr>
          <w:ilvl w:val="0"/>
          <w:numId w:val="12"/>
        </w:numPr>
        <w:spacing w:line="360" w:lineRule="auto"/>
        <w:jc w:val="both"/>
        <w:rPr>
          <w:color w:val="000000"/>
        </w:rPr>
      </w:pPr>
      <w:r w:rsidRPr="006E1F3D">
        <w:rPr>
          <w:color w:val="000000"/>
        </w:rPr>
        <w:t>This is being done to protect the major loss on the business.</w:t>
      </w:r>
    </w:p>
    <w:p w:rsidR="0062012F" w:rsidRDefault="0062012F" w:rsidP="0011060E">
      <w:pPr>
        <w:spacing w:line="360" w:lineRule="auto"/>
        <w:ind w:left="720"/>
        <w:jc w:val="both"/>
        <w:rPr>
          <w:color w:val="000000"/>
          <w:sz w:val="26"/>
          <w:szCs w:val="26"/>
        </w:rPr>
      </w:pPr>
    </w:p>
    <w:p w:rsidR="0062012F" w:rsidRDefault="0062012F" w:rsidP="0011060E">
      <w:pPr>
        <w:spacing w:line="360" w:lineRule="auto"/>
        <w:ind w:left="720"/>
        <w:jc w:val="both"/>
        <w:rPr>
          <w:color w:val="000000"/>
          <w:sz w:val="26"/>
          <w:szCs w:val="26"/>
        </w:rPr>
      </w:pPr>
    </w:p>
    <w:p w:rsidR="0062012F" w:rsidRDefault="0062012F" w:rsidP="0011060E">
      <w:pPr>
        <w:spacing w:line="360" w:lineRule="auto"/>
        <w:ind w:left="720"/>
        <w:jc w:val="both"/>
        <w:rPr>
          <w:color w:val="000000"/>
          <w:sz w:val="26"/>
          <w:szCs w:val="26"/>
        </w:rPr>
      </w:pPr>
    </w:p>
    <w:p w:rsidR="0062012F" w:rsidRPr="0078172D" w:rsidRDefault="0062012F" w:rsidP="0011060E">
      <w:pPr>
        <w:spacing w:line="360" w:lineRule="auto"/>
        <w:ind w:left="720"/>
        <w:jc w:val="both"/>
        <w:rPr>
          <w:color w:val="000000"/>
          <w:sz w:val="26"/>
          <w:szCs w:val="26"/>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POST IMPLEMENTATION PHASE</w:t>
      </w:r>
    </w:p>
    <w:p w:rsidR="0062012F" w:rsidRPr="006E1F3D" w:rsidRDefault="0062012F" w:rsidP="0011060E">
      <w:pPr>
        <w:numPr>
          <w:ilvl w:val="0"/>
          <w:numId w:val="13"/>
        </w:numPr>
        <w:spacing w:line="360" w:lineRule="auto"/>
        <w:jc w:val="both"/>
        <w:rPr>
          <w:color w:val="000000"/>
        </w:rPr>
      </w:pPr>
      <w:r w:rsidRPr="006E1F3D">
        <w:rPr>
          <w:color w:val="000000"/>
        </w:rPr>
        <w:t xml:space="preserve">After the successful installation of newly developed system, the important step in the system development life cycle is post installation review. </w:t>
      </w:r>
    </w:p>
    <w:p w:rsidR="0062012F" w:rsidRPr="006E1F3D" w:rsidRDefault="0062012F" w:rsidP="0011060E">
      <w:pPr>
        <w:numPr>
          <w:ilvl w:val="0"/>
          <w:numId w:val="13"/>
        </w:numPr>
        <w:spacing w:line="360" w:lineRule="auto"/>
        <w:jc w:val="both"/>
        <w:rPr>
          <w:color w:val="000000"/>
        </w:rPr>
      </w:pPr>
      <w:r w:rsidRPr="006E1F3D">
        <w:rPr>
          <w:color w:val="000000"/>
        </w:rPr>
        <w:t xml:space="preserve">The success of the system will be judged by the review. </w:t>
      </w:r>
    </w:p>
    <w:p w:rsidR="0062012F" w:rsidRPr="006E1F3D" w:rsidRDefault="0062012F" w:rsidP="0011060E">
      <w:pPr>
        <w:numPr>
          <w:ilvl w:val="0"/>
          <w:numId w:val="13"/>
        </w:numPr>
        <w:spacing w:line="360" w:lineRule="auto"/>
        <w:jc w:val="both"/>
        <w:rPr>
          <w:color w:val="000000"/>
        </w:rPr>
      </w:pPr>
      <w:r w:rsidRPr="006E1F3D">
        <w:rPr>
          <w:color w:val="000000"/>
        </w:rPr>
        <w:t xml:space="preserve">The outputs are the real objectives of the system and unless they are correct, the installation is not correct. </w:t>
      </w:r>
    </w:p>
    <w:p w:rsidR="0062012F" w:rsidRPr="006E1F3D" w:rsidRDefault="0062012F" w:rsidP="0011060E">
      <w:pPr>
        <w:numPr>
          <w:ilvl w:val="0"/>
          <w:numId w:val="13"/>
        </w:numPr>
        <w:spacing w:line="360" w:lineRule="auto"/>
        <w:jc w:val="both"/>
        <w:rPr>
          <w:color w:val="000000"/>
        </w:rPr>
      </w:pPr>
      <w:r w:rsidRPr="006E1F3D">
        <w:rPr>
          <w:color w:val="000000"/>
        </w:rPr>
        <w:t xml:space="preserve">The frequency of the output varies and thus each of them must be tested at the particular frequency. </w:t>
      </w:r>
    </w:p>
    <w:p w:rsidR="0062012F" w:rsidRPr="006E1F3D" w:rsidRDefault="0062012F" w:rsidP="0011060E">
      <w:pPr>
        <w:numPr>
          <w:ilvl w:val="0"/>
          <w:numId w:val="13"/>
        </w:numPr>
        <w:spacing w:line="360" w:lineRule="auto"/>
        <w:jc w:val="both"/>
        <w:rPr>
          <w:color w:val="000000"/>
        </w:rPr>
      </w:pPr>
      <w:r w:rsidRPr="006E1F3D">
        <w:rPr>
          <w:color w:val="000000"/>
        </w:rPr>
        <w:t xml:space="preserve">Therefore post installation review may continue for 2 to 4 months. </w:t>
      </w:r>
    </w:p>
    <w:p w:rsidR="0062012F" w:rsidRPr="006E1F3D" w:rsidRDefault="0062012F" w:rsidP="0011060E">
      <w:pPr>
        <w:numPr>
          <w:ilvl w:val="0"/>
          <w:numId w:val="13"/>
        </w:numPr>
        <w:spacing w:line="360" w:lineRule="auto"/>
        <w:jc w:val="both"/>
        <w:rPr>
          <w:color w:val="000000"/>
        </w:rPr>
      </w:pPr>
      <w:r w:rsidRPr="006E1F3D">
        <w:rPr>
          <w:color w:val="000000"/>
        </w:rPr>
        <w:t xml:space="preserve">We have decided to keep track of the system for the next 4 months, which will help us to gather the information for the maintenance of the system. </w:t>
      </w:r>
    </w:p>
    <w:p w:rsidR="0062012F" w:rsidRPr="006E1F3D" w:rsidRDefault="0062012F" w:rsidP="0011060E">
      <w:pPr>
        <w:numPr>
          <w:ilvl w:val="0"/>
          <w:numId w:val="13"/>
        </w:numPr>
        <w:spacing w:line="360" w:lineRule="auto"/>
        <w:jc w:val="both"/>
        <w:rPr>
          <w:color w:val="000000"/>
        </w:rPr>
      </w:pPr>
      <w:r w:rsidRPr="006E1F3D">
        <w:rPr>
          <w:color w:val="000000"/>
        </w:rPr>
        <w:t xml:space="preserve">In post implementation review we will come to know the various problem face by the user in handling the new system. </w:t>
      </w:r>
    </w:p>
    <w:p w:rsidR="0062012F" w:rsidRPr="006E1F3D" w:rsidRDefault="0062012F" w:rsidP="0011060E">
      <w:pPr>
        <w:tabs>
          <w:tab w:val="left" w:pos="9000"/>
        </w:tabs>
        <w:spacing w:line="360" w:lineRule="auto"/>
        <w:jc w:val="both"/>
        <w:rPr>
          <w:b/>
          <w:bCs/>
          <w:color w:val="000000"/>
          <w:sz w:val="36"/>
          <w:szCs w:val="36"/>
        </w:rPr>
      </w:pPr>
      <w:r w:rsidRPr="006E1F3D">
        <w:rPr>
          <w:b/>
          <w:bCs/>
          <w:color w:val="000000"/>
          <w:sz w:val="36"/>
          <w:szCs w:val="36"/>
        </w:rPr>
        <w:t>Maintenance</w:t>
      </w:r>
    </w:p>
    <w:p w:rsidR="0062012F" w:rsidRPr="006E1F3D" w:rsidRDefault="0062012F" w:rsidP="0011060E">
      <w:pPr>
        <w:tabs>
          <w:tab w:val="left" w:pos="9000"/>
        </w:tabs>
        <w:spacing w:line="360" w:lineRule="auto"/>
        <w:jc w:val="both"/>
        <w:rPr>
          <w:b/>
          <w:bCs/>
          <w:color w:val="000000"/>
          <w:sz w:val="32"/>
          <w:szCs w:val="32"/>
        </w:rPr>
      </w:pPr>
      <w:r w:rsidRPr="006E1F3D">
        <w:rPr>
          <w:b/>
          <w:bCs/>
          <w:color w:val="000000"/>
          <w:sz w:val="32"/>
          <w:szCs w:val="32"/>
        </w:rPr>
        <w:t>Security:</w:t>
      </w:r>
    </w:p>
    <w:p w:rsidR="0062012F" w:rsidRPr="006E1F3D" w:rsidRDefault="0062012F" w:rsidP="0011060E">
      <w:pPr>
        <w:numPr>
          <w:ilvl w:val="0"/>
          <w:numId w:val="14"/>
        </w:numPr>
        <w:tabs>
          <w:tab w:val="left" w:pos="9000"/>
        </w:tabs>
        <w:spacing w:line="360" w:lineRule="auto"/>
        <w:jc w:val="both"/>
        <w:rPr>
          <w:color w:val="000000"/>
        </w:rPr>
      </w:pPr>
      <w:r w:rsidRPr="006E1F3D">
        <w:rPr>
          <w:b/>
          <w:bCs/>
          <w:color w:val="000000"/>
        </w:rPr>
        <w:t xml:space="preserve">SSM of </w:t>
      </w:r>
      <w:r>
        <w:rPr>
          <w:b/>
          <w:bCs/>
          <w:color w:val="000000"/>
        </w:rPr>
        <w:t>Cosmetic Shop Management System</w:t>
      </w:r>
      <w:r w:rsidRPr="006E1F3D">
        <w:rPr>
          <w:b/>
          <w:bCs/>
          <w:color w:val="000000"/>
        </w:rPr>
        <w:t xml:space="preserve"> </w:t>
      </w:r>
      <w:r w:rsidRPr="006E1F3D">
        <w:rPr>
          <w:color w:val="000000"/>
        </w:rPr>
        <w:t xml:space="preserve">makes use of security in the form of User ID’s and Passwords.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 xml:space="preserve">In order to use this system, the administrator has to enter his password. The password entered by the administrator is compared with the one in the database and if it matches then the application precedes it to open.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 xml:space="preserve">At no point in time the administrator can recover his password if he forgets it. However it is recommended that the administrator change his /her password in the database.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For security purposes it is recommended that the administrator change his password every 2 weeks.</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 xml:space="preserve">Besides this on the backend system makes use of </w:t>
      </w:r>
      <w:r>
        <w:rPr>
          <w:color w:val="000000"/>
        </w:rPr>
        <w:t>SQL</w:t>
      </w:r>
      <w:r w:rsidRPr="006E1F3D">
        <w:rPr>
          <w:color w:val="000000"/>
        </w:rPr>
        <w:t>, which is very secure DBMS. At all point in the DBMS checks the username and password before making a connection.’ If the username and passwords match then the connection is allowed else it is not allowed.</w:t>
      </w:r>
    </w:p>
    <w:p w:rsidR="0062012F" w:rsidRPr="0078172D" w:rsidRDefault="0062012F" w:rsidP="0011060E">
      <w:pPr>
        <w:tabs>
          <w:tab w:val="left" w:pos="5349"/>
        </w:tabs>
        <w:jc w:val="both"/>
        <w:rPr>
          <w:sz w:val="72"/>
          <w:szCs w:val="72"/>
        </w:rPr>
      </w:pPr>
    </w:p>
    <w:p w:rsidR="0062012F" w:rsidRPr="00AE2EF3" w:rsidRDefault="0062012F" w:rsidP="0011060E">
      <w:pPr>
        <w:tabs>
          <w:tab w:val="left" w:pos="5835"/>
        </w:tabs>
        <w:jc w:val="both"/>
        <w:rPr>
          <w:sz w:val="72"/>
          <w:szCs w:val="72"/>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Pr="0078172D" w:rsidRDefault="0062012F" w:rsidP="0011060E">
      <w:pPr>
        <w:jc w:val="both"/>
        <w:rPr>
          <w:sz w:val="28"/>
          <w:szCs w:val="28"/>
        </w:rPr>
      </w:pPr>
    </w:p>
    <w:p w:rsidR="0062012F" w:rsidRPr="008C312C" w:rsidRDefault="0062012F" w:rsidP="0011060E">
      <w:pPr>
        <w:jc w:val="center"/>
        <w:rPr>
          <w:b/>
          <w:bCs/>
          <w:sz w:val="44"/>
          <w:szCs w:val="44"/>
          <w:u w:val="single"/>
        </w:rPr>
      </w:pPr>
      <w:r w:rsidRPr="008C312C">
        <w:rPr>
          <w:b/>
          <w:bCs/>
          <w:sz w:val="44"/>
          <w:szCs w:val="44"/>
          <w:u w:val="single"/>
        </w:rPr>
        <w:t>TESTING</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6919"/>
        </w:tabs>
        <w:jc w:val="both"/>
        <w:rPr>
          <w:sz w:val="72"/>
          <w:szCs w:val="72"/>
        </w:rPr>
      </w:pPr>
      <w:r w:rsidRPr="0078172D">
        <w:rPr>
          <w:sz w:val="72"/>
          <w:szCs w:val="72"/>
        </w:rPr>
        <w:tab/>
      </w:r>
    </w:p>
    <w:p w:rsidR="0062012F" w:rsidRPr="00CF1F48" w:rsidRDefault="0062012F" w:rsidP="0011060E">
      <w:pPr>
        <w:pStyle w:val="Heading3"/>
        <w:spacing w:line="360" w:lineRule="auto"/>
        <w:jc w:val="both"/>
        <w:rPr>
          <w:rFonts w:ascii="Times New Roman" w:hAnsi="Times New Roman" w:cs="Times New Roman"/>
          <w:color w:val="000000"/>
          <w:sz w:val="32"/>
          <w:szCs w:val="32"/>
          <w:u w:val="single"/>
        </w:rPr>
      </w:pPr>
      <w:r w:rsidRPr="00CF1F48">
        <w:rPr>
          <w:rFonts w:ascii="Times New Roman" w:hAnsi="Times New Roman" w:cs="Times New Roman"/>
          <w:color w:val="000000"/>
          <w:sz w:val="32"/>
          <w:szCs w:val="32"/>
          <w:u w:val="single"/>
        </w:rPr>
        <w:t>Testing of System</w:t>
      </w:r>
    </w:p>
    <w:p w:rsidR="0062012F" w:rsidRPr="00CF1F48" w:rsidRDefault="0062012F" w:rsidP="0011060E">
      <w:pPr>
        <w:tabs>
          <w:tab w:val="left" w:pos="9000"/>
        </w:tabs>
        <w:spacing w:line="360" w:lineRule="auto"/>
        <w:jc w:val="both"/>
        <w:rPr>
          <w:color w:val="000000"/>
        </w:rPr>
      </w:pPr>
      <w:r w:rsidRPr="00CF1F48">
        <w:rPr>
          <w:color w:val="000000"/>
        </w:rPr>
        <w:t>Testing is asset of activities that can be planned in advanced and conducted systematically.</w:t>
      </w:r>
    </w:p>
    <w:p w:rsidR="0062012F" w:rsidRPr="00CF1F48" w:rsidRDefault="0062012F" w:rsidP="0011060E">
      <w:pPr>
        <w:tabs>
          <w:tab w:val="left" w:pos="9000"/>
        </w:tabs>
        <w:spacing w:line="360" w:lineRule="auto"/>
        <w:jc w:val="both"/>
        <w:rPr>
          <w:color w:val="000000"/>
        </w:rPr>
      </w:pPr>
      <w:r w:rsidRPr="00CF1F48">
        <w:rPr>
          <w:color w:val="000000"/>
        </w:rPr>
        <w:t>For this reason a template for software testing a set into which we can specific test case design techniques and testing methods should be defined for the software process.</w:t>
      </w:r>
    </w:p>
    <w:p w:rsidR="0062012F" w:rsidRPr="00CF1F48" w:rsidRDefault="0062012F" w:rsidP="0011060E">
      <w:pPr>
        <w:tabs>
          <w:tab w:val="left" w:pos="9000"/>
        </w:tabs>
        <w:spacing w:line="360" w:lineRule="auto"/>
        <w:jc w:val="both"/>
        <w:rPr>
          <w:color w:val="000000"/>
        </w:rPr>
      </w:pPr>
      <w:r w:rsidRPr="00CF1F48">
        <w:rPr>
          <w:color w:val="000000"/>
        </w:rPr>
        <w:t>A strategy for software testing must accommodate low-level test that are necessary to verify that a small source code segment can be correctly implemented as well as high –level tests that validate major system functions against customer requirements.</w:t>
      </w:r>
    </w:p>
    <w:p w:rsidR="0062012F" w:rsidRPr="0078172D" w:rsidRDefault="0062012F" w:rsidP="0011060E">
      <w:pPr>
        <w:pStyle w:val="Heading5"/>
        <w:tabs>
          <w:tab w:val="left" w:pos="9000"/>
        </w:tabs>
        <w:spacing w:line="360" w:lineRule="auto"/>
        <w:jc w:val="both"/>
        <w:rPr>
          <w:i w:val="0"/>
          <w:iCs w:val="0"/>
          <w:color w:val="000000"/>
          <w:sz w:val="32"/>
          <w:szCs w:val="32"/>
        </w:rPr>
      </w:pPr>
      <w:r w:rsidRPr="0078172D">
        <w:rPr>
          <w:i w:val="0"/>
          <w:iCs w:val="0"/>
          <w:color w:val="000000"/>
          <w:sz w:val="32"/>
          <w:szCs w:val="32"/>
        </w:rPr>
        <w:t>Types of Testing</w:t>
      </w: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Alpha Testing: -</w:t>
      </w:r>
    </w:p>
    <w:p w:rsidR="0062012F" w:rsidRPr="00CF1F48" w:rsidRDefault="0062012F" w:rsidP="0011060E">
      <w:pPr>
        <w:tabs>
          <w:tab w:val="left" w:pos="9000"/>
        </w:tabs>
        <w:spacing w:line="360" w:lineRule="auto"/>
        <w:ind w:left="900"/>
        <w:jc w:val="both"/>
        <w:rPr>
          <w:color w:val="000000"/>
        </w:rPr>
      </w:pPr>
      <w:r w:rsidRPr="00CF1F48">
        <w:rPr>
          <w:color w:val="000000"/>
        </w:rPr>
        <w:t>Testing after code is mostly complete or contains most of the functional and prior to end user being involved. More often this testing will be performed in house or by an outside testing firm in close cooperation with the software engineering department.</w:t>
      </w: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 xml:space="preserve">Beta Testing: - </w:t>
      </w:r>
    </w:p>
    <w:p w:rsidR="0062012F" w:rsidRPr="00CF1F48" w:rsidRDefault="0062012F" w:rsidP="0011060E">
      <w:pPr>
        <w:tabs>
          <w:tab w:val="left" w:pos="9000"/>
        </w:tabs>
        <w:spacing w:line="360" w:lineRule="auto"/>
        <w:ind w:left="900"/>
        <w:jc w:val="both"/>
        <w:rPr>
          <w:color w:val="000000"/>
        </w:rPr>
      </w:pPr>
      <w:r w:rsidRPr="00CF1F48">
        <w:rPr>
          <w:color w:val="000000"/>
        </w:rPr>
        <w:t>Testing after the product is code</w:t>
      </w:r>
      <w:r>
        <w:rPr>
          <w:color w:val="000000"/>
        </w:rPr>
        <w:t xml:space="preserve"> complete. Betas are often </w:t>
      </w:r>
      <w:r w:rsidRPr="00CF1F48">
        <w:rPr>
          <w:color w:val="000000"/>
        </w:rPr>
        <w:t xml:space="preserve"> widely distributed or even distributed to the public at large in hopes that they will buy the final product when it is released.</w:t>
      </w:r>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Functional Testing: -</w:t>
      </w:r>
      <w:r w:rsidRPr="0078172D">
        <w:rPr>
          <w:color w:val="000000"/>
          <w:sz w:val="32"/>
          <w:szCs w:val="32"/>
        </w:rPr>
        <w:t xml:space="preserve"> </w:t>
      </w:r>
    </w:p>
    <w:p w:rsidR="0062012F" w:rsidRPr="00CF1F48" w:rsidRDefault="0062012F" w:rsidP="0011060E">
      <w:pPr>
        <w:tabs>
          <w:tab w:val="left" w:pos="9000"/>
        </w:tabs>
        <w:spacing w:line="360" w:lineRule="auto"/>
        <w:ind w:left="900"/>
        <w:jc w:val="both"/>
        <w:rPr>
          <w:color w:val="000000"/>
        </w:rPr>
      </w:pPr>
      <w:r w:rsidRPr="0078172D">
        <w:rPr>
          <w:color w:val="000000"/>
          <w:sz w:val="26"/>
          <w:szCs w:val="26"/>
        </w:rPr>
        <w:t xml:space="preserve"> </w:t>
      </w:r>
      <w:r w:rsidRPr="00CF1F48">
        <w:rPr>
          <w:color w:val="000000"/>
        </w:rPr>
        <w:t>Testing two or more modules together with the intent of finding defects, demonstrating that defects are not present, verifying that the modules performs its intended functions as stated in the specification and establishing confidence that a program does what it is supposed do.</w:t>
      </w:r>
    </w:p>
    <w:p w:rsidR="0062012F" w:rsidRPr="0078172D" w:rsidRDefault="0062012F" w:rsidP="0011060E">
      <w:pPr>
        <w:tabs>
          <w:tab w:val="left" w:pos="9000"/>
        </w:tabs>
        <w:spacing w:line="360" w:lineRule="auto"/>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Configuration Testing: -</w:t>
      </w:r>
    </w:p>
    <w:p w:rsidR="0062012F" w:rsidRPr="0078172D" w:rsidRDefault="0062012F" w:rsidP="0011060E">
      <w:pPr>
        <w:tabs>
          <w:tab w:val="left" w:pos="9000"/>
        </w:tabs>
        <w:spacing w:line="360" w:lineRule="auto"/>
        <w:ind w:left="900"/>
        <w:jc w:val="both"/>
        <w:rPr>
          <w:color w:val="000000"/>
          <w:sz w:val="26"/>
          <w:szCs w:val="26"/>
        </w:rPr>
      </w:pPr>
      <w:r w:rsidRPr="00CF1F48">
        <w:rPr>
          <w:color w:val="000000"/>
        </w:rPr>
        <w:t>Testing to determine how well the product works with a broad of the hardware/peripheral equipment configurations as on the different operating systems and software</w:t>
      </w:r>
      <w:r w:rsidRPr="0078172D">
        <w:rPr>
          <w:color w:val="000000"/>
          <w:sz w:val="26"/>
          <w:szCs w:val="26"/>
        </w:rPr>
        <w:t>.</w:t>
      </w: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Pilot Testing: -</w:t>
      </w:r>
    </w:p>
    <w:p w:rsidR="0062012F" w:rsidRDefault="0062012F" w:rsidP="0011060E">
      <w:pPr>
        <w:tabs>
          <w:tab w:val="left" w:pos="9000"/>
        </w:tabs>
        <w:spacing w:line="360" w:lineRule="auto"/>
        <w:ind w:left="900"/>
        <w:jc w:val="both"/>
        <w:rPr>
          <w:color w:val="000000"/>
        </w:rPr>
      </w:pPr>
      <w:r w:rsidRPr="00CF1F48">
        <w:rPr>
          <w:color w:val="000000"/>
        </w:rPr>
        <w:t xml:space="preserve">Testing that involves the users just before actual release to ensure that users become familiar with the release contents and ultimately accept it. Typically involves many users, is conducted over a short   period of time and is tightly controlled. </w:t>
      </w:r>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color w:val="000000"/>
        </w:rPr>
      </w:pPr>
      <w:r w:rsidRPr="0078172D">
        <w:rPr>
          <w:b/>
          <w:bCs/>
          <w:color w:val="000000"/>
          <w:sz w:val="32"/>
          <w:szCs w:val="32"/>
        </w:rPr>
        <w:t>System Integration Testing: -</w:t>
      </w:r>
      <w:r w:rsidRPr="0078172D">
        <w:rPr>
          <w:b/>
          <w:bCs/>
          <w:color w:val="000000"/>
          <w:sz w:val="28"/>
          <w:szCs w:val="28"/>
        </w:rPr>
        <w:t xml:space="preserve"> </w:t>
      </w:r>
      <w:r w:rsidRPr="0078172D">
        <w:rPr>
          <w:color w:val="000000"/>
          <w:sz w:val="22"/>
          <w:szCs w:val="22"/>
        </w:rPr>
        <w:t xml:space="preserve">  </w:t>
      </w:r>
    </w:p>
    <w:p w:rsidR="0062012F" w:rsidRPr="00CF1F48" w:rsidRDefault="0062012F" w:rsidP="0011060E">
      <w:pPr>
        <w:tabs>
          <w:tab w:val="left" w:pos="9000"/>
        </w:tabs>
        <w:spacing w:line="360" w:lineRule="auto"/>
        <w:ind w:left="900"/>
        <w:jc w:val="both"/>
        <w:rPr>
          <w:color w:val="000000"/>
        </w:rPr>
      </w:pPr>
      <w:r w:rsidRPr="00CF1F48">
        <w:rPr>
          <w:color w:val="000000"/>
        </w:rPr>
        <w:t>Testing a specific hardware/software installation.  This is</w:t>
      </w:r>
      <w:r>
        <w:rPr>
          <w:color w:val="000000"/>
        </w:rPr>
        <w:t xml:space="preserve"> typically performed on a COTS </w:t>
      </w:r>
      <w:r w:rsidRPr="00CF1F48">
        <w:rPr>
          <w:color w:val="000000"/>
        </w:rPr>
        <w:t>system  or  any  other  system  comprised  or  the  disparate  parts   where  custom  configurations  and  /or  unique  installation  are  the  norm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Software Testing: -</w:t>
      </w:r>
    </w:p>
    <w:p w:rsidR="0062012F" w:rsidRPr="00CF1F48" w:rsidRDefault="0062012F" w:rsidP="0011060E">
      <w:pPr>
        <w:tabs>
          <w:tab w:val="left" w:pos="9000"/>
        </w:tabs>
        <w:spacing w:line="360" w:lineRule="auto"/>
        <w:ind w:left="900"/>
        <w:jc w:val="both"/>
        <w:rPr>
          <w:color w:val="000000"/>
        </w:rPr>
      </w:pPr>
      <w:r w:rsidRPr="00CF1F48">
        <w:rPr>
          <w:color w:val="000000"/>
        </w:rPr>
        <w:t xml:space="preserve">The process of exercising software is with the intent of ensuring that the software system meets its requirements  and  the  user  expectations   and  doesn’t  file  in  an  unacceptable  manner .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Security testing: -</w:t>
      </w:r>
    </w:p>
    <w:p w:rsidR="0062012F" w:rsidRPr="00CF1F48" w:rsidRDefault="0062012F" w:rsidP="0011060E">
      <w:pPr>
        <w:tabs>
          <w:tab w:val="left" w:pos="9000"/>
        </w:tabs>
        <w:spacing w:line="360" w:lineRule="auto"/>
        <w:ind w:left="900"/>
        <w:jc w:val="both"/>
        <w:rPr>
          <w:color w:val="000000"/>
        </w:rPr>
      </w:pPr>
      <w:r w:rsidRPr="00CF1F48">
        <w:rPr>
          <w:color w:val="000000"/>
        </w:rPr>
        <w:t>Testing of database and network software in order to keep company data and resources from mistaken/ accidental users, hackers and other malevolent attackers.</w:t>
      </w:r>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Installation Testing: -</w:t>
      </w:r>
      <w:r w:rsidRPr="0078172D">
        <w:rPr>
          <w:color w:val="000000"/>
          <w:sz w:val="32"/>
          <w:szCs w:val="32"/>
        </w:rPr>
        <w:t xml:space="preserve"> </w:t>
      </w:r>
    </w:p>
    <w:p w:rsidR="0062012F" w:rsidRPr="00CF1F48" w:rsidRDefault="0062012F" w:rsidP="0011060E">
      <w:pPr>
        <w:tabs>
          <w:tab w:val="left" w:pos="9000"/>
        </w:tabs>
        <w:spacing w:line="360" w:lineRule="auto"/>
        <w:ind w:left="900"/>
        <w:jc w:val="both"/>
        <w:rPr>
          <w:color w:val="000000"/>
        </w:rPr>
      </w:pPr>
      <w:r w:rsidRPr="00CF1F48">
        <w:rPr>
          <w:color w:val="000000"/>
        </w:rPr>
        <w:t>Testing with the intent of  determining  if  the  product  will  install  on  a  variety  of  platforms  and  how  easily  it  installs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tabs>
          <w:tab w:val="left" w:pos="9000"/>
        </w:tabs>
        <w:spacing w:line="360" w:lineRule="auto"/>
        <w:jc w:val="both"/>
        <w:rPr>
          <w:color w:val="000000"/>
          <w:sz w:val="32"/>
          <w:szCs w:val="32"/>
        </w:rPr>
      </w:pPr>
      <w:r w:rsidRPr="0078172D">
        <w:rPr>
          <w:color w:val="000000"/>
          <w:sz w:val="32"/>
          <w:szCs w:val="32"/>
        </w:rPr>
        <w:t>10.</w:t>
      </w:r>
      <w:r w:rsidRPr="0078172D">
        <w:rPr>
          <w:b/>
          <w:bCs/>
          <w:color w:val="000000"/>
          <w:sz w:val="32"/>
          <w:szCs w:val="32"/>
        </w:rPr>
        <w:t xml:space="preserve"> Compatibility Testing: -</w:t>
      </w:r>
    </w:p>
    <w:p w:rsidR="0062012F" w:rsidRPr="00CF1F48" w:rsidRDefault="0062012F" w:rsidP="0011060E">
      <w:pPr>
        <w:tabs>
          <w:tab w:val="left" w:pos="9000"/>
        </w:tabs>
        <w:spacing w:line="360" w:lineRule="auto"/>
        <w:ind w:left="900"/>
        <w:jc w:val="both"/>
        <w:rPr>
          <w:color w:val="000000"/>
        </w:rPr>
      </w:pPr>
      <w:r w:rsidRPr="00CF1F48">
        <w:rPr>
          <w:color w:val="000000"/>
        </w:rPr>
        <w:t xml:space="preserve">Testing used to determine whether other system software components such as browsers, utilities and competing software would conflict with the software being tested.  </w:t>
      </w:r>
    </w:p>
    <w:p w:rsidR="0062012F" w:rsidRPr="00CF1F48" w:rsidRDefault="0062012F" w:rsidP="0011060E">
      <w:pPr>
        <w:tabs>
          <w:tab w:val="left" w:pos="2805"/>
        </w:tabs>
        <w:jc w:val="both"/>
        <w:rPr>
          <w:b/>
          <w:bCs/>
          <w:sz w:val="32"/>
          <w:szCs w:val="32"/>
          <w:u w:val="single"/>
        </w:rPr>
      </w:pPr>
      <w:r w:rsidRPr="00CF1F48">
        <w:rPr>
          <w:b/>
          <w:bCs/>
          <w:sz w:val="32"/>
          <w:szCs w:val="32"/>
          <w:u w:val="single"/>
        </w:rPr>
        <w:t>CONCLUSION</w:t>
      </w:r>
    </w:p>
    <w:p w:rsidR="0062012F" w:rsidRPr="0078172D" w:rsidRDefault="0062012F" w:rsidP="0011060E">
      <w:pPr>
        <w:tabs>
          <w:tab w:val="left" w:pos="2805"/>
        </w:tabs>
        <w:jc w:val="both"/>
        <w:rPr>
          <w:sz w:val="32"/>
          <w:szCs w:val="32"/>
        </w:rPr>
      </w:pPr>
    </w:p>
    <w:p w:rsidR="0062012F" w:rsidRPr="00CF1F48" w:rsidRDefault="0062012F" w:rsidP="0011060E">
      <w:pPr>
        <w:tabs>
          <w:tab w:val="left" w:pos="2805"/>
        </w:tabs>
        <w:jc w:val="both"/>
      </w:pPr>
    </w:p>
    <w:p w:rsidR="0062012F" w:rsidRDefault="0062012F" w:rsidP="0011060E">
      <w:pPr>
        <w:tabs>
          <w:tab w:val="left" w:pos="2805"/>
        </w:tabs>
        <w:jc w:val="both"/>
      </w:pPr>
      <w:r w:rsidRPr="00CF1F48">
        <w:tab/>
        <w:t xml:space="preserve">The demand of Visual Studio for application is increasing day by day in Software industry, due to high expectations of client companies. </w:t>
      </w:r>
    </w:p>
    <w:p w:rsidR="0062012F" w:rsidRDefault="0062012F" w:rsidP="0011060E">
      <w:pPr>
        <w:tabs>
          <w:tab w:val="left" w:pos="2805"/>
        </w:tabs>
        <w:jc w:val="both"/>
      </w:pPr>
    </w:p>
    <w:p w:rsidR="0062012F" w:rsidRPr="00CF1F48" w:rsidRDefault="0062012F" w:rsidP="0011060E">
      <w:pPr>
        <w:tabs>
          <w:tab w:val="left" w:pos="2805"/>
        </w:tabs>
        <w:jc w:val="both"/>
      </w:pPr>
      <w:r w:rsidRPr="00CF1F48">
        <w:t>Hence an attempt of automating an office application had added to our learning experience.</w:t>
      </w:r>
    </w:p>
    <w:p w:rsidR="0062012F" w:rsidRPr="00CF1F48" w:rsidRDefault="0062012F" w:rsidP="0011060E">
      <w:pPr>
        <w:tabs>
          <w:tab w:val="left" w:pos="2805"/>
        </w:tabs>
        <w:jc w:val="both"/>
      </w:pPr>
    </w:p>
    <w:p w:rsidR="0062012F" w:rsidRDefault="0062012F" w:rsidP="0011060E">
      <w:pPr>
        <w:tabs>
          <w:tab w:val="left" w:pos="2805"/>
        </w:tabs>
        <w:jc w:val="both"/>
      </w:pPr>
      <w:r w:rsidRPr="00CF1F48">
        <w:tab/>
        <w:t xml:space="preserve">It has also helped in adopting an analytical approach to solving and made us realize that system development is a step by step process, </w:t>
      </w:r>
    </w:p>
    <w:p w:rsidR="0062012F" w:rsidRDefault="0062012F" w:rsidP="0011060E">
      <w:pPr>
        <w:tabs>
          <w:tab w:val="left" w:pos="2805"/>
        </w:tabs>
        <w:jc w:val="both"/>
      </w:pPr>
    </w:p>
    <w:p w:rsidR="0062012F" w:rsidRPr="008C312C" w:rsidRDefault="0062012F" w:rsidP="0011060E">
      <w:pPr>
        <w:tabs>
          <w:tab w:val="left" w:pos="2805"/>
        </w:tabs>
        <w:jc w:val="both"/>
      </w:pPr>
      <w:r>
        <w:tab/>
      </w:r>
      <w:r w:rsidRPr="00CF1F48">
        <w:t>Thereby appreciating the role of SDLC model in organizing the complex process of system development into manageable chunks. Indeed it was a great learning experience.</w:t>
      </w:r>
    </w:p>
    <w:p w:rsidR="0062012F" w:rsidRDefault="0062012F"/>
    <w:sectPr w:rsidR="0062012F" w:rsidSect="00E529F7">
      <w:footerReference w:type="default" r:id="rId45"/>
      <w:pgSz w:w="12240" w:h="15840"/>
      <w:pgMar w:top="1440" w:right="1440" w:bottom="126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numberInDash"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012F" w:rsidRDefault="0062012F" w:rsidP="004010D3">
      <w:r>
        <w:separator/>
      </w:r>
    </w:p>
  </w:endnote>
  <w:endnote w:type="continuationSeparator" w:id="0">
    <w:p w:rsidR="0062012F" w:rsidRDefault="0062012F" w:rsidP="004010D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012F" w:rsidRDefault="0062012F" w:rsidP="00E529F7">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- 7 -</w:t>
    </w:r>
    <w:r>
      <w:rPr>
        <w:rStyle w:val="PageNumber"/>
      </w:rPr>
      <w:fldChar w:fldCharType="end"/>
    </w:r>
  </w:p>
  <w:p w:rsidR="0062012F" w:rsidRDefault="0062012F" w:rsidP="00E529F7">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012F" w:rsidRDefault="0062012F" w:rsidP="004010D3">
      <w:r>
        <w:separator/>
      </w:r>
    </w:p>
  </w:footnote>
  <w:footnote w:type="continuationSeparator" w:id="0">
    <w:p w:rsidR="0062012F" w:rsidRDefault="0062012F" w:rsidP="004010D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3E9D"/>
    <w:multiLevelType w:val="hybridMultilevel"/>
    <w:tmpl w:val="7EA4D03E"/>
    <w:lvl w:ilvl="0" w:tplc="0409000B">
      <w:start w:val="1"/>
      <w:numFmt w:val="bullet"/>
      <w:lvlText w:val=""/>
      <w:lvlJc w:val="left"/>
      <w:pPr>
        <w:tabs>
          <w:tab w:val="num" w:pos="720"/>
        </w:tabs>
        <w:ind w:left="720" w:hanging="360"/>
      </w:pPr>
      <w:rPr>
        <w:rFonts w:ascii="Wingdings" w:hAnsi="Wingdings" w:cs="Wingdings"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abstractNum w:abstractNumId="1">
    <w:nsid w:val="05302FAC"/>
    <w:multiLevelType w:val="hybridMultilevel"/>
    <w:tmpl w:val="3DC640AC"/>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
    <w:nsid w:val="11260A50"/>
    <w:multiLevelType w:val="hybridMultilevel"/>
    <w:tmpl w:val="B0EE13FE"/>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
    <w:nsid w:val="125333AC"/>
    <w:multiLevelType w:val="hybridMultilevel"/>
    <w:tmpl w:val="27FEBF8A"/>
    <w:lvl w:ilvl="0" w:tplc="0409000B">
      <w:start w:val="1"/>
      <w:numFmt w:val="bullet"/>
      <w:lvlText w:val=""/>
      <w:lvlJc w:val="left"/>
      <w:pPr>
        <w:tabs>
          <w:tab w:val="num" w:pos="720"/>
        </w:tabs>
        <w:ind w:left="720" w:hanging="360"/>
      </w:pPr>
      <w:rPr>
        <w:rFonts w:ascii="Wingdings" w:hAnsi="Wingdings" w:cs="Wingdings" w:hint="default"/>
      </w:rPr>
    </w:lvl>
    <w:lvl w:ilvl="1" w:tplc="8924C7C6">
      <w:start w:val="1"/>
      <w:numFmt w:val="bullet"/>
      <w:lvlText w:val="•"/>
      <w:lvlJc w:val="left"/>
      <w:pPr>
        <w:tabs>
          <w:tab w:val="num" w:pos="1440"/>
        </w:tabs>
        <w:ind w:left="1440" w:hanging="360"/>
      </w:pPr>
      <w:rPr>
        <w:rFonts w:ascii="Bookman Old Style" w:hAnsi="Bookman Old Style" w:cs="Bookman Old Style" w:hint="default"/>
      </w:rPr>
    </w:lvl>
    <w:lvl w:ilvl="2" w:tplc="9C7A8CD6">
      <w:start w:val="1"/>
      <w:numFmt w:val="bullet"/>
      <w:lvlText w:val="•"/>
      <w:lvlJc w:val="left"/>
      <w:pPr>
        <w:tabs>
          <w:tab w:val="num" w:pos="2160"/>
        </w:tabs>
        <w:ind w:left="2160" w:hanging="360"/>
      </w:pPr>
      <w:rPr>
        <w:rFonts w:ascii="Bookman Old Style" w:hAnsi="Bookman Old Style" w:cs="Bookman Old Style" w:hint="default"/>
      </w:rPr>
    </w:lvl>
    <w:lvl w:ilvl="3" w:tplc="765E7860">
      <w:start w:val="1"/>
      <w:numFmt w:val="bullet"/>
      <w:lvlText w:val="•"/>
      <w:lvlJc w:val="left"/>
      <w:pPr>
        <w:tabs>
          <w:tab w:val="num" w:pos="2880"/>
        </w:tabs>
        <w:ind w:left="2880" w:hanging="360"/>
      </w:pPr>
      <w:rPr>
        <w:rFonts w:ascii="Bookman Old Style" w:hAnsi="Bookman Old Style" w:cs="Bookman Old Style" w:hint="default"/>
      </w:rPr>
    </w:lvl>
    <w:lvl w:ilvl="4" w:tplc="774E90DE">
      <w:start w:val="1"/>
      <w:numFmt w:val="bullet"/>
      <w:lvlText w:val="•"/>
      <w:lvlJc w:val="left"/>
      <w:pPr>
        <w:tabs>
          <w:tab w:val="num" w:pos="3600"/>
        </w:tabs>
        <w:ind w:left="3600" w:hanging="360"/>
      </w:pPr>
      <w:rPr>
        <w:rFonts w:ascii="Bookman Old Style" w:hAnsi="Bookman Old Style" w:cs="Bookman Old Style" w:hint="default"/>
      </w:rPr>
    </w:lvl>
    <w:lvl w:ilvl="5" w:tplc="26865650">
      <w:start w:val="1"/>
      <w:numFmt w:val="bullet"/>
      <w:lvlText w:val="•"/>
      <w:lvlJc w:val="left"/>
      <w:pPr>
        <w:tabs>
          <w:tab w:val="num" w:pos="4320"/>
        </w:tabs>
        <w:ind w:left="4320" w:hanging="360"/>
      </w:pPr>
      <w:rPr>
        <w:rFonts w:ascii="Bookman Old Style" w:hAnsi="Bookman Old Style" w:cs="Bookman Old Style" w:hint="default"/>
      </w:rPr>
    </w:lvl>
    <w:lvl w:ilvl="6" w:tplc="CE1CAE1C">
      <w:start w:val="1"/>
      <w:numFmt w:val="bullet"/>
      <w:lvlText w:val="•"/>
      <w:lvlJc w:val="left"/>
      <w:pPr>
        <w:tabs>
          <w:tab w:val="num" w:pos="5040"/>
        </w:tabs>
        <w:ind w:left="5040" w:hanging="360"/>
      </w:pPr>
      <w:rPr>
        <w:rFonts w:ascii="Bookman Old Style" w:hAnsi="Bookman Old Style" w:cs="Bookman Old Style" w:hint="default"/>
      </w:rPr>
    </w:lvl>
    <w:lvl w:ilvl="7" w:tplc="E5AC7AF8">
      <w:start w:val="1"/>
      <w:numFmt w:val="bullet"/>
      <w:lvlText w:val="•"/>
      <w:lvlJc w:val="left"/>
      <w:pPr>
        <w:tabs>
          <w:tab w:val="num" w:pos="5760"/>
        </w:tabs>
        <w:ind w:left="5760" w:hanging="360"/>
      </w:pPr>
      <w:rPr>
        <w:rFonts w:ascii="Bookman Old Style" w:hAnsi="Bookman Old Style" w:cs="Bookman Old Style" w:hint="default"/>
      </w:rPr>
    </w:lvl>
    <w:lvl w:ilvl="8" w:tplc="EBCA5D8E">
      <w:start w:val="1"/>
      <w:numFmt w:val="bullet"/>
      <w:lvlText w:val="•"/>
      <w:lvlJc w:val="left"/>
      <w:pPr>
        <w:tabs>
          <w:tab w:val="num" w:pos="6480"/>
        </w:tabs>
        <w:ind w:left="6480" w:hanging="360"/>
      </w:pPr>
      <w:rPr>
        <w:rFonts w:ascii="Bookman Old Style" w:hAnsi="Bookman Old Style" w:cs="Bookman Old Style" w:hint="default"/>
      </w:rPr>
    </w:lvl>
  </w:abstractNum>
  <w:abstractNum w:abstractNumId="4">
    <w:nsid w:val="17537550"/>
    <w:multiLevelType w:val="hybridMultilevel"/>
    <w:tmpl w:val="8C82DCB2"/>
    <w:lvl w:ilvl="0" w:tplc="04090005">
      <w:start w:val="1"/>
      <w:numFmt w:val="bullet"/>
      <w:lvlText w:val=""/>
      <w:lvlJc w:val="left"/>
      <w:pPr>
        <w:tabs>
          <w:tab w:val="num" w:pos="720"/>
        </w:tabs>
        <w:ind w:left="720" w:hanging="360"/>
      </w:pPr>
      <w:rPr>
        <w:rFonts w:ascii="Wingdings" w:hAnsi="Wingdings" w:cs="Wingdings" w:hint="default"/>
      </w:rPr>
    </w:lvl>
    <w:lvl w:ilvl="1" w:tplc="E2CE8D9A">
      <w:start w:val="1"/>
      <w:numFmt w:val="bullet"/>
      <w:lvlText w:val=""/>
      <w:lvlJc w:val="left"/>
      <w:pPr>
        <w:tabs>
          <w:tab w:val="num" w:pos="1440"/>
        </w:tabs>
        <w:ind w:left="1440" w:hanging="360"/>
      </w:pPr>
      <w:rPr>
        <w:rFonts w:ascii="Wingdings" w:hAnsi="Wingdings" w:cs="Wingdings"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
    <w:nsid w:val="1B292866"/>
    <w:multiLevelType w:val="hybridMultilevel"/>
    <w:tmpl w:val="1FD6DAB4"/>
    <w:lvl w:ilvl="0" w:tplc="DF66D146">
      <w:start w:val="1"/>
      <w:numFmt w:val="bullet"/>
      <w:lvlText w:val="•"/>
      <w:lvlJc w:val="left"/>
      <w:pPr>
        <w:tabs>
          <w:tab w:val="num" w:pos="720"/>
        </w:tabs>
        <w:ind w:left="720" w:hanging="360"/>
      </w:pPr>
      <w:rPr>
        <w:rFonts w:ascii="Bookman Old Style" w:hAnsi="Bookman Old Style" w:cs="Bookman Old Style"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abstractNum w:abstractNumId="6">
    <w:nsid w:val="1CA22CAA"/>
    <w:multiLevelType w:val="hybridMultilevel"/>
    <w:tmpl w:val="E6ACF664"/>
    <w:lvl w:ilvl="0" w:tplc="2B00F27A">
      <w:start w:val="1"/>
      <w:numFmt w:val="decimalZero"/>
      <w:lvlText w:val="%1."/>
      <w:lvlJc w:val="left"/>
      <w:pPr>
        <w:tabs>
          <w:tab w:val="num" w:pos="1020"/>
        </w:tabs>
        <w:ind w:left="1020" w:hanging="6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29FC5179"/>
    <w:multiLevelType w:val="hybridMultilevel"/>
    <w:tmpl w:val="A72CBCB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2B3078F2"/>
    <w:multiLevelType w:val="hybridMultilevel"/>
    <w:tmpl w:val="9790F8D8"/>
    <w:lvl w:ilvl="0" w:tplc="1B62DBA2">
      <w:start w:val="1"/>
      <w:numFmt w:val="decimalZero"/>
      <w:lvlText w:val="%1)"/>
      <w:lvlJc w:val="left"/>
      <w:pPr>
        <w:ind w:left="1320" w:hanging="9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2D81704A"/>
    <w:multiLevelType w:val="hybridMultilevel"/>
    <w:tmpl w:val="4EE6265E"/>
    <w:lvl w:ilvl="0" w:tplc="0409000B">
      <w:start w:val="1"/>
      <w:numFmt w:val="bullet"/>
      <w:lvlText w:val=""/>
      <w:lvlJc w:val="left"/>
      <w:pPr>
        <w:tabs>
          <w:tab w:val="num" w:pos="720"/>
        </w:tabs>
        <w:ind w:left="720" w:hanging="360"/>
      </w:pPr>
      <w:rPr>
        <w:rFonts w:ascii="Wingdings" w:hAnsi="Wingdings" w:cs="Wingdings" w:hint="default"/>
      </w:rPr>
    </w:lvl>
    <w:lvl w:ilvl="1" w:tplc="68F0380E">
      <w:start w:val="1"/>
      <w:numFmt w:val="bullet"/>
      <w:lvlText w:val="•"/>
      <w:lvlJc w:val="left"/>
      <w:pPr>
        <w:tabs>
          <w:tab w:val="num" w:pos="1440"/>
        </w:tabs>
        <w:ind w:left="1440" w:hanging="360"/>
      </w:pPr>
      <w:rPr>
        <w:rFonts w:ascii="Bookman Old Style" w:hAnsi="Bookman Old Style" w:cs="Bookman Old Style" w:hint="default"/>
      </w:rPr>
    </w:lvl>
    <w:lvl w:ilvl="2" w:tplc="ECB46D5E">
      <w:start w:val="1"/>
      <w:numFmt w:val="bullet"/>
      <w:lvlText w:val="•"/>
      <w:lvlJc w:val="left"/>
      <w:pPr>
        <w:tabs>
          <w:tab w:val="num" w:pos="2160"/>
        </w:tabs>
        <w:ind w:left="2160" w:hanging="360"/>
      </w:pPr>
      <w:rPr>
        <w:rFonts w:ascii="Bookman Old Style" w:hAnsi="Bookman Old Style" w:cs="Bookman Old Style" w:hint="default"/>
      </w:rPr>
    </w:lvl>
    <w:lvl w:ilvl="3" w:tplc="5168845C">
      <w:start w:val="1"/>
      <w:numFmt w:val="bullet"/>
      <w:lvlText w:val="•"/>
      <w:lvlJc w:val="left"/>
      <w:pPr>
        <w:tabs>
          <w:tab w:val="num" w:pos="2880"/>
        </w:tabs>
        <w:ind w:left="2880" w:hanging="360"/>
      </w:pPr>
      <w:rPr>
        <w:rFonts w:ascii="Bookman Old Style" w:hAnsi="Bookman Old Style" w:cs="Bookman Old Style" w:hint="default"/>
      </w:rPr>
    </w:lvl>
    <w:lvl w:ilvl="4" w:tplc="658068B0">
      <w:start w:val="1"/>
      <w:numFmt w:val="bullet"/>
      <w:lvlText w:val="•"/>
      <w:lvlJc w:val="left"/>
      <w:pPr>
        <w:tabs>
          <w:tab w:val="num" w:pos="3600"/>
        </w:tabs>
        <w:ind w:left="3600" w:hanging="360"/>
      </w:pPr>
      <w:rPr>
        <w:rFonts w:ascii="Bookman Old Style" w:hAnsi="Bookman Old Style" w:cs="Bookman Old Style" w:hint="default"/>
      </w:rPr>
    </w:lvl>
    <w:lvl w:ilvl="5" w:tplc="B9F20BDA">
      <w:start w:val="1"/>
      <w:numFmt w:val="bullet"/>
      <w:lvlText w:val="•"/>
      <w:lvlJc w:val="left"/>
      <w:pPr>
        <w:tabs>
          <w:tab w:val="num" w:pos="4320"/>
        </w:tabs>
        <w:ind w:left="4320" w:hanging="360"/>
      </w:pPr>
      <w:rPr>
        <w:rFonts w:ascii="Bookman Old Style" w:hAnsi="Bookman Old Style" w:cs="Bookman Old Style" w:hint="default"/>
      </w:rPr>
    </w:lvl>
    <w:lvl w:ilvl="6" w:tplc="135ADA00">
      <w:start w:val="1"/>
      <w:numFmt w:val="bullet"/>
      <w:lvlText w:val="•"/>
      <w:lvlJc w:val="left"/>
      <w:pPr>
        <w:tabs>
          <w:tab w:val="num" w:pos="5040"/>
        </w:tabs>
        <w:ind w:left="5040" w:hanging="360"/>
      </w:pPr>
      <w:rPr>
        <w:rFonts w:ascii="Bookman Old Style" w:hAnsi="Bookman Old Style" w:cs="Bookman Old Style" w:hint="default"/>
      </w:rPr>
    </w:lvl>
    <w:lvl w:ilvl="7" w:tplc="CAFE0ADA">
      <w:start w:val="1"/>
      <w:numFmt w:val="bullet"/>
      <w:lvlText w:val="•"/>
      <w:lvlJc w:val="left"/>
      <w:pPr>
        <w:tabs>
          <w:tab w:val="num" w:pos="5760"/>
        </w:tabs>
        <w:ind w:left="5760" w:hanging="360"/>
      </w:pPr>
      <w:rPr>
        <w:rFonts w:ascii="Bookman Old Style" w:hAnsi="Bookman Old Style" w:cs="Bookman Old Style" w:hint="default"/>
      </w:rPr>
    </w:lvl>
    <w:lvl w:ilvl="8" w:tplc="CFF0D0E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10">
    <w:nsid w:val="2F324169"/>
    <w:multiLevelType w:val="hybridMultilevel"/>
    <w:tmpl w:val="52B8F08E"/>
    <w:lvl w:ilvl="0" w:tplc="0409000B">
      <w:start w:val="1"/>
      <w:numFmt w:val="bullet"/>
      <w:lvlText w:val=""/>
      <w:lvlJc w:val="left"/>
      <w:pPr>
        <w:tabs>
          <w:tab w:val="num" w:pos="540"/>
        </w:tabs>
        <w:ind w:left="540" w:hanging="360"/>
      </w:pPr>
      <w:rPr>
        <w:rFonts w:ascii="Wingdings" w:hAnsi="Wingdings" w:cs="Wingdings"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start w:val="1"/>
      <w:numFmt w:val="bullet"/>
      <w:lvlText w:val=""/>
      <w:lvlJc w:val="left"/>
      <w:pPr>
        <w:tabs>
          <w:tab w:val="num" w:pos="1980"/>
        </w:tabs>
        <w:ind w:left="1980" w:hanging="360"/>
      </w:pPr>
      <w:rPr>
        <w:rFonts w:ascii="Wingdings" w:hAnsi="Wingdings" w:cs="Wingdings" w:hint="default"/>
      </w:rPr>
    </w:lvl>
    <w:lvl w:ilvl="3" w:tplc="04090001">
      <w:start w:val="1"/>
      <w:numFmt w:val="bullet"/>
      <w:lvlText w:val=""/>
      <w:lvlJc w:val="left"/>
      <w:pPr>
        <w:tabs>
          <w:tab w:val="num" w:pos="2700"/>
        </w:tabs>
        <w:ind w:left="2700" w:hanging="360"/>
      </w:pPr>
      <w:rPr>
        <w:rFonts w:ascii="Symbol" w:hAnsi="Symbol" w:cs="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cs="Wingdings" w:hint="default"/>
      </w:rPr>
    </w:lvl>
    <w:lvl w:ilvl="6" w:tplc="04090001">
      <w:start w:val="1"/>
      <w:numFmt w:val="bullet"/>
      <w:lvlText w:val=""/>
      <w:lvlJc w:val="left"/>
      <w:pPr>
        <w:tabs>
          <w:tab w:val="num" w:pos="4860"/>
        </w:tabs>
        <w:ind w:left="4860" w:hanging="360"/>
      </w:pPr>
      <w:rPr>
        <w:rFonts w:ascii="Symbol" w:hAnsi="Symbol" w:cs="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cs="Wingdings" w:hint="default"/>
      </w:rPr>
    </w:lvl>
  </w:abstractNum>
  <w:abstractNum w:abstractNumId="11">
    <w:nsid w:val="2F8C3D77"/>
    <w:multiLevelType w:val="hybridMultilevel"/>
    <w:tmpl w:val="825ECBB4"/>
    <w:lvl w:ilvl="0" w:tplc="728CCE44">
      <w:start w:val="1"/>
      <w:numFmt w:val="bullet"/>
      <w:lvlText w:val=""/>
      <w:lvlJc w:val="left"/>
      <w:pPr>
        <w:ind w:left="1440" w:hanging="360"/>
      </w:pPr>
      <w:rPr>
        <w:rFonts w:ascii="Wingdings" w:hAnsi="Wingdings" w:cs="Wingding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322F6F11"/>
    <w:multiLevelType w:val="hybridMultilevel"/>
    <w:tmpl w:val="76BA32D6"/>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39A408DF"/>
    <w:multiLevelType w:val="hybridMultilevel"/>
    <w:tmpl w:val="24009EFE"/>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39C20513"/>
    <w:multiLevelType w:val="hybridMultilevel"/>
    <w:tmpl w:val="D0804C82"/>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nsid w:val="4D8656B2"/>
    <w:multiLevelType w:val="hybridMultilevel"/>
    <w:tmpl w:val="8730DF3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6">
    <w:nsid w:val="502A175F"/>
    <w:multiLevelType w:val="hybridMultilevel"/>
    <w:tmpl w:val="7ECA8B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8">
    <w:nsid w:val="5C590EB2"/>
    <w:multiLevelType w:val="hybridMultilevel"/>
    <w:tmpl w:val="0EC2A38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9">
    <w:nsid w:val="5EEE1F46"/>
    <w:multiLevelType w:val="hybridMultilevel"/>
    <w:tmpl w:val="E8AE00F8"/>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61B23FEB"/>
    <w:multiLevelType w:val="hybridMultilevel"/>
    <w:tmpl w:val="7A76998E"/>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62A117D6"/>
    <w:multiLevelType w:val="hybridMultilevel"/>
    <w:tmpl w:val="4CDADE80"/>
    <w:lvl w:ilvl="0" w:tplc="04090009">
      <w:start w:val="1"/>
      <w:numFmt w:val="bullet"/>
      <w:lvlText w:val=""/>
      <w:lvlJc w:val="left"/>
      <w:pPr>
        <w:tabs>
          <w:tab w:val="num" w:pos="2520"/>
        </w:tabs>
        <w:ind w:left="2520" w:hanging="360"/>
      </w:pPr>
      <w:rPr>
        <w:rFonts w:ascii="Wingdings" w:hAnsi="Wingdings" w:cs="Wingdings"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22">
    <w:nsid w:val="62A17EC7"/>
    <w:multiLevelType w:val="hybridMultilevel"/>
    <w:tmpl w:val="D99CBDDC"/>
    <w:lvl w:ilvl="0" w:tplc="FD60F804">
      <w:start w:val="1"/>
      <w:numFmt w:val="bullet"/>
      <w:lvlText w:val=""/>
      <w:lvlJc w:val="left"/>
      <w:pPr>
        <w:tabs>
          <w:tab w:val="num" w:pos="360"/>
        </w:tabs>
        <w:ind w:left="360" w:hanging="360"/>
      </w:pPr>
      <w:rPr>
        <w:rFonts w:ascii="Symbol" w:hAnsi="Symbol" w:cs="Symbol"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3">
    <w:nsid w:val="632136A0"/>
    <w:multiLevelType w:val="hybridMultilevel"/>
    <w:tmpl w:val="0A08421C"/>
    <w:lvl w:ilvl="0" w:tplc="C80AD392">
      <w:start w:val="1"/>
      <w:numFmt w:val="lowerRoman"/>
      <w:lvlText w:val="%1."/>
      <w:lvlJc w:val="left"/>
      <w:pPr>
        <w:ind w:left="795" w:hanging="720"/>
      </w:pPr>
      <w:rPr>
        <w:rFonts w:hint="default"/>
      </w:rPr>
    </w:lvl>
    <w:lvl w:ilvl="1" w:tplc="04090019">
      <w:start w:val="1"/>
      <w:numFmt w:val="lowerLetter"/>
      <w:lvlText w:val="%2."/>
      <w:lvlJc w:val="left"/>
      <w:pPr>
        <w:ind w:left="1155" w:hanging="360"/>
      </w:pPr>
    </w:lvl>
    <w:lvl w:ilvl="2" w:tplc="0409001B">
      <w:start w:val="1"/>
      <w:numFmt w:val="lowerRoman"/>
      <w:lvlText w:val="%3."/>
      <w:lvlJc w:val="right"/>
      <w:pPr>
        <w:ind w:left="1875" w:hanging="180"/>
      </w:pPr>
    </w:lvl>
    <w:lvl w:ilvl="3" w:tplc="0409000F">
      <w:start w:val="1"/>
      <w:numFmt w:val="decimal"/>
      <w:lvlText w:val="%4."/>
      <w:lvlJc w:val="left"/>
      <w:pPr>
        <w:ind w:left="2595" w:hanging="360"/>
      </w:pPr>
    </w:lvl>
    <w:lvl w:ilvl="4" w:tplc="04090019">
      <w:start w:val="1"/>
      <w:numFmt w:val="lowerLetter"/>
      <w:lvlText w:val="%5."/>
      <w:lvlJc w:val="left"/>
      <w:pPr>
        <w:ind w:left="3315" w:hanging="360"/>
      </w:pPr>
    </w:lvl>
    <w:lvl w:ilvl="5" w:tplc="0409001B">
      <w:start w:val="1"/>
      <w:numFmt w:val="lowerRoman"/>
      <w:lvlText w:val="%6."/>
      <w:lvlJc w:val="right"/>
      <w:pPr>
        <w:ind w:left="4035" w:hanging="180"/>
      </w:pPr>
    </w:lvl>
    <w:lvl w:ilvl="6" w:tplc="0409000F">
      <w:start w:val="1"/>
      <w:numFmt w:val="decimal"/>
      <w:lvlText w:val="%7."/>
      <w:lvlJc w:val="left"/>
      <w:pPr>
        <w:ind w:left="4755" w:hanging="360"/>
      </w:pPr>
    </w:lvl>
    <w:lvl w:ilvl="7" w:tplc="04090019">
      <w:start w:val="1"/>
      <w:numFmt w:val="lowerLetter"/>
      <w:lvlText w:val="%8."/>
      <w:lvlJc w:val="left"/>
      <w:pPr>
        <w:ind w:left="5475" w:hanging="360"/>
      </w:pPr>
    </w:lvl>
    <w:lvl w:ilvl="8" w:tplc="0409001B">
      <w:start w:val="1"/>
      <w:numFmt w:val="lowerRoman"/>
      <w:lvlText w:val="%9."/>
      <w:lvlJc w:val="right"/>
      <w:pPr>
        <w:ind w:left="6195" w:hanging="180"/>
      </w:pPr>
    </w:lvl>
  </w:abstractNum>
  <w:abstractNum w:abstractNumId="24">
    <w:nsid w:val="6363082E"/>
    <w:multiLevelType w:val="hybridMultilevel"/>
    <w:tmpl w:val="205A7540"/>
    <w:lvl w:ilvl="0" w:tplc="0409000B">
      <w:start w:val="1"/>
      <w:numFmt w:val="bullet"/>
      <w:lvlText w:val=""/>
      <w:lvlJc w:val="left"/>
      <w:pPr>
        <w:ind w:left="720" w:hanging="360"/>
      </w:pPr>
      <w:rPr>
        <w:rFonts w:ascii="Wingdings" w:hAnsi="Wingdings" w:cs="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4CB1D27"/>
    <w:multiLevelType w:val="hybridMultilevel"/>
    <w:tmpl w:val="67048ED4"/>
    <w:lvl w:ilvl="0" w:tplc="596605EC">
      <w:start w:val="1"/>
      <w:numFmt w:val="decimalZero"/>
      <w:lvlText w:val="%1."/>
      <w:lvlJc w:val="left"/>
      <w:pPr>
        <w:tabs>
          <w:tab w:val="num" w:pos="660"/>
        </w:tabs>
        <w:ind w:left="660" w:hanging="660"/>
      </w:pPr>
      <w:rPr>
        <w:rFonts w:hint="default"/>
        <w:u w:val="none"/>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6">
    <w:nsid w:val="65122C81"/>
    <w:multiLevelType w:val="hybridMultilevel"/>
    <w:tmpl w:val="53AC541A"/>
    <w:lvl w:ilvl="0" w:tplc="FE6C04A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65D0219F"/>
    <w:multiLevelType w:val="hybridMultilevel"/>
    <w:tmpl w:val="392CA116"/>
    <w:lvl w:ilvl="0" w:tplc="E2CE8D9A">
      <w:start w:val="1"/>
      <w:numFmt w:val="bullet"/>
      <w:lvlText w:val=""/>
      <w:lvlJc w:val="left"/>
      <w:pPr>
        <w:tabs>
          <w:tab w:val="num" w:pos="720"/>
        </w:tabs>
        <w:ind w:left="720" w:hanging="360"/>
      </w:pPr>
      <w:rPr>
        <w:rFonts w:ascii="Wingdings" w:hAnsi="Wingdings" w:cs="Wingdings" w:hint="default"/>
      </w:rPr>
    </w:lvl>
    <w:lvl w:ilvl="1" w:tplc="04090005">
      <w:start w:val="1"/>
      <w:numFmt w:val="bullet"/>
      <w:lvlText w:val=""/>
      <w:lvlJc w:val="left"/>
      <w:pPr>
        <w:tabs>
          <w:tab w:val="num" w:pos="1440"/>
        </w:tabs>
        <w:ind w:left="1440" w:hanging="360"/>
      </w:pPr>
      <w:rPr>
        <w:rFonts w:ascii="Wingdings" w:hAnsi="Wingdings" w:cs="Wingdings"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8">
    <w:nsid w:val="66F51560"/>
    <w:multiLevelType w:val="hybridMultilevel"/>
    <w:tmpl w:val="D9761A36"/>
    <w:lvl w:ilvl="0" w:tplc="C212E12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6D4E121E"/>
    <w:multiLevelType w:val="hybridMultilevel"/>
    <w:tmpl w:val="90C0B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E174901"/>
    <w:multiLevelType w:val="hybridMultilevel"/>
    <w:tmpl w:val="D1CAD23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1">
    <w:nsid w:val="6E434D20"/>
    <w:multiLevelType w:val="hybridMultilevel"/>
    <w:tmpl w:val="273C877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2">
    <w:nsid w:val="74FA59F0"/>
    <w:multiLevelType w:val="hybridMultilevel"/>
    <w:tmpl w:val="0D18D1CE"/>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3">
    <w:nsid w:val="75591B44"/>
    <w:multiLevelType w:val="hybridMultilevel"/>
    <w:tmpl w:val="85D6FBB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4">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35">
    <w:nsid w:val="77926B3C"/>
    <w:multiLevelType w:val="hybridMultilevel"/>
    <w:tmpl w:val="B1521A0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780A75C3"/>
    <w:multiLevelType w:val="hybridMultilevel"/>
    <w:tmpl w:val="8C5894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784C5DA2"/>
    <w:multiLevelType w:val="hybridMultilevel"/>
    <w:tmpl w:val="D7264D44"/>
    <w:lvl w:ilvl="0" w:tplc="0409000B">
      <w:start w:val="1"/>
      <w:numFmt w:val="bullet"/>
      <w:lvlText w:val=""/>
      <w:lvlJc w:val="left"/>
      <w:pPr>
        <w:tabs>
          <w:tab w:val="num" w:pos="720"/>
        </w:tabs>
        <w:ind w:left="720" w:hanging="360"/>
      </w:pPr>
      <w:rPr>
        <w:rFonts w:ascii="Wingdings" w:hAnsi="Wingdings" w:cs="Wingdings"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num w:numId="1">
    <w:abstractNumId w:val="27"/>
  </w:num>
  <w:num w:numId="2">
    <w:abstractNumId w:val="19"/>
  </w:num>
  <w:num w:numId="3">
    <w:abstractNumId w:val="1"/>
  </w:num>
  <w:num w:numId="4">
    <w:abstractNumId w:val="2"/>
  </w:num>
  <w:num w:numId="5">
    <w:abstractNumId w:val="4"/>
  </w:num>
  <w:num w:numId="6">
    <w:abstractNumId w:val="21"/>
  </w:num>
  <w:num w:numId="7">
    <w:abstractNumId w:val="10"/>
  </w:num>
  <w:num w:numId="8">
    <w:abstractNumId w:val="18"/>
  </w:num>
  <w:num w:numId="9">
    <w:abstractNumId w:val="15"/>
  </w:num>
  <w:num w:numId="10">
    <w:abstractNumId w:val="17"/>
  </w:num>
  <w:num w:numId="11">
    <w:abstractNumId w:val="31"/>
  </w:num>
  <w:num w:numId="12">
    <w:abstractNumId w:val="7"/>
  </w:num>
  <w:num w:numId="13">
    <w:abstractNumId w:val="30"/>
  </w:num>
  <w:num w:numId="14">
    <w:abstractNumId w:val="22"/>
  </w:num>
  <w:num w:numId="15">
    <w:abstractNumId w:val="25"/>
  </w:num>
  <w:num w:numId="16">
    <w:abstractNumId w:val="6"/>
  </w:num>
  <w:num w:numId="17">
    <w:abstractNumId w:val="8"/>
  </w:num>
  <w:num w:numId="18">
    <w:abstractNumId w:val="35"/>
  </w:num>
  <w:num w:numId="19">
    <w:abstractNumId w:val="16"/>
  </w:num>
  <w:num w:numId="20">
    <w:abstractNumId w:val="26"/>
  </w:num>
  <w:num w:numId="21">
    <w:abstractNumId w:val="28"/>
  </w:num>
  <w:num w:numId="22">
    <w:abstractNumId w:val="23"/>
  </w:num>
  <w:num w:numId="23">
    <w:abstractNumId w:val="3"/>
  </w:num>
  <w:num w:numId="24">
    <w:abstractNumId w:val="9"/>
  </w:num>
  <w:num w:numId="25">
    <w:abstractNumId w:val="34"/>
  </w:num>
  <w:num w:numId="26">
    <w:abstractNumId w:val="5"/>
  </w:num>
  <w:num w:numId="27">
    <w:abstractNumId w:val="0"/>
  </w:num>
  <w:num w:numId="28">
    <w:abstractNumId w:val="37"/>
  </w:num>
  <w:num w:numId="29">
    <w:abstractNumId w:val="13"/>
  </w:num>
  <w:num w:numId="30">
    <w:abstractNumId w:val="24"/>
  </w:num>
  <w:num w:numId="31">
    <w:abstractNumId w:val="14"/>
  </w:num>
  <w:num w:numId="32">
    <w:abstractNumId w:val="20"/>
  </w:num>
  <w:num w:numId="33">
    <w:abstractNumId w:val="11"/>
  </w:num>
  <w:num w:numId="34">
    <w:abstractNumId w:val="33"/>
  </w:num>
  <w:num w:numId="35">
    <w:abstractNumId w:val="29"/>
  </w:num>
  <w:num w:numId="36">
    <w:abstractNumId w:val="12"/>
  </w:num>
  <w:num w:numId="37">
    <w:abstractNumId w:val="36"/>
  </w:num>
  <w:num w:numId="38">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1060E"/>
    <w:rsid w:val="000001FB"/>
    <w:rsid w:val="000678D7"/>
    <w:rsid w:val="0007703A"/>
    <w:rsid w:val="000C6587"/>
    <w:rsid w:val="000D7B77"/>
    <w:rsid w:val="000E6CBA"/>
    <w:rsid w:val="0011060E"/>
    <w:rsid w:val="00130671"/>
    <w:rsid w:val="00131DCE"/>
    <w:rsid w:val="001B318D"/>
    <w:rsid w:val="00206695"/>
    <w:rsid w:val="002630A4"/>
    <w:rsid w:val="00264ADC"/>
    <w:rsid w:val="002D5527"/>
    <w:rsid w:val="003B0234"/>
    <w:rsid w:val="003C4C3D"/>
    <w:rsid w:val="003F7EAC"/>
    <w:rsid w:val="004010D3"/>
    <w:rsid w:val="00404657"/>
    <w:rsid w:val="00423BD7"/>
    <w:rsid w:val="004E0EB7"/>
    <w:rsid w:val="005339C9"/>
    <w:rsid w:val="005E5FAE"/>
    <w:rsid w:val="0061093E"/>
    <w:rsid w:val="0062012F"/>
    <w:rsid w:val="00632966"/>
    <w:rsid w:val="00636846"/>
    <w:rsid w:val="00663702"/>
    <w:rsid w:val="00680228"/>
    <w:rsid w:val="006E1F3D"/>
    <w:rsid w:val="0078172D"/>
    <w:rsid w:val="00815716"/>
    <w:rsid w:val="008667ED"/>
    <w:rsid w:val="00867486"/>
    <w:rsid w:val="008A46B1"/>
    <w:rsid w:val="008B63B9"/>
    <w:rsid w:val="008C312C"/>
    <w:rsid w:val="008E5902"/>
    <w:rsid w:val="009142CA"/>
    <w:rsid w:val="00924C49"/>
    <w:rsid w:val="00976AE8"/>
    <w:rsid w:val="00A919C2"/>
    <w:rsid w:val="00AE2EF3"/>
    <w:rsid w:val="00AE75FB"/>
    <w:rsid w:val="00B647EE"/>
    <w:rsid w:val="00B64800"/>
    <w:rsid w:val="00C71881"/>
    <w:rsid w:val="00C96FDD"/>
    <w:rsid w:val="00CE2A3D"/>
    <w:rsid w:val="00CF1F48"/>
    <w:rsid w:val="00D606BE"/>
    <w:rsid w:val="00D75008"/>
    <w:rsid w:val="00D86505"/>
    <w:rsid w:val="00DD3D9C"/>
    <w:rsid w:val="00DD766F"/>
    <w:rsid w:val="00E529F7"/>
    <w:rsid w:val="00E675DE"/>
    <w:rsid w:val="00E8088C"/>
    <w:rsid w:val="00E85ACC"/>
    <w:rsid w:val="00E907CC"/>
    <w:rsid w:val="00E92C8E"/>
    <w:rsid w:val="00ED32FC"/>
    <w:rsid w:val="00F047C6"/>
    <w:rsid w:val="00F21F36"/>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1060E"/>
    <w:rPr>
      <w:rFonts w:ascii="Times New Roman" w:eastAsia="Times New Roman" w:hAnsi="Times New Roman"/>
      <w:sz w:val="24"/>
      <w:szCs w:val="24"/>
    </w:rPr>
  </w:style>
  <w:style w:type="paragraph" w:styleId="Heading1">
    <w:name w:val="heading 1"/>
    <w:basedOn w:val="Normal"/>
    <w:next w:val="Normal"/>
    <w:link w:val="Heading1Char"/>
    <w:uiPriority w:val="99"/>
    <w:qFormat/>
    <w:rsid w:val="0011060E"/>
    <w:pPr>
      <w:keepNext/>
      <w:keepLines/>
      <w:spacing w:before="48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11060E"/>
    <w:pPr>
      <w:keepNext/>
      <w:keepLines/>
      <w:spacing w:before="200"/>
      <w:outlineLvl w:val="1"/>
    </w:pPr>
    <w:rPr>
      <w:rFonts w:ascii="Cambria" w:hAnsi="Cambria" w:cs="Cambria"/>
      <w:b/>
      <w:bCs/>
      <w:color w:val="4F81BD"/>
      <w:sz w:val="26"/>
      <w:szCs w:val="26"/>
    </w:rPr>
  </w:style>
  <w:style w:type="paragraph" w:styleId="Heading3">
    <w:name w:val="heading 3"/>
    <w:basedOn w:val="Normal"/>
    <w:next w:val="Normal"/>
    <w:link w:val="Heading3Char"/>
    <w:uiPriority w:val="99"/>
    <w:qFormat/>
    <w:rsid w:val="0011060E"/>
    <w:pPr>
      <w:keepNext/>
      <w:spacing w:before="240" w:after="60"/>
      <w:outlineLvl w:val="2"/>
    </w:pPr>
    <w:rPr>
      <w:rFonts w:ascii="Arial" w:hAnsi="Arial" w:cs="Arial"/>
      <w:b/>
      <w:bCs/>
      <w:sz w:val="26"/>
      <w:szCs w:val="26"/>
    </w:rPr>
  </w:style>
  <w:style w:type="paragraph" w:styleId="Heading5">
    <w:name w:val="heading 5"/>
    <w:basedOn w:val="Normal"/>
    <w:next w:val="Normal"/>
    <w:link w:val="Heading5Char"/>
    <w:uiPriority w:val="99"/>
    <w:qFormat/>
    <w:rsid w:val="0011060E"/>
    <w:pPr>
      <w:spacing w:before="240" w:after="60"/>
      <w:outlineLvl w:val="4"/>
    </w:pPr>
    <w:rPr>
      <w:b/>
      <w:bCs/>
      <w:i/>
      <w:iCs/>
      <w:sz w:val="26"/>
      <w:szCs w:val="26"/>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11060E"/>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11060E"/>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11060E"/>
    <w:rPr>
      <w:rFonts w:ascii="Arial" w:hAnsi="Arial" w:cs="Arial"/>
      <w:b/>
      <w:bCs/>
      <w:sz w:val="26"/>
      <w:szCs w:val="26"/>
    </w:rPr>
  </w:style>
  <w:style w:type="character" w:customStyle="1" w:styleId="Heading5Char">
    <w:name w:val="Heading 5 Char"/>
    <w:basedOn w:val="DefaultParagraphFont"/>
    <w:link w:val="Heading5"/>
    <w:uiPriority w:val="99"/>
    <w:locked/>
    <w:rsid w:val="0011060E"/>
    <w:rPr>
      <w:rFonts w:ascii="Times New Roman" w:hAnsi="Times New Roman" w:cs="Times New Roman"/>
      <w:b/>
      <w:bCs/>
      <w:i/>
      <w:iCs/>
      <w:sz w:val="26"/>
      <w:szCs w:val="26"/>
    </w:rPr>
  </w:style>
  <w:style w:type="paragraph" w:styleId="Footer">
    <w:name w:val="footer"/>
    <w:basedOn w:val="Normal"/>
    <w:link w:val="FooterChar"/>
    <w:uiPriority w:val="99"/>
    <w:rsid w:val="0011060E"/>
    <w:pPr>
      <w:tabs>
        <w:tab w:val="center" w:pos="4320"/>
        <w:tab w:val="right" w:pos="8640"/>
      </w:tabs>
    </w:pPr>
  </w:style>
  <w:style w:type="character" w:customStyle="1" w:styleId="FooterChar">
    <w:name w:val="Footer Char"/>
    <w:basedOn w:val="DefaultParagraphFont"/>
    <w:link w:val="Footer"/>
    <w:uiPriority w:val="99"/>
    <w:locked/>
    <w:rsid w:val="0011060E"/>
    <w:rPr>
      <w:rFonts w:ascii="Times New Roman" w:hAnsi="Times New Roman" w:cs="Times New Roman"/>
      <w:sz w:val="24"/>
      <w:szCs w:val="24"/>
    </w:rPr>
  </w:style>
  <w:style w:type="character" w:styleId="PageNumber">
    <w:name w:val="page number"/>
    <w:basedOn w:val="DefaultParagraphFont"/>
    <w:uiPriority w:val="99"/>
    <w:rsid w:val="0011060E"/>
  </w:style>
  <w:style w:type="paragraph" w:styleId="Caption">
    <w:name w:val="caption"/>
    <w:basedOn w:val="Normal"/>
    <w:next w:val="Normal"/>
    <w:uiPriority w:val="99"/>
    <w:qFormat/>
    <w:rsid w:val="0011060E"/>
    <w:rPr>
      <w:b/>
      <w:bCs/>
      <w:sz w:val="20"/>
      <w:szCs w:val="20"/>
    </w:rPr>
  </w:style>
  <w:style w:type="paragraph" w:styleId="Header">
    <w:name w:val="header"/>
    <w:basedOn w:val="Normal"/>
    <w:link w:val="HeaderChar"/>
    <w:uiPriority w:val="99"/>
    <w:rsid w:val="0011060E"/>
    <w:pPr>
      <w:tabs>
        <w:tab w:val="center" w:pos="4320"/>
        <w:tab w:val="right" w:pos="8640"/>
      </w:tabs>
    </w:pPr>
  </w:style>
  <w:style w:type="character" w:customStyle="1" w:styleId="HeaderChar">
    <w:name w:val="Header Char"/>
    <w:basedOn w:val="DefaultParagraphFont"/>
    <w:link w:val="Header"/>
    <w:uiPriority w:val="99"/>
    <w:locked/>
    <w:rsid w:val="0011060E"/>
    <w:rPr>
      <w:rFonts w:ascii="Times New Roman" w:hAnsi="Times New Roman" w:cs="Times New Roman"/>
      <w:sz w:val="24"/>
      <w:szCs w:val="24"/>
    </w:rPr>
  </w:style>
  <w:style w:type="paragraph" w:styleId="Title">
    <w:name w:val="Title"/>
    <w:basedOn w:val="Normal"/>
    <w:link w:val="TitleChar"/>
    <w:uiPriority w:val="99"/>
    <w:qFormat/>
    <w:rsid w:val="0011060E"/>
    <w:pPr>
      <w:jc w:val="center"/>
    </w:pPr>
    <w:rPr>
      <w:b/>
      <w:bCs/>
      <w:sz w:val="32"/>
      <w:szCs w:val="32"/>
    </w:rPr>
  </w:style>
  <w:style w:type="character" w:customStyle="1" w:styleId="TitleChar">
    <w:name w:val="Title Char"/>
    <w:basedOn w:val="DefaultParagraphFont"/>
    <w:link w:val="Title"/>
    <w:uiPriority w:val="99"/>
    <w:locked/>
    <w:rsid w:val="0011060E"/>
    <w:rPr>
      <w:rFonts w:ascii="Times New Roman" w:hAnsi="Times New Roman" w:cs="Times New Roman"/>
      <w:b/>
      <w:bCs/>
      <w:sz w:val="24"/>
      <w:szCs w:val="24"/>
    </w:rPr>
  </w:style>
  <w:style w:type="paragraph" w:styleId="BodyTextIndent">
    <w:name w:val="Body Text Indent"/>
    <w:basedOn w:val="Normal"/>
    <w:link w:val="BodyTextIndentChar"/>
    <w:uiPriority w:val="99"/>
    <w:rsid w:val="0011060E"/>
    <w:rPr>
      <w:rFonts w:ascii="Book Antiqua" w:hAnsi="Book Antiqua" w:cs="Book Antiqua"/>
      <w:b/>
      <w:bCs/>
      <w:sz w:val="18"/>
      <w:szCs w:val="18"/>
    </w:rPr>
  </w:style>
  <w:style w:type="character" w:customStyle="1" w:styleId="BodyTextIndentChar">
    <w:name w:val="Body Text Indent Char"/>
    <w:basedOn w:val="DefaultParagraphFont"/>
    <w:link w:val="BodyTextIndent"/>
    <w:uiPriority w:val="99"/>
    <w:locked/>
    <w:rsid w:val="0011060E"/>
    <w:rPr>
      <w:rFonts w:ascii="Book Antiqua" w:hAnsi="Book Antiqua" w:cs="Book Antiqua"/>
      <w:b/>
      <w:bCs/>
      <w:sz w:val="18"/>
      <w:szCs w:val="18"/>
    </w:rPr>
  </w:style>
  <w:style w:type="paragraph" w:styleId="BalloonText">
    <w:name w:val="Balloon Text"/>
    <w:basedOn w:val="Normal"/>
    <w:link w:val="BalloonTextChar"/>
    <w:uiPriority w:val="99"/>
    <w:semiHidden/>
    <w:rsid w:val="0011060E"/>
    <w:rPr>
      <w:rFonts w:ascii="Tahoma" w:hAnsi="Tahoma" w:cs="Tahoma"/>
      <w:sz w:val="16"/>
      <w:szCs w:val="16"/>
    </w:rPr>
  </w:style>
  <w:style w:type="character" w:customStyle="1" w:styleId="BalloonTextChar">
    <w:name w:val="Balloon Text Char"/>
    <w:basedOn w:val="DefaultParagraphFont"/>
    <w:link w:val="BalloonText"/>
    <w:uiPriority w:val="99"/>
    <w:locked/>
    <w:rsid w:val="0011060E"/>
    <w:rPr>
      <w:rFonts w:ascii="Tahoma" w:hAnsi="Tahoma" w:cs="Tahoma"/>
      <w:sz w:val="16"/>
      <w:szCs w:val="16"/>
    </w:rPr>
  </w:style>
  <w:style w:type="paragraph" w:styleId="ListParagraph">
    <w:name w:val="List Paragraph"/>
    <w:basedOn w:val="Normal"/>
    <w:uiPriority w:val="99"/>
    <w:qFormat/>
    <w:rsid w:val="0011060E"/>
    <w:pPr>
      <w:spacing w:after="200" w:line="276" w:lineRule="auto"/>
      <w:ind w:left="720"/>
    </w:pPr>
    <w:rPr>
      <w:rFonts w:ascii="Calibri" w:eastAsia="Calibri" w:hAnsi="Calibri" w:cs="Calibri"/>
      <w:sz w:val="22"/>
      <w:szCs w:val="22"/>
    </w:rPr>
  </w:style>
  <w:style w:type="character" w:styleId="Hyperlink">
    <w:name w:val="Hyperlink"/>
    <w:basedOn w:val="DefaultParagraphFont"/>
    <w:uiPriority w:val="99"/>
    <w:rsid w:val="0011060E"/>
    <w:rPr>
      <w:color w:val="0000FF"/>
      <w:u w:val="single"/>
    </w:rPr>
  </w:style>
  <w:style w:type="character" w:customStyle="1" w:styleId="apple-style-span">
    <w:name w:val="apple-style-span"/>
    <w:basedOn w:val="DefaultParagraphFont"/>
    <w:uiPriority w:val="99"/>
    <w:rsid w:val="0011060E"/>
  </w:style>
  <w:style w:type="character" w:customStyle="1" w:styleId="apple-converted-space">
    <w:name w:val="apple-converted-space"/>
    <w:basedOn w:val="DefaultParagraphFont"/>
    <w:uiPriority w:val="99"/>
    <w:rsid w:val="0011060E"/>
  </w:style>
  <w:style w:type="paragraph" w:styleId="NormalWeb">
    <w:name w:val="Normal (Web)"/>
    <w:basedOn w:val="Normal"/>
    <w:uiPriority w:val="99"/>
    <w:semiHidden/>
    <w:rsid w:val="0011060E"/>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Systems_engineering" TargetMode="External"/><Relationship Id="rId13" Type="http://schemas.openxmlformats.org/officeDocument/2006/relationships/hyperlink" Target="http://en.wikipedia.org/wiki/Software_system" TargetMode="External"/><Relationship Id="rId18" Type="http://schemas.openxmlformats.org/officeDocument/2006/relationships/hyperlink" Target="http://www.neurobs.com/pres_docs/html/09_data_reporting/02_analysis_features/02_using_the_analyzer.htm" TargetMode="External"/><Relationship Id="rId26" Type="http://schemas.openxmlformats.org/officeDocument/2006/relationships/hyperlink" Target="http://en.wikipedia.org/wiki/Actor_(UML)" TargetMode="External"/><Relationship Id="rId39"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en.wikipedia.org/wiki/Chart"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theme" Target="theme/theme1.xml"/><Relationship Id="rId7" Type="http://schemas.openxmlformats.org/officeDocument/2006/relationships/hyperlink" Target="http://en.wikipedia.org/wiki/Software_engineering" TargetMode="External"/><Relationship Id="rId12" Type="http://schemas.openxmlformats.org/officeDocument/2006/relationships/hyperlink" Target="http://en.wikipedia.org/wiki/Block_diagram" TargetMode="External"/><Relationship Id="rId17" Type="http://schemas.openxmlformats.org/officeDocument/2006/relationships/hyperlink" Target="http://www.neurobs.com/pres_docs/html/03_getting_started/04_scenarios/index.html" TargetMode="External"/><Relationship Id="rId25" Type="http://schemas.openxmlformats.org/officeDocument/2006/relationships/hyperlink" Target="http://en.wikipedia.org/wiki/Use-case_analysis"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neurobs.com/pres_docs/html/09_data_reporting/01_logfiles/index.html" TargetMode="External"/><Relationship Id="rId20" Type="http://schemas.openxmlformats.org/officeDocument/2006/relationships/hyperlink" Target="http://en.wikipedia.org/wiki/Organizational_theory" TargetMode="External"/><Relationship Id="rId29" Type="http://schemas.openxmlformats.org/officeDocument/2006/relationships/hyperlink" Target="http://en.wikipedia.org/wiki/Data_visualization" TargetMode="External"/><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System" TargetMode="External"/><Relationship Id="rId24" Type="http://schemas.openxmlformats.org/officeDocument/2006/relationships/hyperlink" Target="http://en.wikipedia.org/wiki/Unified_Modeling_Language"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en.wikipedia.org/wiki/Output" TargetMode="External"/><Relationship Id="rId23" Type="http://schemas.openxmlformats.org/officeDocument/2006/relationships/hyperlink" Target="http://en.wikipedia.org/wiki/Structured_programming" TargetMode="External"/><Relationship Id="rId28" Type="http://schemas.openxmlformats.org/officeDocument/2006/relationships/hyperlink" Target="http://en.wikipedia.org/wiki/Information_system" TargetMode="External"/><Relationship Id="rId36" Type="http://schemas.openxmlformats.org/officeDocument/2006/relationships/image" Target="media/image6.png"/><Relationship Id="rId10" Type="http://schemas.openxmlformats.org/officeDocument/2006/relationships/hyperlink" Target="http://en.wikipedia.org/wiki/System" TargetMode="External"/><Relationship Id="rId19" Type="http://schemas.openxmlformats.org/officeDocument/2006/relationships/hyperlink" Target="http://en.wikipedia.org/wiki/Software_engineering" TargetMode="External"/><Relationship Id="rId31" Type="http://schemas.openxmlformats.org/officeDocument/2006/relationships/image" Target="media/image1.png"/><Relationship Id="rId44"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en.wikipedia.org/wiki/Diagram" TargetMode="External"/><Relationship Id="rId14" Type="http://schemas.openxmlformats.org/officeDocument/2006/relationships/hyperlink" Target="http://en.wikipedia.org/wiki/Input/output" TargetMode="External"/><Relationship Id="rId22" Type="http://schemas.openxmlformats.org/officeDocument/2006/relationships/hyperlink" Target="http://en.wikipedia.org/wiki/Configuration_system" TargetMode="External"/><Relationship Id="rId27" Type="http://schemas.openxmlformats.org/officeDocument/2006/relationships/hyperlink" Target="http://en.wikipedia.org/wiki/Use_case" TargetMode="External"/><Relationship Id="rId30" Type="http://schemas.openxmlformats.org/officeDocument/2006/relationships/hyperlink" Target="http://en.wikipedia.org/wiki/Data_processing" TargetMode="External"/><Relationship Id="rId35" Type="http://schemas.openxmlformats.org/officeDocument/2006/relationships/image" Target="media/image5.png"/><Relationship Id="rId43"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29</TotalTime>
  <Pages>78</Pages>
  <Words>11999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shree26</dc:creator>
  <cp:keywords/>
  <dc:description/>
  <cp:lastModifiedBy>SSPC</cp:lastModifiedBy>
  <cp:revision>5</cp:revision>
  <dcterms:created xsi:type="dcterms:W3CDTF">2011-12-24T10:32:00Z</dcterms:created>
  <dcterms:modified xsi:type="dcterms:W3CDTF">2012-10-22T10:20:00Z</dcterms:modified>
</cp:coreProperties>
</file>